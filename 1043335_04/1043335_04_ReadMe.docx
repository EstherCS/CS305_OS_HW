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14A" w:rsidRDefault="00A2714A" w:rsidP="00A2714A">
      <w:pPr>
        <w:jc w:val="center"/>
        <w:rPr>
          <w:b/>
          <w:sz w:val="36"/>
          <w:szCs w:val="36"/>
        </w:rPr>
      </w:pPr>
    </w:p>
    <w:p w:rsidR="00A2714A" w:rsidRPr="000627D0" w:rsidRDefault="00A2714A" w:rsidP="00A2714A">
      <w:pPr>
        <w:jc w:val="center"/>
        <w:rPr>
          <w:b/>
          <w:sz w:val="36"/>
          <w:szCs w:val="36"/>
        </w:rPr>
      </w:pPr>
    </w:p>
    <w:p w:rsidR="00A2714A" w:rsidRDefault="00A2714A" w:rsidP="00A2714A">
      <w:pPr>
        <w:jc w:val="center"/>
        <w:rPr>
          <w:b/>
          <w:sz w:val="36"/>
          <w:szCs w:val="36"/>
        </w:rPr>
      </w:pPr>
    </w:p>
    <w:p w:rsidR="00A2714A" w:rsidRDefault="00AB1BC2" w:rsidP="00A2714A">
      <w:pPr>
        <w:jc w:val="center"/>
        <w:rPr>
          <w:b/>
          <w:sz w:val="36"/>
          <w:szCs w:val="36"/>
        </w:rPr>
      </w:pPr>
      <w:r w:rsidRPr="000627D0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02BEFB7" wp14:editId="2446F9C0">
                <wp:simplePos x="0" y="0"/>
                <wp:positionH relativeFrom="column">
                  <wp:posOffset>-424815</wp:posOffset>
                </wp:positionH>
                <wp:positionV relativeFrom="paragraph">
                  <wp:posOffset>214630</wp:posOffset>
                </wp:positionV>
                <wp:extent cx="7704455" cy="1403985"/>
                <wp:effectExtent l="0" t="0" r="0" b="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445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FC6" w:rsidRPr="00BD0405" w:rsidRDefault="00310FC6" w:rsidP="00A2714A">
                            <w:pPr>
                              <w:jc w:val="center"/>
                              <w:rPr>
                                <w:b/>
                                <w:color w:val="auto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36"/>
                                <w:szCs w:val="36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auto"/>
                                <w:sz w:val="36"/>
                                <w:szCs w:val="36"/>
                              </w:rPr>
                              <w:instrText xml:space="preserve"> FILENAME   \* MERGEFORMAT </w:instrText>
                            </w:r>
                            <w:r>
                              <w:rPr>
                                <w:b/>
                                <w:color w:val="auto"/>
                                <w:sz w:val="36"/>
                                <w:szCs w:val="36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color w:val="auto"/>
                                <w:sz w:val="36"/>
                                <w:szCs w:val="36"/>
                              </w:rPr>
                              <w:t xml:space="preserve">CS305作業系統概論 Prog. #4 </w:t>
                            </w:r>
                            <w:r w:rsidRPr="003120AA">
                              <w:rPr>
                                <w:b/>
                                <w:noProof/>
                                <w:color w:val="auto"/>
                                <w:sz w:val="36"/>
                                <w:szCs w:val="36"/>
                              </w:rPr>
                              <w:t>Page Replacement</w:t>
                            </w:r>
                            <w:r>
                              <w:rPr>
                                <w:b/>
                                <w:noProof/>
                                <w:color w:val="auto"/>
                                <w:sz w:val="36"/>
                                <w:szCs w:val="36"/>
                              </w:rPr>
                              <w:t xml:space="preserve"> 說明報告.docx</w:t>
                            </w:r>
                            <w:r>
                              <w:rPr>
                                <w:b/>
                                <w:color w:val="auto"/>
                                <w:sz w:val="36"/>
                                <w:szCs w:val="3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02BEFB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-33.45pt;margin-top:16.9pt;width:606.65pt;height:110.55pt;z-index:2516526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" filled="f" stroked="f">
                <v:textbox style="mso-fit-shape-to-text:t">
                  <w:txbxContent>
                    <w:p w:rsidR="00310FC6" w:rsidRPr="00BD0405" w:rsidRDefault="00310FC6" w:rsidP="00A2714A">
                      <w:pPr>
                        <w:jc w:val="center"/>
                        <w:rPr>
                          <w:b/>
                          <w:color w:val="auto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auto"/>
                          <w:sz w:val="36"/>
                          <w:szCs w:val="36"/>
                        </w:rPr>
                        <w:fldChar w:fldCharType="begin"/>
                      </w:r>
                      <w:r>
                        <w:rPr>
                          <w:b/>
                          <w:color w:val="auto"/>
                          <w:sz w:val="36"/>
                          <w:szCs w:val="36"/>
                        </w:rPr>
                        <w:instrText xml:space="preserve"> FILENAME   \* MERGEFORMAT </w:instrText>
                      </w:r>
                      <w:r>
                        <w:rPr>
                          <w:b/>
                          <w:color w:val="auto"/>
                          <w:sz w:val="36"/>
                          <w:szCs w:val="36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color w:val="auto"/>
                          <w:sz w:val="36"/>
                          <w:szCs w:val="36"/>
                        </w:rPr>
                        <w:t xml:space="preserve">CS305作業系統概論 Prog. #4 </w:t>
                      </w:r>
                      <w:r w:rsidRPr="003120AA">
                        <w:rPr>
                          <w:b/>
                          <w:noProof/>
                          <w:color w:val="auto"/>
                          <w:sz w:val="36"/>
                          <w:szCs w:val="36"/>
                        </w:rPr>
                        <w:t>Page Replacement</w:t>
                      </w:r>
                      <w:r>
                        <w:rPr>
                          <w:b/>
                          <w:noProof/>
                          <w:color w:val="auto"/>
                          <w:sz w:val="36"/>
                          <w:szCs w:val="36"/>
                        </w:rPr>
                        <w:t xml:space="preserve"> 說明報告.docx</w:t>
                      </w:r>
                      <w:r>
                        <w:rPr>
                          <w:b/>
                          <w:color w:val="auto"/>
                          <w:sz w:val="36"/>
                          <w:szCs w:val="36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A2714A" w:rsidRDefault="00A2714A" w:rsidP="00A2714A">
      <w:pPr>
        <w:jc w:val="center"/>
        <w:rPr>
          <w:b/>
          <w:sz w:val="36"/>
          <w:szCs w:val="36"/>
        </w:rPr>
      </w:pPr>
    </w:p>
    <w:p w:rsidR="00D15AE5" w:rsidRDefault="00D15AE5" w:rsidP="00A2714A">
      <w:pPr>
        <w:jc w:val="center"/>
        <w:rPr>
          <w:b/>
          <w:sz w:val="36"/>
          <w:szCs w:val="36"/>
        </w:rPr>
      </w:pPr>
    </w:p>
    <w:p w:rsidR="00A2714A" w:rsidRDefault="00A2714A" w:rsidP="00A2714A">
      <w:pPr>
        <w:jc w:val="center"/>
        <w:rPr>
          <w:b/>
          <w:sz w:val="36"/>
          <w:szCs w:val="36"/>
        </w:rPr>
      </w:pPr>
    </w:p>
    <w:p w:rsidR="00A2714A" w:rsidRDefault="003D1DB5" w:rsidP="00A2714A">
      <w:pPr>
        <w:jc w:val="center"/>
        <w:rPr>
          <w:b/>
          <w:sz w:val="36"/>
          <w:szCs w:val="36"/>
        </w:rPr>
      </w:pPr>
      <w:r w:rsidRPr="000627D0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C6E2376" wp14:editId="28536FF6">
                <wp:simplePos x="0" y="0"/>
                <wp:positionH relativeFrom="column">
                  <wp:posOffset>1079257</wp:posOffset>
                </wp:positionH>
                <wp:positionV relativeFrom="paragraph">
                  <wp:posOffset>5323</wp:posOffset>
                </wp:positionV>
                <wp:extent cx="5067300" cy="1355387"/>
                <wp:effectExtent l="0" t="0" r="0" b="0"/>
                <wp:wrapNone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3553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FC6" w:rsidRPr="003D1DB5" w:rsidRDefault="00310FC6" w:rsidP="004E14CB">
                            <w:pPr>
                              <w:wordWrap w:val="0"/>
                              <w:jc w:val="right"/>
                              <w:rPr>
                                <w:rFonts w:ascii="標楷體" w:hAnsi="標楷體"/>
                                <w:b/>
                                <w:sz w:val="36"/>
                                <w:szCs w:val="36"/>
                              </w:rPr>
                            </w:pPr>
                            <w:r w:rsidRPr="003D1DB5">
                              <w:rPr>
                                <w:rFonts w:ascii="標楷體" w:hAnsi="標楷體" w:hint="eastAsia"/>
                                <w:b/>
                                <w:sz w:val="36"/>
                                <w:szCs w:val="36"/>
                              </w:rPr>
                              <w:t>作者</w:t>
                            </w:r>
                            <w:r>
                              <w:rPr>
                                <w:rFonts w:ascii="標楷體" w:hAnsi="標楷體" w:hint="eastAsia"/>
                                <w:b/>
                                <w:sz w:val="36"/>
                                <w:szCs w:val="36"/>
                              </w:rPr>
                              <w:t xml:space="preserve">　：</w:t>
                            </w:r>
                            <w:r w:rsidRPr="004E14CB">
                              <w:rPr>
                                <w:rFonts w:ascii="標楷體" w:hAnsi="標楷體" w:hint="eastAsia"/>
                                <w:b/>
                                <w:sz w:val="36"/>
                                <w:szCs w:val="36"/>
                              </w:rPr>
                              <w:t xml:space="preserve">1043335 </w:t>
                            </w:r>
                            <w:r w:rsidRPr="004E14CB">
                              <w:rPr>
                                <w:rFonts w:ascii="標楷體" w:hAnsi="標楷體" w:hint="eastAsia"/>
                                <w:b/>
                                <w:sz w:val="36"/>
                                <w:szCs w:val="36"/>
                              </w:rPr>
                              <w:t>賴詩雨</w:t>
                            </w:r>
                          </w:p>
                          <w:p w:rsidR="00310FC6" w:rsidRDefault="00310FC6" w:rsidP="008A7F5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310FC6" w:rsidRPr="00F14C75" w:rsidRDefault="00310FC6" w:rsidP="008A7F5B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E2376" id="_x0000_s1027" type="#_x0000_t202" style="position:absolute;left:0;text-align:left;margin-left:85pt;margin-top:.4pt;width:399pt;height:106.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" filled="f" stroked="f">
                <v:textbox>
                  <w:txbxContent>
                    <w:p w:rsidR="00310FC6" w:rsidRPr="003D1DB5" w:rsidRDefault="00310FC6" w:rsidP="004E14CB">
                      <w:pPr>
                        <w:wordWrap w:val="0"/>
                        <w:jc w:val="right"/>
                        <w:rPr>
                          <w:rFonts w:ascii="標楷體" w:hAnsi="標楷體"/>
                          <w:b/>
                          <w:sz w:val="36"/>
                          <w:szCs w:val="36"/>
                        </w:rPr>
                      </w:pPr>
                      <w:r w:rsidRPr="003D1DB5">
                        <w:rPr>
                          <w:rFonts w:ascii="標楷體" w:hAnsi="標楷體" w:hint="eastAsia"/>
                          <w:b/>
                          <w:sz w:val="36"/>
                          <w:szCs w:val="36"/>
                        </w:rPr>
                        <w:t>作者</w:t>
                      </w:r>
                      <w:r>
                        <w:rPr>
                          <w:rFonts w:ascii="標楷體" w:hAnsi="標楷體" w:hint="eastAsia"/>
                          <w:b/>
                          <w:sz w:val="36"/>
                          <w:szCs w:val="36"/>
                        </w:rPr>
                        <w:t xml:space="preserve">　：</w:t>
                      </w:r>
                      <w:r w:rsidRPr="004E14CB">
                        <w:rPr>
                          <w:rFonts w:ascii="標楷體" w:hAnsi="標楷體" w:hint="eastAsia"/>
                          <w:b/>
                          <w:sz w:val="36"/>
                          <w:szCs w:val="36"/>
                        </w:rPr>
                        <w:t xml:space="preserve">1043335 </w:t>
                      </w:r>
                      <w:r w:rsidRPr="004E14CB">
                        <w:rPr>
                          <w:rFonts w:ascii="標楷體" w:hAnsi="標楷體" w:hint="eastAsia"/>
                          <w:b/>
                          <w:sz w:val="36"/>
                          <w:szCs w:val="36"/>
                        </w:rPr>
                        <w:t>賴詩雨</w:t>
                      </w:r>
                    </w:p>
                    <w:p w:rsidR="00310FC6" w:rsidRDefault="00310FC6" w:rsidP="008A7F5B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310FC6" w:rsidRPr="00F14C75" w:rsidRDefault="00310FC6" w:rsidP="008A7F5B">
                      <w:pPr>
                        <w:rPr>
                          <w:b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2714A" w:rsidRDefault="00A2714A" w:rsidP="00A2714A">
      <w:pPr>
        <w:jc w:val="center"/>
        <w:rPr>
          <w:b/>
          <w:sz w:val="36"/>
          <w:szCs w:val="36"/>
        </w:rPr>
      </w:pPr>
    </w:p>
    <w:p w:rsidR="00A2714A" w:rsidRDefault="00A2714A" w:rsidP="00A2714A">
      <w:pPr>
        <w:jc w:val="center"/>
        <w:rPr>
          <w:b/>
          <w:sz w:val="36"/>
          <w:szCs w:val="36"/>
        </w:rPr>
      </w:pPr>
    </w:p>
    <w:p w:rsidR="00A2714A" w:rsidRDefault="00A2714A" w:rsidP="00A2714A">
      <w:pPr>
        <w:jc w:val="center"/>
        <w:rPr>
          <w:b/>
          <w:sz w:val="36"/>
          <w:szCs w:val="36"/>
        </w:rPr>
      </w:pPr>
    </w:p>
    <w:p w:rsidR="00A2714A" w:rsidRDefault="00A2714A" w:rsidP="00A2714A">
      <w:pPr>
        <w:jc w:val="center"/>
        <w:rPr>
          <w:b/>
          <w:sz w:val="36"/>
          <w:szCs w:val="36"/>
        </w:rPr>
      </w:pPr>
    </w:p>
    <w:p w:rsidR="00A2714A" w:rsidRDefault="00A2714A" w:rsidP="00A2714A">
      <w:pPr>
        <w:jc w:val="center"/>
        <w:rPr>
          <w:b/>
          <w:sz w:val="36"/>
          <w:szCs w:val="36"/>
        </w:rPr>
      </w:pPr>
    </w:p>
    <w:tbl>
      <w:tblPr>
        <w:tblStyle w:val="af4"/>
        <w:tblpPr w:leftFromText="180" w:rightFromText="180" w:vertAnchor="text" w:horzAnchor="margin" w:tblpXSpec="center" w:tblpY="828"/>
        <w:tblW w:w="0" w:type="auto"/>
        <w:tblLook w:val="04A0" w:firstRow="1" w:lastRow="0" w:firstColumn="1" w:lastColumn="0" w:noHBand="0" w:noVBand="1"/>
      </w:tblPr>
      <w:tblGrid>
        <w:gridCol w:w="1843"/>
        <w:gridCol w:w="1417"/>
        <w:gridCol w:w="5670"/>
        <w:gridCol w:w="1701"/>
      </w:tblGrid>
      <w:tr w:rsidR="00313504" w:rsidTr="004C0255">
        <w:tc>
          <w:tcPr>
            <w:tcW w:w="1843" w:type="dxa"/>
            <w:shd w:val="clear" w:color="auto" w:fill="7F7F7F" w:themeFill="text1" w:themeFillTint="80"/>
          </w:tcPr>
          <w:p w:rsidR="00313504" w:rsidRPr="00FF38CD" w:rsidRDefault="00607ADA" w:rsidP="004C0255">
            <w:pPr>
              <w:spacing w:before="0" w:after="0"/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FF38CD">
              <w:rPr>
                <w:rFonts w:hint="eastAsia"/>
                <w:b/>
                <w:color w:val="FFFFFF" w:themeColor="background1"/>
                <w:sz w:val="20"/>
                <w:szCs w:val="20"/>
              </w:rPr>
              <w:t>版本</w:t>
            </w:r>
          </w:p>
        </w:tc>
        <w:tc>
          <w:tcPr>
            <w:tcW w:w="1417" w:type="dxa"/>
            <w:shd w:val="clear" w:color="auto" w:fill="7F7F7F" w:themeFill="text1" w:themeFillTint="80"/>
          </w:tcPr>
          <w:p w:rsidR="00313504" w:rsidRPr="00FF38CD" w:rsidRDefault="00607ADA" w:rsidP="004C0255">
            <w:pPr>
              <w:spacing w:before="0" w:after="0"/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FF38CD">
              <w:rPr>
                <w:rFonts w:hint="eastAsia"/>
                <w:b/>
                <w:color w:val="FFFFFF" w:themeColor="background1"/>
                <w:sz w:val="20"/>
                <w:szCs w:val="20"/>
              </w:rPr>
              <w:t>修改日期</w:t>
            </w:r>
          </w:p>
        </w:tc>
        <w:tc>
          <w:tcPr>
            <w:tcW w:w="5670" w:type="dxa"/>
            <w:shd w:val="clear" w:color="auto" w:fill="7F7F7F" w:themeFill="text1" w:themeFillTint="80"/>
          </w:tcPr>
          <w:p w:rsidR="00313504" w:rsidRPr="00FF38CD" w:rsidRDefault="00607ADA" w:rsidP="004C0255">
            <w:pPr>
              <w:spacing w:before="0" w:after="0"/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FF38CD">
              <w:rPr>
                <w:rFonts w:hint="eastAsia"/>
                <w:b/>
                <w:color w:val="FFFFFF" w:themeColor="background1"/>
                <w:sz w:val="20"/>
                <w:szCs w:val="20"/>
              </w:rPr>
              <w:t>說明</w:t>
            </w:r>
          </w:p>
        </w:tc>
        <w:tc>
          <w:tcPr>
            <w:tcW w:w="1701" w:type="dxa"/>
            <w:shd w:val="clear" w:color="auto" w:fill="7F7F7F" w:themeFill="text1" w:themeFillTint="80"/>
          </w:tcPr>
          <w:p w:rsidR="00313504" w:rsidRPr="00FF38CD" w:rsidRDefault="00607ADA" w:rsidP="004C0255">
            <w:pPr>
              <w:spacing w:before="0" w:after="0"/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FF38CD">
              <w:rPr>
                <w:rFonts w:hint="eastAsia"/>
                <w:b/>
                <w:color w:val="FFFFFF" w:themeColor="background1"/>
                <w:sz w:val="20"/>
                <w:szCs w:val="20"/>
              </w:rPr>
              <w:t>修改者</w:t>
            </w:r>
          </w:p>
        </w:tc>
      </w:tr>
      <w:tr w:rsidR="00313504" w:rsidTr="004C0255">
        <w:tc>
          <w:tcPr>
            <w:tcW w:w="1843" w:type="dxa"/>
          </w:tcPr>
          <w:p w:rsidR="00313504" w:rsidRPr="00BD0405" w:rsidRDefault="00607ADA" w:rsidP="004C0255">
            <w:pPr>
              <w:spacing w:before="0" w:after="0"/>
              <w:jc w:val="center"/>
              <w:rPr>
                <w:b/>
                <w:color w:val="auto"/>
                <w:sz w:val="20"/>
                <w:szCs w:val="20"/>
              </w:rPr>
            </w:pPr>
            <w:r w:rsidRPr="00BD0405">
              <w:rPr>
                <w:b/>
                <w:color w:val="auto"/>
                <w:sz w:val="20"/>
                <w:szCs w:val="20"/>
              </w:rPr>
              <w:t>1.0.0.0</w:t>
            </w:r>
          </w:p>
        </w:tc>
        <w:tc>
          <w:tcPr>
            <w:tcW w:w="1417" w:type="dxa"/>
          </w:tcPr>
          <w:p w:rsidR="00313504" w:rsidRPr="00BD0405" w:rsidRDefault="004E14CB" w:rsidP="003120AA">
            <w:pPr>
              <w:spacing w:before="0" w:after="0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2017-</w:t>
            </w:r>
            <w:r>
              <w:rPr>
                <w:rFonts w:hint="eastAsia"/>
                <w:b/>
                <w:color w:val="auto"/>
                <w:sz w:val="20"/>
                <w:szCs w:val="20"/>
              </w:rPr>
              <w:t>0</w:t>
            </w:r>
            <w:r w:rsidR="003120AA">
              <w:rPr>
                <w:b/>
                <w:color w:val="auto"/>
                <w:sz w:val="20"/>
                <w:szCs w:val="20"/>
              </w:rPr>
              <w:t>6</w:t>
            </w:r>
            <w:r w:rsidR="00607ADA">
              <w:rPr>
                <w:b/>
                <w:color w:val="auto"/>
                <w:sz w:val="20"/>
                <w:szCs w:val="20"/>
              </w:rPr>
              <w:t>-</w:t>
            </w:r>
            <w:r w:rsidR="003120AA">
              <w:rPr>
                <w:b/>
                <w:color w:val="auto"/>
                <w:sz w:val="20"/>
                <w:szCs w:val="20"/>
              </w:rPr>
              <w:t>12</w:t>
            </w:r>
          </w:p>
        </w:tc>
        <w:tc>
          <w:tcPr>
            <w:tcW w:w="5670" w:type="dxa"/>
          </w:tcPr>
          <w:p w:rsidR="00313504" w:rsidRPr="00BD0405" w:rsidRDefault="00607ADA" w:rsidP="004C0255">
            <w:pPr>
              <w:spacing w:before="0" w:after="0"/>
              <w:jc w:val="center"/>
              <w:rPr>
                <w:b/>
                <w:color w:val="auto"/>
                <w:sz w:val="20"/>
                <w:szCs w:val="20"/>
              </w:rPr>
            </w:pPr>
            <w:r w:rsidRPr="00BD0405">
              <w:rPr>
                <w:rFonts w:hint="eastAsia"/>
                <w:b/>
                <w:color w:val="auto"/>
                <w:sz w:val="20"/>
                <w:szCs w:val="20"/>
              </w:rPr>
              <w:t>初稿</w:t>
            </w:r>
          </w:p>
        </w:tc>
        <w:tc>
          <w:tcPr>
            <w:tcW w:w="1701" w:type="dxa"/>
          </w:tcPr>
          <w:p w:rsidR="00313504" w:rsidRPr="00BD0405" w:rsidRDefault="004E14CB" w:rsidP="004C0255">
            <w:pPr>
              <w:spacing w:before="0" w:after="0"/>
              <w:jc w:val="center"/>
              <w:rPr>
                <w:b/>
                <w:color w:val="auto"/>
                <w:sz w:val="20"/>
                <w:szCs w:val="20"/>
              </w:rPr>
            </w:pPr>
            <w:r w:rsidRPr="004E14CB">
              <w:rPr>
                <w:rFonts w:hint="eastAsia"/>
                <w:b/>
                <w:color w:val="auto"/>
                <w:sz w:val="20"/>
                <w:szCs w:val="20"/>
              </w:rPr>
              <w:t>賴詩雨</w:t>
            </w:r>
          </w:p>
        </w:tc>
      </w:tr>
      <w:tr w:rsidR="005D2B96" w:rsidTr="004C0255">
        <w:tc>
          <w:tcPr>
            <w:tcW w:w="1843" w:type="dxa"/>
          </w:tcPr>
          <w:p w:rsidR="005D2B96" w:rsidRPr="00BD0405" w:rsidRDefault="00013424" w:rsidP="005D2B96">
            <w:pPr>
              <w:spacing w:before="0" w:after="0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rFonts w:hint="eastAsia"/>
                <w:b/>
                <w:color w:val="auto"/>
                <w:sz w:val="20"/>
                <w:szCs w:val="20"/>
              </w:rPr>
              <w:t>1.0.0.1</w:t>
            </w:r>
          </w:p>
        </w:tc>
        <w:tc>
          <w:tcPr>
            <w:tcW w:w="1417" w:type="dxa"/>
          </w:tcPr>
          <w:p w:rsidR="005D2B96" w:rsidRPr="00BD0405" w:rsidRDefault="00013424" w:rsidP="003120AA">
            <w:pPr>
              <w:spacing w:before="0" w:after="0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2017-</w:t>
            </w:r>
            <w:r>
              <w:rPr>
                <w:rFonts w:hint="eastAsia"/>
                <w:b/>
                <w:color w:val="auto"/>
                <w:sz w:val="20"/>
                <w:szCs w:val="20"/>
              </w:rPr>
              <w:t>0</w:t>
            </w:r>
            <w:r w:rsidR="003120AA">
              <w:rPr>
                <w:b/>
                <w:color w:val="auto"/>
                <w:sz w:val="20"/>
                <w:szCs w:val="20"/>
              </w:rPr>
              <w:t>6</w:t>
            </w:r>
            <w:r>
              <w:rPr>
                <w:b/>
                <w:color w:val="auto"/>
                <w:sz w:val="20"/>
                <w:szCs w:val="20"/>
              </w:rPr>
              <w:t>-</w:t>
            </w:r>
            <w:r w:rsidR="003120AA">
              <w:rPr>
                <w:b/>
                <w:color w:val="auto"/>
                <w:sz w:val="20"/>
                <w:szCs w:val="20"/>
              </w:rPr>
              <w:t>13</w:t>
            </w:r>
          </w:p>
        </w:tc>
        <w:tc>
          <w:tcPr>
            <w:tcW w:w="5670" w:type="dxa"/>
          </w:tcPr>
          <w:p w:rsidR="005D2B96" w:rsidRPr="00BD0405" w:rsidRDefault="00013424" w:rsidP="005D2B96">
            <w:pPr>
              <w:spacing w:before="0" w:after="0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rFonts w:hint="eastAsia"/>
                <w:b/>
                <w:color w:val="auto"/>
                <w:sz w:val="20"/>
                <w:szCs w:val="20"/>
              </w:rPr>
              <w:t>修改</w:t>
            </w:r>
          </w:p>
        </w:tc>
        <w:tc>
          <w:tcPr>
            <w:tcW w:w="1701" w:type="dxa"/>
          </w:tcPr>
          <w:p w:rsidR="005D2B96" w:rsidRPr="00BD0405" w:rsidRDefault="00013424" w:rsidP="005D2B96">
            <w:pPr>
              <w:spacing w:before="0" w:after="0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rFonts w:hint="eastAsia"/>
                <w:b/>
                <w:color w:val="auto"/>
                <w:sz w:val="20"/>
                <w:szCs w:val="20"/>
              </w:rPr>
              <w:t>賴詩雨</w:t>
            </w:r>
          </w:p>
        </w:tc>
      </w:tr>
      <w:tr w:rsidR="005D2B96" w:rsidTr="004C0255">
        <w:tc>
          <w:tcPr>
            <w:tcW w:w="1843" w:type="dxa"/>
          </w:tcPr>
          <w:p w:rsidR="005D2B96" w:rsidRPr="00FF38CD" w:rsidRDefault="005D2B96" w:rsidP="005D2B96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:rsidR="005D2B96" w:rsidRPr="00FF38CD" w:rsidRDefault="005D2B96" w:rsidP="005D2B96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0" w:type="dxa"/>
          </w:tcPr>
          <w:p w:rsidR="005D2B96" w:rsidRPr="00FF38CD" w:rsidRDefault="005D2B96" w:rsidP="005D2B96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5D2B96" w:rsidRPr="00FF38CD" w:rsidRDefault="005D2B96" w:rsidP="005D2B96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</w:tr>
      <w:tr w:rsidR="005D2B96" w:rsidTr="004C0255">
        <w:tc>
          <w:tcPr>
            <w:tcW w:w="1843" w:type="dxa"/>
          </w:tcPr>
          <w:p w:rsidR="005D2B96" w:rsidRPr="00FF38CD" w:rsidRDefault="005D2B96" w:rsidP="005D2B96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:rsidR="005D2B96" w:rsidRPr="00FF38CD" w:rsidRDefault="005D2B96" w:rsidP="005D2B96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0" w:type="dxa"/>
          </w:tcPr>
          <w:p w:rsidR="005D2B96" w:rsidRPr="00FF38CD" w:rsidRDefault="005D2B96" w:rsidP="005D2B96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5D2B96" w:rsidRPr="00FF38CD" w:rsidRDefault="005D2B96" w:rsidP="005D2B96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A2714A" w:rsidRDefault="00A2714A" w:rsidP="00A2714A">
      <w:pPr>
        <w:jc w:val="center"/>
        <w:rPr>
          <w:b/>
          <w:sz w:val="36"/>
          <w:szCs w:val="36"/>
        </w:rPr>
      </w:pPr>
    </w:p>
    <w:p w:rsidR="00A2714A" w:rsidRDefault="00A2714A" w:rsidP="00085324"/>
    <w:p w:rsidR="00BB791B" w:rsidRDefault="00A2714A" w:rsidP="00A2714A">
      <w:pPr>
        <w:spacing w:after="200"/>
        <w:sectPr w:rsidR="00BB791B" w:rsidSect="00F54F71">
          <w:headerReference w:type="even" r:id="rId8"/>
          <w:headerReference w:type="default" r:id="rId9"/>
          <w:footerReference w:type="default" r:id="rId10"/>
          <w:headerReference w:type="first" r:id="rId11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br w:type="page"/>
      </w:r>
    </w:p>
    <w:p w:rsidR="009F29B2" w:rsidRDefault="00607ADA" w:rsidP="007B6B08">
      <w:pPr>
        <w:jc w:val="center"/>
        <w:rPr>
          <w:b/>
          <w:sz w:val="32"/>
          <w:szCs w:val="32"/>
        </w:rPr>
      </w:pPr>
      <w:r w:rsidRPr="00F91690">
        <w:rPr>
          <w:rFonts w:hint="eastAsia"/>
          <w:b/>
          <w:sz w:val="32"/>
          <w:szCs w:val="32"/>
        </w:rPr>
        <w:lastRenderedPageBreak/>
        <w:t>目錄</w:t>
      </w:r>
    </w:p>
    <w:p w:rsidR="001136BF" w:rsidRDefault="00A80AAA">
      <w:pPr>
        <w:pStyle w:val="11"/>
        <w:tabs>
          <w:tab w:val="left" w:pos="960"/>
          <w:tab w:val="right" w:leader="dot" w:pos="10790"/>
        </w:tabs>
        <w:rPr>
          <w:rFonts w:eastAsiaTheme="minorEastAsia"/>
          <w:b w:val="0"/>
          <w:bCs w:val="0"/>
          <w:noProof/>
          <w:color w:val="auto"/>
          <w:sz w:val="24"/>
          <w:szCs w:val="22"/>
        </w:rPr>
      </w:pPr>
      <w:r>
        <w:rPr>
          <w:b w:val="0"/>
          <w:bCs w:val="0"/>
          <w:caps/>
        </w:rPr>
        <w:fldChar w:fldCharType="begin"/>
      </w:r>
      <w:r>
        <w:rPr>
          <w:b w:val="0"/>
          <w:bCs w:val="0"/>
          <w:caps/>
        </w:rPr>
        <w:instrText xml:space="preserve"> TOC \o "1-3" \h \z \u </w:instrText>
      </w:r>
      <w:r>
        <w:rPr>
          <w:b w:val="0"/>
          <w:bCs w:val="0"/>
          <w:caps/>
        </w:rPr>
        <w:fldChar w:fldCharType="separate"/>
      </w:r>
      <w:hyperlink w:anchor="_Toc484119947" w:history="1">
        <w:r w:rsidR="001136BF" w:rsidRPr="00B67A12">
          <w:rPr>
            <w:rStyle w:val="a8"/>
            <w:rFonts w:hint="eastAsia"/>
            <w:noProof/>
          </w:rPr>
          <w:t>第</w:t>
        </w:r>
        <w:r w:rsidR="001136BF" w:rsidRPr="00B67A12">
          <w:rPr>
            <w:rStyle w:val="a8"/>
            <w:rFonts w:hint="eastAsia"/>
            <w:noProof/>
          </w:rPr>
          <w:t>1</w:t>
        </w:r>
        <w:r w:rsidR="001136BF" w:rsidRPr="00B67A12">
          <w:rPr>
            <w:rStyle w:val="a8"/>
            <w:rFonts w:hint="eastAsia"/>
            <w:noProof/>
          </w:rPr>
          <w:t>章</w:t>
        </w:r>
        <w:r w:rsidR="001136BF">
          <w:rPr>
            <w:rFonts w:eastAsiaTheme="minorEastAsia"/>
            <w:b w:val="0"/>
            <w:bCs w:val="0"/>
            <w:noProof/>
            <w:color w:val="auto"/>
            <w:sz w:val="24"/>
            <w:szCs w:val="22"/>
          </w:rPr>
          <w:tab/>
        </w:r>
        <w:r w:rsidR="001136BF" w:rsidRPr="00B67A12">
          <w:rPr>
            <w:rStyle w:val="a8"/>
            <w:rFonts w:hint="eastAsia"/>
            <w:noProof/>
          </w:rPr>
          <w:t>程式完成部分</w:t>
        </w:r>
        <w:r w:rsidR="001136BF">
          <w:rPr>
            <w:noProof/>
            <w:webHidden/>
          </w:rPr>
          <w:tab/>
        </w:r>
        <w:r w:rsidR="001136BF">
          <w:rPr>
            <w:noProof/>
            <w:webHidden/>
          </w:rPr>
          <w:fldChar w:fldCharType="begin"/>
        </w:r>
        <w:r w:rsidR="001136BF">
          <w:rPr>
            <w:noProof/>
            <w:webHidden/>
          </w:rPr>
          <w:instrText xml:space="preserve"> PAGEREF _Toc484119947 \h </w:instrText>
        </w:r>
        <w:r w:rsidR="001136BF">
          <w:rPr>
            <w:noProof/>
            <w:webHidden/>
          </w:rPr>
        </w:r>
        <w:r w:rsidR="001136BF">
          <w:rPr>
            <w:noProof/>
            <w:webHidden/>
          </w:rPr>
          <w:fldChar w:fldCharType="separate"/>
        </w:r>
        <w:r w:rsidR="004666E6">
          <w:rPr>
            <w:noProof/>
            <w:webHidden/>
          </w:rPr>
          <w:t>2</w:t>
        </w:r>
        <w:r w:rsidR="001136BF">
          <w:rPr>
            <w:noProof/>
            <w:webHidden/>
          </w:rPr>
          <w:fldChar w:fldCharType="end"/>
        </w:r>
      </w:hyperlink>
    </w:p>
    <w:p w:rsidR="001136BF" w:rsidRDefault="00F71031">
      <w:pPr>
        <w:pStyle w:val="11"/>
        <w:tabs>
          <w:tab w:val="left" w:pos="960"/>
          <w:tab w:val="right" w:leader="dot" w:pos="10790"/>
        </w:tabs>
        <w:rPr>
          <w:rFonts w:eastAsiaTheme="minorEastAsia"/>
          <w:b w:val="0"/>
          <w:bCs w:val="0"/>
          <w:noProof/>
          <w:color w:val="auto"/>
          <w:sz w:val="24"/>
          <w:szCs w:val="22"/>
        </w:rPr>
      </w:pPr>
      <w:hyperlink w:anchor="_Toc484119948" w:history="1">
        <w:r w:rsidR="001136BF" w:rsidRPr="00B67A12">
          <w:rPr>
            <w:rStyle w:val="a8"/>
            <w:rFonts w:hint="eastAsia"/>
            <w:noProof/>
          </w:rPr>
          <w:t>第</w:t>
        </w:r>
        <w:r w:rsidR="001136BF" w:rsidRPr="00B67A12">
          <w:rPr>
            <w:rStyle w:val="a8"/>
            <w:rFonts w:hint="eastAsia"/>
            <w:noProof/>
          </w:rPr>
          <w:t>2</w:t>
        </w:r>
        <w:r w:rsidR="001136BF" w:rsidRPr="00B67A12">
          <w:rPr>
            <w:rStyle w:val="a8"/>
            <w:rFonts w:hint="eastAsia"/>
            <w:noProof/>
          </w:rPr>
          <w:t>章</w:t>
        </w:r>
        <w:r w:rsidR="001136BF">
          <w:rPr>
            <w:rFonts w:eastAsiaTheme="minorEastAsia"/>
            <w:b w:val="0"/>
            <w:bCs w:val="0"/>
            <w:noProof/>
            <w:color w:val="auto"/>
            <w:sz w:val="24"/>
            <w:szCs w:val="22"/>
          </w:rPr>
          <w:tab/>
        </w:r>
        <w:r w:rsidR="001136BF" w:rsidRPr="00B67A12">
          <w:rPr>
            <w:rStyle w:val="a8"/>
            <w:rFonts w:hint="eastAsia"/>
            <w:noProof/>
          </w:rPr>
          <w:t>設計理念</w:t>
        </w:r>
        <w:r w:rsidR="001136BF">
          <w:rPr>
            <w:noProof/>
            <w:webHidden/>
          </w:rPr>
          <w:tab/>
        </w:r>
        <w:r w:rsidR="001136BF">
          <w:rPr>
            <w:noProof/>
            <w:webHidden/>
          </w:rPr>
          <w:fldChar w:fldCharType="begin"/>
        </w:r>
        <w:r w:rsidR="001136BF">
          <w:rPr>
            <w:noProof/>
            <w:webHidden/>
          </w:rPr>
          <w:instrText xml:space="preserve"> PAGEREF _Toc484119948 \h </w:instrText>
        </w:r>
        <w:r w:rsidR="001136BF">
          <w:rPr>
            <w:noProof/>
            <w:webHidden/>
          </w:rPr>
        </w:r>
        <w:r w:rsidR="001136BF">
          <w:rPr>
            <w:noProof/>
            <w:webHidden/>
          </w:rPr>
          <w:fldChar w:fldCharType="separate"/>
        </w:r>
        <w:r w:rsidR="004666E6">
          <w:rPr>
            <w:noProof/>
            <w:webHidden/>
          </w:rPr>
          <w:t>2</w:t>
        </w:r>
        <w:r w:rsidR="001136BF">
          <w:rPr>
            <w:noProof/>
            <w:webHidden/>
          </w:rPr>
          <w:fldChar w:fldCharType="end"/>
        </w:r>
      </w:hyperlink>
    </w:p>
    <w:p w:rsidR="001136BF" w:rsidRDefault="00F71031">
      <w:pPr>
        <w:pStyle w:val="21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color w:val="auto"/>
          <w:sz w:val="24"/>
          <w:szCs w:val="22"/>
        </w:rPr>
      </w:pPr>
      <w:hyperlink w:anchor="_Toc484119949" w:history="1">
        <w:r w:rsidR="001136BF" w:rsidRPr="00B67A12">
          <w:rPr>
            <w:rStyle w:val="a8"/>
            <w:noProof/>
          </w:rPr>
          <w:t>2.1</w:t>
        </w:r>
        <w:r w:rsidR="001136BF">
          <w:rPr>
            <w:rFonts w:eastAsiaTheme="minorEastAsia"/>
            <w:smallCaps w:val="0"/>
            <w:noProof/>
            <w:color w:val="auto"/>
            <w:sz w:val="24"/>
            <w:szCs w:val="22"/>
          </w:rPr>
          <w:tab/>
        </w:r>
        <w:r w:rsidR="00BB6E7E" w:rsidRPr="003120AA">
          <w:rPr>
            <w:rFonts w:ascii="標楷體" w:eastAsia="標楷體" w:hAnsi="標楷體" w:hint="eastAsia"/>
          </w:rPr>
          <w:t>Optimal</w:t>
        </w:r>
        <w:r w:rsidR="00BB6E7E" w:rsidRPr="003120AA">
          <w:rPr>
            <w:rFonts w:ascii="標楷體" w:eastAsia="標楷體" w:hAnsi="標楷體"/>
          </w:rPr>
          <w:t xml:space="preserve"> </w:t>
        </w:r>
        <w:r w:rsidR="00BB6E7E">
          <w:rPr>
            <w:rFonts w:ascii="標楷體" w:eastAsia="標楷體" w:hAnsi="標楷體"/>
          </w:rPr>
          <w:t>Algorithm</w:t>
        </w:r>
        <w:r w:rsidR="001136BF">
          <w:rPr>
            <w:noProof/>
            <w:webHidden/>
          </w:rPr>
          <w:tab/>
        </w:r>
        <w:r w:rsidR="005E6E69">
          <w:rPr>
            <w:noProof/>
            <w:webHidden/>
          </w:rPr>
          <w:t>2</w:t>
        </w:r>
      </w:hyperlink>
    </w:p>
    <w:p w:rsidR="001136BF" w:rsidRDefault="00F71031">
      <w:pPr>
        <w:pStyle w:val="21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color w:val="auto"/>
          <w:sz w:val="24"/>
          <w:szCs w:val="22"/>
        </w:rPr>
      </w:pPr>
      <w:hyperlink w:anchor="_Toc484119950" w:history="1">
        <w:r w:rsidR="001136BF" w:rsidRPr="00B67A12">
          <w:rPr>
            <w:rStyle w:val="a8"/>
            <w:noProof/>
          </w:rPr>
          <w:t>2.2</w:t>
        </w:r>
        <w:r w:rsidR="001136BF">
          <w:rPr>
            <w:rFonts w:eastAsiaTheme="minorEastAsia"/>
            <w:smallCaps w:val="0"/>
            <w:noProof/>
            <w:color w:val="auto"/>
            <w:sz w:val="24"/>
            <w:szCs w:val="22"/>
          </w:rPr>
          <w:tab/>
        </w:r>
        <w:r w:rsidR="00BB6E7E" w:rsidRPr="00BB6E7E">
          <w:rPr>
            <w:rStyle w:val="a8"/>
          </w:rPr>
          <w:t>FIFO</w:t>
        </w:r>
        <w:r w:rsidR="00BB6E7E" w:rsidRPr="00BB6E7E">
          <w:rPr>
            <w:rStyle w:val="a8"/>
            <w:noProof/>
          </w:rPr>
          <w:t xml:space="preserve"> Algorithm</w:t>
        </w:r>
        <w:r w:rsidR="001136BF">
          <w:rPr>
            <w:noProof/>
            <w:webHidden/>
          </w:rPr>
          <w:tab/>
        </w:r>
        <w:r w:rsidR="005E6E69">
          <w:rPr>
            <w:noProof/>
            <w:webHidden/>
          </w:rPr>
          <w:t>3</w:t>
        </w:r>
      </w:hyperlink>
    </w:p>
    <w:p w:rsidR="001136BF" w:rsidRDefault="00F71031">
      <w:pPr>
        <w:pStyle w:val="21"/>
        <w:tabs>
          <w:tab w:val="left" w:pos="960"/>
          <w:tab w:val="right" w:leader="dot" w:pos="10790"/>
        </w:tabs>
        <w:rPr>
          <w:noProof/>
        </w:rPr>
      </w:pPr>
      <w:hyperlink w:anchor="_Toc484119951" w:history="1">
        <w:r w:rsidR="001136BF" w:rsidRPr="00B67A12">
          <w:rPr>
            <w:rStyle w:val="a8"/>
            <w:noProof/>
          </w:rPr>
          <w:t>2.3</w:t>
        </w:r>
        <w:r w:rsidR="001136BF">
          <w:rPr>
            <w:rFonts w:eastAsiaTheme="minorEastAsia"/>
            <w:smallCaps w:val="0"/>
            <w:noProof/>
            <w:color w:val="auto"/>
            <w:sz w:val="24"/>
            <w:szCs w:val="22"/>
          </w:rPr>
          <w:tab/>
        </w:r>
        <w:r w:rsidR="00BB6E7E" w:rsidRPr="00BB6E7E">
          <w:rPr>
            <w:rStyle w:val="a8"/>
          </w:rPr>
          <w:t>LRU</w:t>
        </w:r>
        <w:r w:rsidR="00BB6E7E" w:rsidRPr="00BB6E7E">
          <w:rPr>
            <w:rStyle w:val="a8"/>
            <w:noProof/>
          </w:rPr>
          <w:t xml:space="preserve"> Algorithm</w:t>
        </w:r>
        <w:r w:rsidR="001136BF">
          <w:rPr>
            <w:noProof/>
            <w:webHidden/>
          </w:rPr>
          <w:tab/>
        </w:r>
        <w:r w:rsidR="005E6E69">
          <w:rPr>
            <w:noProof/>
            <w:webHidden/>
          </w:rPr>
          <w:t>4</w:t>
        </w:r>
      </w:hyperlink>
    </w:p>
    <w:p w:rsidR="00BB6E7E" w:rsidRDefault="00F71031" w:rsidP="00BB6E7E">
      <w:pPr>
        <w:pStyle w:val="21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color w:val="auto"/>
          <w:sz w:val="24"/>
          <w:szCs w:val="22"/>
        </w:rPr>
      </w:pPr>
      <w:hyperlink w:anchor="_Toc484119951" w:history="1">
        <w:r w:rsidR="00BB6E7E">
          <w:rPr>
            <w:rStyle w:val="a8"/>
            <w:noProof/>
          </w:rPr>
          <w:t>2.4</w:t>
        </w:r>
        <w:r w:rsidR="00BB6E7E">
          <w:rPr>
            <w:rFonts w:eastAsiaTheme="minorEastAsia"/>
            <w:smallCaps w:val="0"/>
            <w:noProof/>
            <w:color w:val="auto"/>
            <w:sz w:val="24"/>
            <w:szCs w:val="22"/>
          </w:rPr>
          <w:tab/>
        </w:r>
        <w:r w:rsidR="00BB6E7E" w:rsidRPr="00BB6E7E">
          <w:rPr>
            <w:rStyle w:val="a8"/>
            <w:noProof/>
          </w:rPr>
          <w:t>L</w:t>
        </w:r>
        <w:r w:rsidR="00BB6E7E">
          <w:rPr>
            <w:rStyle w:val="a8"/>
            <w:rFonts w:hint="eastAsia"/>
            <w:noProof/>
          </w:rPr>
          <w:t>f</w:t>
        </w:r>
        <w:r w:rsidR="00BB6E7E" w:rsidRPr="00BB6E7E">
          <w:rPr>
            <w:rStyle w:val="a8"/>
            <w:noProof/>
          </w:rPr>
          <w:t>U Algorithm</w:t>
        </w:r>
        <w:r w:rsidR="00BB6E7E">
          <w:rPr>
            <w:noProof/>
            <w:webHidden/>
          </w:rPr>
          <w:tab/>
          <w:t>5</w:t>
        </w:r>
      </w:hyperlink>
    </w:p>
    <w:p w:rsidR="00BB6E7E" w:rsidRPr="00BB6E7E" w:rsidRDefault="00F71031" w:rsidP="00BB6E7E">
      <w:pPr>
        <w:pStyle w:val="21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color w:val="auto"/>
          <w:sz w:val="24"/>
          <w:szCs w:val="22"/>
        </w:rPr>
      </w:pPr>
      <w:hyperlink w:anchor="_Toc484119951" w:history="1">
        <w:r w:rsidR="00BB6E7E">
          <w:rPr>
            <w:rStyle w:val="a8"/>
            <w:noProof/>
          </w:rPr>
          <w:t>2.5</w:t>
        </w:r>
        <w:r w:rsidR="00BB6E7E">
          <w:rPr>
            <w:rFonts w:eastAsiaTheme="minorEastAsia"/>
            <w:smallCaps w:val="0"/>
            <w:noProof/>
            <w:color w:val="auto"/>
            <w:sz w:val="24"/>
            <w:szCs w:val="22"/>
          </w:rPr>
          <w:tab/>
        </w:r>
        <w:r w:rsidR="00BB6E7E">
          <w:rPr>
            <w:rStyle w:val="a8"/>
          </w:rPr>
          <w:t>Clock</w:t>
        </w:r>
        <w:r w:rsidR="00BB6E7E" w:rsidRPr="00BB6E7E">
          <w:rPr>
            <w:rStyle w:val="a8"/>
            <w:noProof/>
          </w:rPr>
          <w:t xml:space="preserve"> Algorithm</w:t>
        </w:r>
        <w:r w:rsidR="00BB6E7E">
          <w:rPr>
            <w:noProof/>
            <w:webHidden/>
          </w:rPr>
          <w:tab/>
          <w:t>6</w:t>
        </w:r>
      </w:hyperlink>
    </w:p>
    <w:p w:rsidR="001136BF" w:rsidRDefault="00F71031">
      <w:pPr>
        <w:pStyle w:val="11"/>
        <w:tabs>
          <w:tab w:val="left" w:pos="960"/>
          <w:tab w:val="right" w:leader="dot" w:pos="10790"/>
        </w:tabs>
        <w:rPr>
          <w:rFonts w:eastAsiaTheme="minorEastAsia"/>
          <w:b w:val="0"/>
          <w:bCs w:val="0"/>
          <w:noProof/>
          <w:color w:val="auto"/>
          <w:sz w:val="24"/>
          <w:szCs w:val="22"/>
        </w:rPr>
      </w:pPr>
      <w:hyperlink w:anchor="_Toc484119954" w:history="1">
        <w:r w:rsidR="001136BF" w:rsidRPr="00B67A12">
          <w:rPr>
            <w:rStyle w:val="a8"/>
            <w:rFonts w:hint="eastAsia"/>
            <w:noProof/>
          </w:rPr>
          <w:t>第</w:t>
        </w:r>
        <w:r w:rsidR="00BB6E7E">
          <w:rPr>
            <w:rStyle w:val="a8"/>
            <w:noProof/>
          </w:rPr>
          <w:t>3</w:t>
        </w:r>
        <w:r w:rsidR="001136BF" w:rsidRPr="00B67A12">
          <w:rPr>
            <w:rStyle w:val="a8"/>
            <w:rFonts w:hint="eastAsia"/>
            <w:noProof/>
          </w:rPr>
          <w:t>章</w:t>
        </w:r>
        <w:r w:rsidR="001136BF">
          <w:rPr>
            <w:rFonts w:eastAsiaTheme="minorEastAsia"/>
            <w:b w:val="0"/>
            <w:bCs w:val="0"/>
            <w:noProof/>
            <w:color w:val="auto"/>
            <w:sz w:val="24"/>
            <w:szCs w:val="22"/>
          </w:rPr>
          <w:tab/>
        </w:r>
        <w:r w:rsidR="001136BF" w:rsidRPr="00B67A12">
          <w:rPr>
            <w:rStyle w:val="a8"/>
            <w:rFonts w:hint="eastAsia"/>
            <w:noProof/>
          </w:rPr>
          <w:t>程式如何編譯</w:t>
        </w:r>
        <w:r w:rsidR="001136BF">
          <w:rPr>
            <w:noProof/>
            <w:webHidden/>
          </w:rPr>
          <w:tab/>
        </w:r>
        <w:r w:rsidR="001136BF">
          <w:rPr>
            <w:noProof/>
            <w:webHidden/>
          </w:rPr>
          <w:fldChar w:fldCharType="begin"/>
        </w:r>
        <w:r w:rsidR="001136BF">
          <w:rPr>
            <w:noProof/>
            <w:webHidden/>
          </w:rPr>
          <w:instrText xml:space="preserve"> PAGEREF _Toc484119954 \h </w:instrText>
        </w:r>
        <w:r w:rsidR="001136BF">
          <w:rPr>
            <w:noProof/>
            <w:webHidden/>
          </w:rPr>
        </w:r>
        <w:r w:rsidR="001136BF">
          <w:rPr>
            <w:noProof/>
            <w:webHidden/>
          </w:rPr>
          <w:fldChar w:fldCharType="separate"/>
        </w:r>
        <w:r w:rsidR="004666E6">
          <w:rPr>
            <w:noProof/>
            <w:webHidden/>
          </w:rPr>
          <w:t>7</w:t>
        </w:r>
        <w:r w:rsidR="001136BF">
          <w:rPr>
            <w:noProof/>
            <w:webHidden/>
          </w:rPr>
          <w:fldChar w:fldCharType="end"/>
        </w:r>
      </w:hyperlink>
    </w:p>
    <w:p w:rsidR="001136BF" w:rsidRDefault="00F71031">
      <w:pPr>
        <w:pStyle w:val="11"/>
        <w:tabs>
          <w:tab w:val="left" w:pos="960"/>
          <w:tab w:val="right" w:leader="dot" w:pos="10790"/>
        </w:tabs>
        <w:rPr>
          <w:rFonts w:eastAsiaTheme="minorEastAsia"/>
          <w:b w:val="0"/>
          <w:bCs w:val="0"/>
          <w:noProof/>
          <w:color w:val="auto"/>
          <w:sz w:val="24"/>
          <w:szCs w:val="22"/>
        </w:rPr>
      </w:pPr>
      <w:hyperlink w:anchor="_Toc484119955" w:history="1">
        <w:r w:rsidR="001136BF" w:rsidRPr="00B67A12">
          <w:rPr>
            <w:rStyle w:val="a8"/>
            <w:rFonts w:hint="eastAsia"/>
            <w:noProof/>
          </w:rPr>
          <w:t>第</w:t>
        </w:r>
        <w:r w:rsidR="00BB6E7E">
          <w:rPr>
            <w:rStyle w:val="a8"/>
            <w:noProof/>
          </w:rPr>
          <w:t>4</w:t>
        </w:r>
        <w:r w:rsidR="001136BF" w:rsidRPr="00B67A12">
          <w:rPr>
            <w:rStyle w:val="a8"/>
            <w:rFonts w:hint="eastAsia"/>
            <w:noProof/>
          </w:rPr>
          <w:t>章</w:t>
        </w:r>
        <w:r w:rsidR="001136BF">
          <w:rPr>
            <w:rFonts w:eastAsiaTheme="minorEastAsia"/>
            <w:b w:val="0"/>
            <w:bCs w:val="0"/>
            <w:noProof/>
            <w:color w:val="auto"/>
            <w:sz w:val="24"/>
            <w:szCs w:val="22"/>
          </w:rPr>
          <w:tab/>
        </w:r>
        <w:r w:rsidR="001136BF" w:rsidRPr="00B67A12">
          <w:rPr>
            <w:rStyle w:val="a8"/>
            <w:rFonts w:hint="eastAsia"/>
            <w:noProof/>
          </w:rPr>
          <w:t>如何操作</w:t>
        </w:r>
        <w:r w:rsidR="001136BF">
          <w:rPr>
            <w:noProof/>
            <w:webHidden/>
          </w:rPr>
          <w:tab/>
        </w:r>
        <w:r w:rsidR="001136BF">
          <w:rPr>
            <w:noProof/>
            <w:webHidden/>
          </w:rPr>
          <w:fldChar w:fldCharType="begin"/>
        </w:r>
        <w:r w:rsidR="001136BF">
          <w:rPr>
            <w:noProof/>
            <w:webHidden/>
          </w:rPr>
          <w:instrText xml:space="preserve"> PAGEREF _Toc484119955 \h </w:instrText>
        </w:r>
        <w:r w:rsidR="001136BF">
          <w:rPr>
            <w:noProof/>
            <w:webHidden/>
          </w:rPr>
        </w:r>
        <w:r w:rsidR="001136BF">
          <w:rPr>
            <w:noProof/>
            <w:webHidden/>
          </w:rPr>
          <w:fldChar w:fldCharType="separate"/>
        </w:r>
        <w:r w:rsidR="004666E6">
          <w:rPr>
            <w:noProof/>
            <w:webHidden/>
          </w:rPr>
          <w:t>7</w:t>
        </w:r>
        <w:r w:rsidR="001136BF">
          <w:rPr>
            <w:noProof/>
            <w:webHidden/>
          </w:rPr>
          <w:fldChar w:fldCharType="end"/>
        </w:r>
      </w:hyperlink>
    </w:p>
    <w:p w:rsidR="004E14CB" w:rsidRPr="004E14CB" w:rsidRDefault="00A80AAA" w:rsidP="00984695">
      <w:r>
        <w:fldChar w:fldCharType="end"/>
      </w:r>
      <w:r w:rsidR="004E14CB">
        <w:br w:type="page"/>
      </w:r>
    </w:p>
    <w:p w:rsidR="004E14CB" w:rsidRPr="008B2608" w:rsidRDefault="004E14CB" w:rsidP="004E14CB">
      <w:pPr>
        <w:pStyle w:val="A-"/>
      </w:pPr>
      <w:bookmarkStart w:id="0" w:name="_Toc484119947"/>
      <w:r w:rsidRPr="008B2608">
        <w:rPr>
          <w:rFonts w:hint="eastAsia"/>
        </w:rPr>
        <w:lastRenderedPageBreak/>
        <w:t>程式完成部分</w:t>
      </w:r>
      <w:bookmarkEnd w:id="0"/>
    </w:p>
    <w:p w:rsidR="004E14CB" w:rsidRDefault="003120AA" w:rsidP="003120AA">
      <w:pPr>
        <w:pStyle w:val="af9"/>
        <w:numPr>
          <w:ilvl w:val="0"/>
          <w:numId w:val="13"/>
        </w:numPr>
        <w:ind w:firstLineChars="0"/>
        <w:rPr>
          <w:rFonts w:ascii="標楷體" w:eastAsia="標楷體" w:hAnsi="標楷體" w:cstheme="majorBidi"/>
          <w:bCs/>
          <w:szCs w:val="26"/>
        </w:rPr>
      </w:pPr>
      <w:r>
        <w:rPr>
          <w:rFonts w:ascii="標楷體" w:eastAsia="標楷體" w:hAnsi="標楷體" w:cstheme="majorBidi" w:hint="eastAsia"/>
          <w:bCs/>
          <w:szCs w:val="26"/>
        </w:rPr>
        <w:t>4</w:t>
      </w:r>
      <w:r w:rsidRPr="003120AA">
        <w:rPr>
          <w:rFonts w:ascii="標楷體" w:eastAsia="標楷體" w:hAnsi="標楷體" w:cstheme="majorBidi" w:hint="eastAsia"/>
          <w:bCs/>
          <w:szCs w:val="26"/>
        </w:rPr>
        <w:t>種演算法</w:t>
      </w:r>
      <w:r>
        <w:rPr>
          <w:rFonts w:ascii="標楷體" w:eastAsia="標楷體" w:hAnsi="標楷體" w:cstheme="majorBidi" w:hint="eastAsia"/>
          <w:bCs/>
          <w:szCs w:val="26"/>
        </w:rPr>
        <w:t xml:space="preserve"> ( </w:t>
      </w:r>
      <w:r>
        <w:rPr>
          <w:rFonts w:ascii="標楷體" w:eastAsia="標楷體" w:hAnsi="標楷體" w:cstheme="majorBidi"/>
          <w:bCs/>
          <w:szCs w:val="26"/>
        </w:rPr>
        <w:t>Optimal</w:t>
      </w:r>
      <w:r>
        <w:rPr>
          <w:rFonts w:ascii="標楷體" w:eastAsia="標楷體" w:hAnsi="標楷體" w:cstheme="majorBidi" w:hint="eastAsia"/>
          <w:bCs/>
          <w:szCs w:val="26"/>
        </w:rPr>
        <w:t>、FIFO、LRU、LFU</w:t>
      </w:r>
      <w:r>
        <w:rPr>
          <w:rFonts w:ascii="標楷體" w:eastAsia="標楷體" w:hAnsi="標楷體" w:cstheme="majorBidi"/>
          <w:bCs/>
          <w:szCs w:val="26"/>
        </w:rPr>
        <w:t xml:space="preserve"> </w:t>
      </w:r>
      <w:r>
        <w:rPr>
          <w:rFonts w:ascii="標楷體" w:eastAsia="標楷體" w:hAnsi="標楷體" w:cstheme="majorBidi" w:hint="eastAsia"/>
          <w:bCs/>
          <w:szCs w:val="26"/>
        </w:rPr>
        <w:t>)</w:t>
      </w:r>
    </w:p>
    <w:p w:rsidR="004E14CB" w:rsidRPr="003120AA" w:rsidRDefault="003120AA" w:rsidP="003120AA">
      <w:pPr>
        <w:pStyle w:val="af9"/>
        <w:numPr>
          <w:ilvl w:val="0"/>
          <w:numId w:val="13"/>
        </w:numPr>
        <w:ind w:firstLineChars="0"/>
        <w:rPr>
          <w:rFonts w:ascii="標楷體" w:eastAsia="標楷體" w:hAnsi="標楷體" w:cstheme="majorBidi"/>
          <w:bCs/>
          <w:szCs w:val="26"/>
        </w:rPr>
      </w:pPr>
      <w:r>
        <w:rPr>
          <w:rFonts w:ascii="標楷體" w:eastAsia="標楷體" w:hAnsi="標楷體" w:cstheme="majorBidi" w:hint="eastAsia"/>
          <w:bCs/>
          <w:szCs w:val="26"/>
        </w:rPr>
        <w:t xml:space="preserve">加分項目 : </w:t>
      </w:r>
      <w:r w:rsidRPr="003120AA">
        <w:rPr>
          <w:rFonts w:ascii="標楷體" w:eastAsia="標楷體" w:hAnsi="標楷體" w:cstheme="majorBidi"/>
          <w:bCs/>
          <w:szCs w:val="26"/>
        </w:rPr>
        <w:t>Clock algorithm</w:t>
      </w:r>
    </w:p>
    <w:p w:rsidR="004E14CB" w:rsidRPr="008B2608" w:rsidRDefault="004E14CB" w:rsidP="004E14CB">
      <w:pPr>
        <w:pStyle w:val="A-"/>
      </w:pPr>
      <w:bookmarkStart w:id="1" w:name="_Toc484119948"/>
      <w:r w:rsidRPr="008B2608">
        <w:rPr>
          <w:rFonts w:hint="eastAsia"/>
        </w:rPr>
        <w:t>設計理念</w:t>
      </w:r>
      <w:bookmarkEnd w:id="1"/>
    </w:p>
    <w:p w:rsidR="004E14CB" w:rsidRDefault="003120AA" w:rsidP="004E14CB">
      <w:pPr>
        <w:pStyle w:val="D-2"/>
        <w:rPr>
          <w:rFonts w:ascii="標楷體" w:eastAsia="標楷體" w:hAnsi="標楷體"/>
        </w:rPr>
      </w:pPr>
      <w:r w:rsidRPr="003120AA">
        <w:rPr>
          <w:rFonts w:ascii="標楷體" w:eastAsia="標楷體" w:hAnsi="標楷體" w:hint="eastAsia"/>
        </w:rPr>
        <w:t>Optimal</w:t>
      </w:r>
      <w:r w:rsidRPr="003120AA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/>
        </w:rPr>
        <w:t>Algorithm</w:t>
      </w:r>
    </w:p>
    <w:p w:rsidR="0006616D" w:rsidRDefault="0006616D" w:rsidP="0006616D">
      <w:pPr>
        <w:pStyle w:val="D-2"/>
        <w:numPr>
          <w:ilvl w:val="0"/>
          <w:numId w:val="26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變數介紹</w:t>
      </w:r>
    </w:p>
    <w:tbl>
      <w:tblPr>
        <w:tblStyle w:val="af4"/>
        <w:tblW w:w="9468" w:type="dxa"/>
        <w:tblInd w:w="1272" w:type="dxa"/>
        <w:tblLook w:val="04A0" w:firstRow="1" w:lastRow="0" w:firstColumn="1" w:lastColumn="0" w:noHBand="0" w:noVBand="1"/>
      </w:tblPr>
      <w:tblGrid>
        <w:gridCol w:w="3798"/>
        <w:gridCol w:w="5670"/>
      </w:tblGrid>
      <w:tr w:rsidR="0006616D" w:rsidTr="0006616D">
        <w:tc>
          <w:tcPr>
            <w:tcW w:w="3798" w:type="dxa"/>
          </w:tcPr>
          <w:p w:rsidR="0006616D" w:rsidRPr="0006616D" w:rsidRDefault="0006616D" w:rsidP="0006616D">
            <w:pPr>
              <w:shd w:val="clear" w:color="auto" w:fill="FFFFFF"/>
              <w:spacing w:before="0" w:after="0" w:line="240" w:lineRule="auto"/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06616D">
              <w:rPr>
                <w:rFonts w:ascii="細明體" w:eastAsia="細明體" w:hAnsi="細明體" w:cs="新細明體"/>
                <w:color w:val="000000"/>
                <w:szCs w:val="24"/>
              </w:rPr>
              <w:t xml:space="preserve">vector </w:t>
            </w:r>
            <w:r w:rsidRPr="0006616D"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  <w:t>&lt;</w:t>
            </w:r>
            <w:r w:rsidRPr="0006616D">
              <w:rPr>
                <w:rFonts w:ascii="細明體" w:eastAsia="細明體" w:hAnsi="細明體" w:cs="新細明體"/>
                <w:color w:val="8000FF"/>
                <w:szCs w:val="24"/>
              </w:rPr>
              <w:t>int</w:t>
            </w:r>
            <w:r w:rsidRPr="0006616D"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  <w:t>&gt;</w:t>
            </w:r>
            <w:r w:rsidRPr="0006616D">
              <w:rPr>
                <w:rFonts w:ascii="細明體" w:eastAsia="細明體" w:hAnsi="細明體" w:cs="新細明體"/>
                <w:color w:val="000000"/>
                <w:szCs w:val="24"/>
              </w:rPr>
              <w:t xml:space="preserve"> frame</w:t>
            </w:r>
            <w:r w:rsidRPr="0006616D"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  <w:t>;</w:t>
            </w:r>
          </w:p>
          <w:p w:rsidR="0006616D" w:rsidRDefault="0006616D" w:rsidP="0006616D">
            <w:pPr>
              <w:shd w:val="clear" w:color="auto" w:fill="FFFFFF"/>
              <w:spacing w:before="0" w:after="0" w:line="240" w:lineRule="auto"/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</w:pPr>
            <w:r w:rsidRPr="0006616D">
              <w:rPr>
                <w:rFonts w:ascii="細明體" w:eastAsia="細明體" w:hAnsi="細明體" w:cs="新細明體"/>
                <w:color w:val="000000"/>
                <w:szCs w:val="24"/>
              </w:rPr>
              <w:t xml:space="preserve">vector </w:t>
            </w:r>
            <w:r w:rsidRPr="0006616D"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  <w:t>&lt;</w:t>
            </w:r>
            <w:r w:rsidRPr="0006616D">
              <w:rPr>
                <w:rFonts w:ascii="細明體" w:eastAsia="細明體" w:hAnsi="細明體" w:cs="新細明體"/>
                <w:color w:val="8000FF"/>
                <w:szCs w:val="24"/>
              </w:rPr>
              <w:t>int</w:t>
            </w:r>
            <w:r w:rsidRPr="0006616D"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  <w:t>&gt;</w:t>
            </w:r>
            <w:r w:rsidRPr="0006616D">
              <w:rPr>
                <w:rFonts w:ascii="細明體" w:eastAsia="細明體" w:hAnsi="細明體" w:cs="新細明體"/>
                <w:color w:val="000000"/>
                <w:szCs w:val="24"/>
              </w:rPr>
              <w:t xml:space="preserve"> first</w:t>
            </w:r>
            <w:r w:rsidRPr="0006616D"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  <w:t>(</w:t>
            </w:r>
            <w:r w:rsidRPr="0006616D">
              <w:rPr>
                <w:rFonts w:ascii="細明體" w:eastAsia="細明體" w:hAnsi="細明體" w:cs="新細明體"/>
                <w:color w:val="000000"/>
                <w:szCs w:val="24"/>
              </w:rPr>
              <w:t>Fsize</w:t>
            </w:r>
            <w:r w:rsidRPr="0006616D"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  <w:t>,</w:t>
            </w:r>
            <w:r w:rsidRPr="0006616D">
              <w:rPr>
                <w:rFonts w:ascii="細明體" w:eastAsia="細明體" w:hAnsi="細明體" w:cs="新細明體"/>
                <w:color w:val="000000"/>
                <w:szCs w:val="24"/>
              </w:rPr>
              <w:t xml:space="preserve"> </w:t>
            </w:r>
            <w:r w:rsidRPr="0006616D"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  <w:t>-</w:t>
            </w:r>
            <w:r w:rsidRPr="0006616D">
              <w:rPr>
                <w:rFonts w:ascii="細明體" w:eastAsia="細明體" w:hAnsi="細明體" w:cs="新細明體"/>
                <w:color w:val="FF8000"/>
                <w:szCs w:val="24"/>
              </w:rPr>
              <w:t>1</w:t>
            </w:r>
            <w:r w:rsidRPr="0006616D"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  <w:t>);</w:t>
            </w:r>
          </w:p>
          <w:p w:rsidR="0006616D" w:rsidRPr="0006616D" w:rsidRDefault="0006616D" w:rsidP="0006616D">
            <w:pPr>
              <w:shd w:val="clear" w:color="auto" w:fill="FFFFFF"/>
              <w:spacing w:before="0" w:after="0" w:line="240" w:lineRule="auto"/>
              <w:rPr>
                <w:rFonts w:ascii="細明體" w:eastAsia="細明體" w:hAnsi="細明體" w:cs="新細明體"/>
                <w:color w:val="000000"/>
                <w:szCs w:val="24"/>
              </w:rPr>
            </w:pPr>
          </w:p>
          <w:p w:rsidR="0006616D" w:rsidRPr="0006616D" w:rsidRDefault="0006616D" w:rsidP="0006616D">
            <w:pPr>
              <w:shd w:val="clear" w:color="auto" w:fill="FFFFFF"/>
              <w:spacing w:before="0" w:after="0" w:line="240" w:lineRule="auto"/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06616D">
              <w:rPr>
                <w:rFonts w:ascii="細明體" w:eastAsia="細明體" w:hAnsi="細明體" w:cs="新細明體"/>
                <w:color w:val="8000FF"/>
                <w:szCs w:val="24"/>
              </w:rPr>
              <w:t>int</w:t>
            </w:r>
            <w:r w:rsidRPr="0006616D">
              <w:rPr>
                <w:rFonts w:ascii="細明體" w:eastAsia="細明體" w:hAnsi="細明體" w:cs="新細明體"/>
                <w:color w:val="000000"/>
                <w:szCs w:val="24"/>
              </w:rPr>
              <w:t xml:space="preserve"> fault </w:t>
            </w:r>
            <w:r w:rsidRPr="0006616D"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  <w:t>=</w:t>
            </w:r>
            <w:r w:rsidRPr="0006616D">
              <w:rPr>
                <w:rFonts w:ascii="細明體" w:eastAsia="細明體" w:hAnsi="細明體" w:cs="新細明體"/>
                <w:color w:val="000000"/>
                <w:szCs w:val="24"/>
              </w:rPr>
              <w:t xml:space="preserve"> Fsize</w:t>
            </w:r>
            <w:r w:rsidRPr="0006616D"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  <w:t>;</w:t>
            </w:r>
          </w:p>
          <w:p w:rsidR="0006616D" w:rsidRPr="0006616D" w:rsidRDefault="00EB2A23" w:rsidP="0006616D">
            <w:pPr>
              <w:shd w:val="clear" w:color="auto" w:fill="FFFFFF"/>
              <w:spacing w:before="0" w:after="0" w:line="240" w:lineRule="auto"/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</w:pPr>
            <w:r w:rsidRPr="00970330">
              <w:rPr>
                <w:rFonts w:ascii="細明體" w:eastAsia="細明體" w:hAnsi="細明體" w:cs="新細明體"/>
                <w:color w:val="8000FF"/>
                <w:szCs w:val="24"/>
              </w:rPr>
              <w:t>int</w:t>
            </w:r>
            <w:r w:rsidRPr="00970330">
              <w:rPr>
                <w:rFonts w:ascii="細明體" w:eastAsia="細明體" w:hAnsi="細明體" w:cs="新細明體"/>
                <w:color w:val="000000"/>
                <w:szCs w:val="24"/>
              </w:rPr>
              <w:t xml:space="preserve"> point </w:t>
            </w:r>
            <w:r w:rsidRPr="00970330"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  <w:t>=</w:t>
            </w:r>
            <w:r w:rsidRPr="00970330">
              <w:rPr>
                <w:rFonts w:ascii="細明體" w:eastAsia="細明體" w:hAnsi="細明體" w:cs="新細明體"/>
                <w:color w:val="000000"/>
                <w:szCs w:val="24"/>
              </w:rPr>
              <w:t xml:space="preserve"> </w:t>
            </w:r>
            <w:r w:rsidRPr="00970330">
              <w:rPr>
                <w:rFonts w:ascii="細明體" w:eastAsia="細明體" w:hAnsi="細明體" w:cs="新細明體"/>
                <w:color w:val="FF8000"/>
                <w:szCs w:val="24"/>
              </w:rPr>
              <w:t>0</w:t>
            </w:r>
            <w:r w:rsidRPr="00970330"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  <w:t>,</w:t>
            </w:r>
            <w:r w:rsidRPr="00970330">
              <w:rPr>
                <w:rFonts w:ascii="細明體" w:eastAsia="細明體" w:hAnsi="細明體" w:cs="新細明體"/>
                <w:color w:val="000000"/>
                <w:szCs w:val="24"/>
              </w:rPr>
              <w:t xml:space="preserve"> Fcount </w:t>
            </w:r>
            <w:r w:rsidRPr="00970330"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  <w:t>=</w:t>
            </w:r>
            <w:r w:rsidRPr="00970330">
              <w:rPr>
                <w:rFonts w:ascii="細明體" w:eastAsia="細明體" w:hAnsi="細明體" w:cs="新細明體"/>
                <w:color w:val="000000"/>
                <w:szCs w:val="24"/>
              </w:rPr>
              <w:t xml:space="preserve"> </w:t>
            </w:r>
            <w:r w:rsidRPr="00970330">
              <w:rPr>
                <w:rFonts w:ascii="細明體" w:eastAsia="細明體" w:hAnsi="細明體" w:cs="新細明體"/>
                <w:color w:val="FF8000"/>
                <w:szCs w:val="24"/>
              </w:rPr>
              <w:t>0</w:t>
            </w:r>
            <w:r w:rsidRPr="00970330"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  <w:t>;</w:t>
            </w:r>
          </w:p>
        </w:tc>
        <w:tc>
          <w:tcPr>
            <w:tcW w:w="5670" w:type="dxa"/>
          </w:tcPr>
          <w:p w:rsidR="0006616D" w:rsidRPr="00DE4057" w:rsidRDefault="0006616D" w:rsidP="0006616D">
            <w:pPr>
              <w:shd w:val="clear" w:color="auto" w:fill="FFFFFF"/>
              <w:spacing w:before="0" w:after="0" w:line="240" w:lineRule="auto"/>
              <w:rPr>
                <w:rFonts w:ascii="細明體" w:eastAsia="細明體" w:hAnsi="細明體" w:cs="新細明體"/>
                <w:color w:val="008000"/>
                <w:szCs w:val="24"/>
              </w:rPr>
            </w:pPr>
            <w:r w:rsidRPr="00DE4057">
              <w:rPr>
                <w:rFonts w:ascii="細明體" w:eastAsia="細明體" w:hAnsi="細明體" w:cs="新細明體"/>
                <w:color w:val="008000"/>
                <w:szCs w:val="24"/>
              </w:rPr>
              <w:t>// Frame 的數量</w:t>
            </w:r>
          </w:p>
          <w:p w:rsidR="0006616D" w:rsidRDefault="0006616D" w:rsidP="0006616D">
            <w:pPr>
              <w:shd w:val="clear" w:color="auto" w:fill="FFFFFF"/>
              <w:spacing w:before="0" w:after="0" w:line="240" w:lineRule="auto"/>
              <w:rPr>
                <w:rFonts w:ascii="細明體" w:eastAsia="細明體" w:hAnsi="細明體" w:cs="新細明體"/>
                <w:color w:val="008000"/>
                <w:szCs w:val="24"/>
              </w:rPr>
            </w:pPr>
            <w:r w:rsidRPr="00DE4057">
              <w:rPr>
                <w:rFonts w:ascii="細明體" w:eastAsia="細明體" w:hAnsi="細明體" w:cs="新細明體"/>
                <w:color w:val="008000"/>
                <w:szCs w:val="24"/>
              </w:rPr>
              <w:t>// 計算frame中進來數字的陣列編號(編號小代表</w:t>
            </w:r>
            <w:r>
              <w:rPr>
                <w:rFonts w:ascii="細明體" w:eastAsia="細明體" w:hAnsi="細明體" w:cs="新細明體" w:hint="eastAsia"/>
                <w:color w:val="008000"/>
                <w:szCs w:val="24"/>
              </w:rPr>
              <w:t xml:space="preserve">  </w:t>
            </w:r>
          </w:p>
          <w:p w:rsidR="0006616D" w:rsidRPr="00DE4057" w:rsidRDefault="0006616D" w:rsidP="0006616D">
            <w:pPr>
              <w:shd w:val="clear" w:color="auto" w:fill="FFFFFF"/>
              <w:spacing w:before="0" w:after="0" w:line="240" w:lineRule="auto"/>
              <w:rPr>
                <w:rFonts w:ascii="細明體" w:eastAsia="細明體" w:hAnsi="細明體" w:cs="新細明體"/>
                <w:color w:val="008000"/>
                <w:szCs w:val="24"/>
              </w:rPr>
            </w:pPr>
            <w:r>
              <w:rPr>
                <w:rFonts w:ascii="細明體" w:eastAsia="細明體" w:hAnsi="細明體" w:cs="新細明體" w:hint="eastAsia"/>
                <w:color w:val="008000"/>
                <w:szCs w:val="24"/>
              </w:rPr>
              <w:t xml:space="preserve">   </w:t>
            </w:r>
            <w:r w:rsidRPr="00DE4057">
              <w:rPr>
                <w:rFonts w:ascii="細明體" w:eastAsia="細明體" w:hAnsi="細明體" w:cs="新細明體"/>
                <w:color w:val="008000"/>
                <w:szCs w:val="24"/>
              </w:rPr>
              <w:t>越早進來)</w:t>
            </w:r>
          </w:p>
          <w:p w:rsidR="0006616D" w:rsidRPr="00DE4057" w:rsidRDefault="0006616D" w:rsidP="0006616D">
            <w:pPr>
              <w:shd w:val="clear" w:color="auto" w:fill="FFFFFF"/>
              <w:spacing w:before="0" w:after="0" w:line="240" w:lineRule="auto"/>
              <w:rPr>
                <w:rFonts w:ascii="細明體" w:eastAsia="細明體" w:hAnsi="細明體" w:cs="新細明體"/>
                <w:color w:val="008000"/>
                <w:szCs w:val="24"/>
              </w:rPr>
            </w:pPr>
            <w:r w:rsidRPr="00DE4057">
              <w:rPr>
                <w:rFonts w:ascii="細明體" w:eastAsia="細明體" w:hAnsi="細明體" w:cs="新細明體"/>
                <w:color w:val="008000"/>
                <w:szCs w:val="24"/>
              </w:rPr>
              <w:t>// page fault 的數量</w:t>
            </w:r>
          </w:p>
          <w:p w:rsidR="0006616D" w:rsidRPr="00DE4057" w:rsidRDefault="0006616D" w:rsidP="0006616D">
            <w:pPr>
              <w:shd w:val="clear" w:color="auto" w:fill="FFFFFF"/>
              <w:spacing w:before="0" w:after="0" w:line="240" w:lineRule="auto"/>
              <w:rPr>
                <w:rFonts w:ascii="細明體" w:eastAsia="細明體" w:hAnsi="細明體" w:cs="新細明體" w:hint="eastAsia"/>
                <w:color w:val="008000"/>
                <w:szCs w:val="24"/>
              </w:rPr>
            </w:pPr>
            <w:r w:rsidRPr="00DE4057">
              <w:rPr>
                <w:rFonts w:ascii="細明體" w:eastAsia="細明體" w:hAnsi="細明體" w:cs="新細明體"/>
                <w:color w:val="008000"/>
                <w:szCs w:val="24"/>
              </w:rPr>
              <w:t>// 目前處理到數字的位置</w:t>
            </w:r>
            <w:r w:rsidR="00EB2A23">
              <w:rPr>
                <w:rFonts w:ascii="細明體" w:eastAsia="細明體" w:hAnsi="細明體" w:cs="新細明體" w:hint="eastAsia"/>
                <w:color w:val="008000"/>
                <w:szCs w:val="24"/>
              </w:rPr>
              <w:t>, 目前frame要換的位置</w:t>
            </w:r>
          </w:p>
          <w:p w:rsidR="0006616D" w:rsidRDefault="0006616D" w:rsidP="0006616D">
            <w:pPr>
              <w:pStyle w:val="a7"/>
              <w:spacing w:before="0" w:after="0" w:line="240" w:lineRule="auto"/>
              <w:ind w:left="0"/>
              <w:rPr>
                <w:rFonts w:ascii="細明體" w:eastAsia="細明體" w:hAnsi="細明體" w:cs="新細明體" w:hint="eastAsia"/>
                <w:color w:val="000000"/>
                <w:szCs w:val="24"/>
              </w:rPr>
            </w:pPr>
            <w:bookmarkStart w:id="2" w:name="_GoBack"/>
            <w:bookmarkEnd w:id="2"/>
          </w:p>
        </w:tc>
      </w:tr>
    </w:tbl>
    <w:p w:rsidR="0006616D" w:rsidRDefault="0006616D" w:rsidP="0006616D">
      <w:pPr>
        <w:pStyle w:val="af9"/>
        <w:numPr>
          <w:ilvl w:val="0"/>
          <w:numId w:val="26"/>
        </w:numPr>
        <w:ind w:firstLineChars="0"/>
        <w:rPr>
          <w:rFonts w:ascii="標楷體" w:eastAsia="標楷體" w:hAnsi="標楷體"/>
          <w:b/>
        </w:rPr>
      </w:pPr>
      <w:r w:rsidRPr="0006616D">
        <w:rPr>
          <w:rFonts w:ascii="標楷體" w:eastAsia="標楷體" w:hAnsi="標楷體" w:hint="eastAsia"/>
          <w:b/>
        </w:rPr>
        <w:t>實作方法</w:t>
      </w:r>
    </w:p>
    <w:p w:rsidR="003120AA" w:rsidRDefault="003120AA" w:rsidP="0006616D">
      <w:pPr>
        <w:pStyle w:val="af9"/>
        <w:ind w:left="312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一開始</w:t>
      </w:r>
      <w:r w:rsidR="00EB2A23">
        <w:rPr>
          <w:rFonts w:ascii="標楷體" w:eastAsia="標楷體" w:hAnsi="標楷體" w:hint="eastAsia"/>
        </w:rPr>
        <w:t>等</w:t>
      </w:r>
      <w:r>
        <w:rPr>
          <w:rFonts w:ascii="標楷體" w:eastAsia="標楷體" w:hAnsi="標楷體" w:hint="eastAsia"/>
        </w:rPr>
        <w:t>frame 全部先放滿，再來判斷接</w:t>
      </w:r>
      <w:r w:rsidR="00EB2A23">
        <w:rPr>
          <w:rFonts w:ascii="標楷體" w:eastAsia="標楷體" w:hAnsi="標楷體" w:hint="eastAsia"/>
        </w:rPr>
        <w:t>下來</w:t>
      </w:r>
      <w:r>
        <w:rPr>
          <w:rFonts w:ascii="標楷體" w:eastAsia="標楷體" w:hAnsi="標楷體" w:hint="eastAsia"/>
        </w:rPr>
        <w:t>要使用的數字是否已存在frame中。</w:t>
      </w:r>
    </w:p>
    <w:p w:rsidR="003120AA" w:rsidRDefault="003120AA" w:rsidP="003120AA">
      <w:pPr>
        <w:pStyle w:val="af9"/>
        <w:numPr>
          <w:ilvl w:val="0"/>
          <w:numId w:val="23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若frame中無，則利用 for迴圈去計算未來看的到的數字中有幾個存在 ( c</w:t>
      </w:r>
      <w:r>
        <w:rPr>
          <w:rFonts w:ascii="標楷體" w:eastAsia="標楷體" w:hAnsi="標楷體"/>
        </w:rPr>
        <w:t>ount )</w:t>
      </w:r>
    </w:p>
    <w:p w:rsidR="003120AA" w:rsidRDefault="003120AA" w:rsidP="003120AA">
      <w:pPr>
        <w:pStyle w:val="af9"/>
        <w:numPr>
          <w:ilvl w:val="0"/>
          <w:numId w:val="24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F</w:t>
      </w:r>
      <w:r>
        <w:rPr>
          <w:rFonts w:ascii="標楷體" w:eastAsia="標楷體" w:hAnsi="標楷體" w:hint="eastAsia"/>
        </w:rPr>
        <w:t>rame 中的數字都存在 (</w:t>
      </w:r>
      <w:r>
        <w:rPr>
          <w:rFonts w:ascii="標楷體" w:eastAsia="標楷體" w:hAnsi="標楷體"/>
        </w:rPr>
        <w:t xml:space="preserve"> count == Fsize </w:t>
      </w:r>
      <w:r>
        <w:rPr>
          <w:rFonts w:ascii="標楷體" w:eastAsia="標楷體" w:hAnsi="標楷體" w:hint="eastAsia"/>
        </w:rPr>
        <w:t>)，則最遙遠的那個數字極為要替換掉的</w:t>
      </w:r>
    </w:p>
    <w:p w:rsidR="003120AA" w:rsidRDefault="003120AA" w:rsidP="003120AA">
      <w:pPr>
        <w:pStyle w:val="af9"/>
        <w:numPr>
          <w:ilvl w:val="0"/>
          <w:numId w:val="24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Frame 中有數字不存在，則替換掉不存在當中最早進入的 ( FIFO )</w:t>
      </w:r>
    </w:p>
    <w:p w:rsidR="003120AA" w:rsidRDefault="0006616D" w:rsidP="0006616D">
      <w:pPr>
        <w:pStyle w:val="af9"/>
        <w:numPr>
          <w:ilvl w:val="0"/>
          <w:numId w:val="23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若frame中已存在此數字，則直接印出即可</w:t>
      </w:r>
    </w:p>
    <w:p w:rsidR="0006616D" w:rsidRDefault="006A4777" w:rsidP="0006616D">
      <w:pPr>
        <w:pStyle w:val="af9"/>
        <w:numPr>
          <w:ilvl w:val="0"/>
          <w:numId w:val="26"/>
        </w:numPr>
        <w:ind w:firstLineChars="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0074F8" wp14:editId="459447ED">
                <wp:simplePos x="0" y="0"/>
                <wp:positionH relativeFrom="column">
                  <wp:posOffset>1168400</wp:posOffset>
                </wp:positionH>
                <wp:positionV relativeFrom="paragraph">
                  <wp:posOffset>525780</wp:posOffset>
                </wp:positionV>
                <wp:extent cx="266700" cy="412750"/>
                <wp:effectExtent l="76200" t="57150" r="76200" b="120650"/>
                <wp:wrapNone/>
                <wp:docPr id="26" name="文字方塊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41275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 w="6350"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:rsidR="00310FC6" w:rsidRPr="006A4777" w:rsidRDefault="00310FC6" w:rsidP="006A4777">
                            <w:pPr>
                              <w:rPr>
                                <w:rFonts w:ascii="標楷體" w:eastAsia="標楷體" w:hAnsi="標楷體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074F8" id="文字方塊 26" o:spid="_x0000_s1028" type="#_x0000_t202" style="position:absolute;left:0;text-align:left;margin-left:92pt;margin-top:41.4pt;width:21pt;height:3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" fillcolor="blue" stroked="f" strokeweight=".5pt">
                <v:shadow on="t" color="black" opacity="20971f" offset="0,2.2pt"/>
                <v:textbox>
                  <w:txbxContent>
                    <w:p w:rsidR="00310FC6" w:rsidRPr="006A4777" w:rsidRDefault="00310FC6" w:rsidP="006A4777">
                      <w:pPr>
                        <w:rPr>
                          <w:rFonts w:ascii="標楷體" w:eastAsia="標楷體" w:hAnsi="標楷體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06616D" w:rsidRPr="0006616D">
        <w:rPr>
          <w:rFonts w:ascii="標楷體" w:eastAsia="標楷體" w:hAnsi="標楷體" w:hint="eastAsia"/>
          <w:b/>
        </w:rPr>
        <w:t>簡單示意圖</w:t>
      </w:r>
    </w:p>
    <w:tbl>
      <w:tblPr>
        <w:tblStyle w:val="af4"/>
        <w:tblW w:w="0" w:type="auto"/>
        <w:tblInd w:w="2029" w:type="dxa"/>
        <w:tblLook w:val="04A0" w:firstRow="1" w:lastRow="0" w:firstColumn="1" w:lastColumn="0" w:noHBand="0" w:noVBand="1"/>
      </w:tblPr>
      <w:tblGrid>
        <w:gridCol w:w="1460"/>
        <w:gridCol w:w="1461"/>
        <w:gridCol w:w="1461"/>
        <w:gridCol w:w="1461"/>
        <w:gridCol w:w="1461"/>
        <w:gridCol w:w="1461"/>
      </w:tblGrid>
      <w:tr w:rsidR="0057013D" w:rsidTr="00C42B44">
        <w:tc>
          <w:tcPr>
            <w:tcW w:w="1460" w:type="dxa"/>
          </w:tcPr>
          <w:p w:rsidR="0057013D" w:rsidRDefault="0057013D" w:rsidP="0057013D">
            <w:pPr>
              <w:pStyle w:val="af9"/>
              <w:ind w:firstLineChars="0" w:firstLine="0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</w:t>
            </w:r>
          </w:p>
        </w:tc>
        <w:tc>
          <w:tcPr>
            <w:tcW w:w="1461" w:type="dxa"/>
          </w:tcPr>
          <w:p w:rsidR="0057013D" w:rsidRDefault="006A4777" w:rsidP="0057013D">
            <w:pPr>
              <w:pStyle w:val="af9"/>
              <w:ind w:firstLineChars="0" w:firstLine="0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81DB90E" wp14:editId="6751266D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221615</wp:posOffset>
                      </wp:positionV>
                      <wp:extent cx="266700" cy="412750"/>
                      <wp:effectExtent l="76200" t="57150" r="76200" b="120650"/>
                      <wp:wrapNone/>
                      <wp:docPr id="27" name="文字方塊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700" cy="412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FF"/>
                              </a:solidFill>
                              <a:ln w="6350">
                                <a:noFill/>
                              </a:ln>
                              <a:effectLst>
                                <a:outerShdw blurRad="44450" dist="27940" dir="5400000" algn="ctr">
                                  <a:srgbClr val="000000">
                                    <a:alpha val="32000"/>
                                  </a:srgb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balanced" dir="t">
                                  <a:rot lat="0" lon="0" rev="8700000"/>
                                </a:lightRig>
                              </a:scene3d>
                              <a:sp3d>
                                <a:bevelT w="190500" h="38100"/>
                              </a:sp3d>
                            </wps:spPr>
                            <wps:txbx>
                              <w:txbxContent>
                                <w:p w:rsidR="00310FC6" w:rsidRPr="006A4777" w:rsidRDefault="00310FC6" w:rsidP="006A4777">
                                  <w:pPr>
                                    <w:rPr>
                                      <w:rFonts w:ascii="標楷體" w:eastAsia="標楷體" w:hAnsi="標楷體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1DB90E" id="文字方塊 27" o:spid="_x0000_s1029" type="#_x0000_t202" style="position:absolute;left:0;text-align:left;margin-left:-.95pt;margin-top:17.45pt;width:21pt;height:3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" fillcolor="blue" stroked="f" strokeweight=".5pt">
                      <v:shadow on="t" color="black" opacity="20971f" offset="0,2.2pt"/>
                      <v:textbox>
                        <w:txbxContent>
                          <w:p w:rsidR="00310FC6" w:rsidRPr="006A4777" w:rsidRDefault="00310FC6" w:rsidP="006A4777">
                            <w:pPr>
                              <w:rPr>
                                <w:rFonts w:ascii="標楷體" w:eastAsia="標楷體" w:hAnsi="標楷體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7013D">
              <w:rPr>
                <w:rFonts w:ascii="標楷體" w:eastAsia="標楷體" w:hAnsi="標楷體" w:hint="eastAsia"/>
                <w:b/>
              </w:rPr>
              <w:t>0</w:t>
            </w:r>
          </w:p>
        </w:tc>
        <w:tc>
          <w:tcPr>
            <w:tcW w:w="1461" w:type="dxa"/>
          </w:tcPr>
          <w:p w:rsidR="0057013D" w:rsidRDefault="0057013D" w:rsidP="0057013D">
            <w:pPr>
              <w:pStyle w:val="af9"/>
              <w:ind w:firstLineChars="0" w:firstLine="0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3</w:t>
            </w:r>
          </w:p>
        </w:tc>
        <w:tc>
          <w:tcPr>
            <w:tcW w:w="1461" w:type="dxa"/>
          </w:tcPr>
          <w:p w:rsidR="0057013D" w:rsidRDefault="0057013D" w:rsidP="0057013D">
            <w:pPr>
              <w:pStyle w:val="af9"/>
              <w:ind w:firstLineChars="0" w:firstLine="0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0</w:t>
            </w:r>
          </w:p>
        </w:tc>
        <w:tc>
          <w:tcPr>
            <w:tcW w:w="1461" w:type="dxa"/>
          </w:tcPr>
          <w:p w:rsidR="0057013D" w:rsidRDefault="008F15CD" w:rsidP="0057013D">
            <w:pPr>
              <w:pStyle w:val="af9"/>
              <w:ind w:firstLineChars="0" w:firstLine="0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4</w:t>
            </w:r>
          </w:p>
        </w:tc>
        <w:tc>
          <w:tcPr>
            <w:tcW w:w="1461" w:type="dxa"/>
          </w:tcPr>
          <w:p w:rsidR="0057013D" w:rsidRDefault="008F15CD" w:rsidP="0057013D">
            <w:pPr>
              <w:pStyle w:val="af9"/>
              <w:ind w:firstLineChars="0" w:firstLine="0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2</w:t>
            </w:r>
          </w:p>
        </w:tc>
      </w:tr>
    </w:tbl>
    <w:p w:rsidR="0006616D" w:rsidRPr="0006616D" w:rsidRDefault="00CA6992" w:rsidP="0006616D">
      <w:pPr>
        <w:pStyle w:val="af9"/>
        <w:ind w:left="792" w:firstLineChars="0" w:firstLine="0"/>
        <w:rPr>
          <w:rFonts w:ascii="標楷體" w:eastAsia="標楷體" w:hAnsi="標楷體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1B51FAB" wp14:editId="2C8CD6E3">
                <wp:simplePos x="0" y="0"/>
                <wp:positionH relativeFrom="column">
                  <wp:posOffset>152400</wp:posOffset>
                </wp:positionH>
                <wp:positionV relativeFrom="paragraph">
                  <wp:posOffset>1504950</wp:posOffset>
                </wp:positionV>
                <wp:extent cx="431800" cy="368300"/>
                <wp:effectExtent l="0" t="0" r="0" b="0"/>
                <wp:wrapNone/>
                <wp:docPr id="19" name="乘號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3683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3BA9F" id="乘號 19" o:spid="_x0000_s1026" style="position:absolute;margin-left:12pt;margin-top:118.5pt;width:34pt;height:29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1800,36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" path="m75600,121410l131815,55503r84085,71720l299985,55503r56215,65907l282642,184150r73558,62740l299985,312797,215900,241077r-84085,71720l75600,246890r73558,-62740l75600,121410xe" fillcolor="red" strokecolor="red" strokeweight="1pt">
                <v:stroke joinstyle="miter"/>
                <v:path arrowok="t" o:connecttype="custom" o:connectlocs="75600,121410;131815,55503;215900,127223;299985,55503;356200,121410;282642,184150;356200,246890;299985,312797;215900,241077;131815,312797;75600,246890;149158,184150;75600,121410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B51FAB" wp14:editId="2C8CD6E3">
                <wp:simplePos x="0" y="0"/>
                <wp:positionH relativeFrom="column">
                  <wp:posOffset>152400</wp:posOffset>
                </wp:positionH>
                <wp:positionV relativeFrom="paragraph">
                  <wp:posOffset>946150</wp:posOffset>
                </wp:positionV>
                <wp:extent cx="431800" cy="368300"/>
                <wp:effectExtent l="0" t="0" r="0" b="0"/>
                <wp:wrapNone/>
                <wp:docPr id="18" name="乘號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3683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E2EDD" id="乘號 18" o:spid="_x0000_s1026" style="position:absolute;margin-left:12pt;margin-top:74.5pt;width:34pt;height:2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1800,36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" path="m75600,121410l131815,55503r84085,71720l299985,55503r56215,65907l282642,184150r73558,62740l299985,312797,215900,241077r-84085,71720l75600,246890r73558,-62740l75600,121410xe" fillcolor="red" strokecolor="red" strokeweight="1pt">
                <v:stroke joinstyle="miter"/>
                <v:path arrowok="t" o:connecttype="custom" o:connectlocs="75600,121410;131815,55503;215900,127223;299985,55503;356200,121410;282642,184150;356200,246890;299985,312797;215900,241077;131815,312797;75600,246890;149158,184150;75600,121410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E87BBC" wp14:editId="0FDFB045">
                <wp:simplePos x="0" y="0"/>
                <wp:positionH relativeFrom="column">
                  <wp:posOffset>171450</wp:posOffset>
                </wp:positionH>
                <wp:positionV relativeFrom="paragraph">
                  <wp:posOffset>424815</wp:posOffset>
                </wp:positionV>
                <wp:extent cx="431800" cy="368300"/>
                <wp:effectExtent l="0" t="0" r="0" b="0"/>
                <wp:wrapNone/>
                <wp:docPr id="16" name="乘號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3683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E6782" id="乘號 16" o:spid="_x0000_s1026" style="position:absolute;margin-left:13.5pt;margin-top:33.45pt;width:34pt;height:2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1800,36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" path="m75600,121410l131815,55503r84085,71720l299985,55503r56215,65907l282642,184150r73558,62740l299985,312797,215900,241077r-84085,71720l75600,246890r73558,-62740l75600,121410xe" fillcolor="red" strokecolor="red" strokeweight="1pt">
                <v:stroke joinstyle="miter"/>
                <v:path arrowok="t" o:connecttype="custom" o:connectlocs="75600,121410;131815,55503;215900,127223;299985,55503;356200,121410;282642,184150;356200,246890;299985,312797;215900,241077;131815,312797;75600,246890;149158,184150;75600,121410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248425" wp14:editId="2FEE706F">
                <wp:simplePos x="0" y="0"/>
                <wp:positionH relativeFrom="column">
                  <wp:posOffset>5200650</wp:posOffset>
                </wp:positionH>
                <wp:positionV relativeFrom="paragraph">
                  <wp:posOffset>81915</wp:posOffset>
                </wp:positionV>
                <wp:extent cx="431800" cy="368300"/>
                <wp:effectExtent l="0" t="0" r="0" b="0"/>
                <wp:wrapNone/>
                <wp:docPr id="11" name="乘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3683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355E1" id="乘號 11" o:spid="_x0000_s1026" style="position:absolute;margin-left:409.5pt;margin-top:6.45pt;width:34pt;height:2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1800,36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" path="m75600,121410l131815,55503r84085,71720l299985,55503r56215,65907l282642,184150r73558,62740l299985,312797,215900,241077r-84085,71720l75600,246890r73558,-62740l75600,121410xe" fillcolor="red" strokecolor="red" strokeweight="1pt">
                <v:stroke joinstyle="miter"/>
                <v:path arrowok="t" o:connecttype="custom" o:connectlocs="75600,121410;131815,55503;215900,127223;299985,55503;356200,121410;282642,184150;356200,246890;299985,312797;215900,241077;131815,312797;75600,246890;149158,184150;75600,121410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5C28DD" wp14:editId="0F989EA0">
                <wp:simplePos x="0" y="0"/>
                <wp:positionH relativeFrom="column">
                  <wp:posOffset>3333750</wp:posOffset>
                </wp:positionH>
                <wp:positionV relativeFrom="paragraph">
                  <wp:posOffset>82550</wp:posOffset>
                </wp:positionV>
                <wp:extent cx="431800" cy="368300"/>
                <wp:effectExtent l="0" t="0" r="0" b="0"/>
                <wp:wrapNone/>
                <wp:docPr id="10" name="乘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3683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5938D" id="乘號 10" o:spid="_x0000_s1026" style="position:absolute;margin-left:262.5pt;margin-top:6.5pt;width:34pt;height:2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1800,36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" path="m75600,121410l131815,55503r84085,71720l299985,55503r56215,65907l282642,184150r73558,62740l299985,312797,215900,241077r-84085,71720l75600,246890r73558,-62740l75600,121410xe" fillcolor="red" strokecolor="red" strokeweight="1pt">
                <v:stroke joinstyle="miter"/>
                <v:path arrowok="t" o:connecttype="custom" o:connectlocs="75600,121410;131815,55503;215900,127223;299985,55503;356200,121410;282642,184150;356200,246890;299985,312797;215900,241077;131815,312797;75600,246890;149158,184150;75600,121410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0A08A9" wp14:editId="34FB1F80">
                <wp:simplePos x="0" y="0"/>
                <wp:positionH relativeFrom="column">
                  <wp:posOffset>1492250</wp:posOffset>
                </wp:positionH>
                <wp:positionV relativeFrom="paragraph">
                  <wp:posOffset>82550</wp:posOffset>
                </wp:positionV>
                <wp:extent cx="431800" cy="368300"/>
                <wp:effectExtent l="0" t="0" r="0" b="0"/>
                <wp:wrapNone/>
                <wp:docPr id="9" name="乘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3683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4E34E" id="乘號 9" o:spid="_x0000_s1026" style="position:absolute;margin-left:117.5pt;margin-top:6.5pt;width:34pt;height:2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1800,36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" path="m75600,121410l131815,55503r84085,71720l299985,55503r56215,65907l282642,184150r73558,62740l299985,312797,215900,241077r-84085,71720l75600,246890r73558,-62740l75600,121410xe" fillcolor="red" strokecolor="red" strokeweight="1pt">
                <v:stroke joinstyle="miter"/>
                <v:path arrowok="t" o:connecttype="custom" o:connectlocs="75600,121410;131815,55503;215900,127223;299985,55503;356200,121410;282642,184150;356200,246890;299985,312797;215900,241077;131815,312797;75600,246890;149158,184150;75600,121410" o:connectangles="0,0,0,0,0,0,0,0,0,0,0,0,0"/>
              </v:shape>
            </w:pict>
          </mc:Fallback>
        </mc:AlternateContent>
      </w:r>
    </w:p>
    <w:tbl>
      <w:tblPr>
        <w:tblStyle w:val="af4"/>
        <w:tblW w:w="0" w:type="auto"/>
        <w:tblInd w:w="817" w:type="dxa"/>
        <w:tblLook w:val="04A0" w:firstRow="1" w:lastRow="0" w:firstColumn="1" w:lastColumn="0" w:noHBand="0" w:noVBand="1"/>
      </w:tblPr>
      <w:tblGrid>
        <w:gridCol w:w="1276"/>
        <w:gridCol w:w="1417"/>
        <w:gridCol w:w="1418"/>
        <w:gridCol w:w="1522"/>
        <w:gridCol w:w="1455"/>
        <w:gridCol w:w="1417"/>
        <w:gridCol w:w="1418"/>
      </w:tblGrid>
      <w:tr w:rsidR="00C42B44" w:rsidTr="008F15CD">
        <w:tc>
          <w:tcPr>
            <w:tcW w:w="1276" w:type="dxa"/>
          </w:tcPr>
          <w:p w:rsidR="00C42B44" w:rsidRDefault="008F15CD" w:rsidP="008F15CD">
            <w:pPr>
              <w:pStyle w:val="A-"/>
              <w:numPr>
                <w:ilvl w:val="0"/>
                <w:numId w:val="0"/>
              </w:numPr>
              <w:jc w:val="center"/>
            </w:pPr>
            <w:r>
              <w:t>7</w:t>
            </w:r>
          </w:p>
        </w:tc>
        <w:tc>
          <w:tcPr>
            <w:tcW w:w="1417" w:type="dxa"/>
          </w:tcPr>
          <w:p w:rsidR="00C42B44" w:rsidRDefault="008F15CD" w:rsidP="008F15CD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2 </w:t>
            </w:r>
          </w:p>
        </w:tc>
        <w:tc>
          <w:tcPr>
            <w:tcW w:w="1418" w:type="dxa"/>
          </w:tcPr>
          <w:p w:rsidR="00C42B44" w:rsidRDefault="008F15CD" w:rsidP="008F15CD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22" w:type="dxa"/>
          </w:tcPr>
          <w:p w:rsidR="00C42B44" w:rsidRDefault="008F15CD" w:rsidP="008F15CD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55" w:type="dxa"/>
          </w:tcPr>
          <w:p w:rsidR="00C42B44" w:rsidRDefault="00CA6992" w:rsidP="008F15CD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:rsidR="00C42B44" w:rsidRDefault="00CA6992" w:rsidP="008F15CD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C42B44" w:rsidRDefault="00CA6992" w:rsidP="008F15CD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C42B44" w:rsidTr="008F15CD">
        <w:tc>
          <w:tcPr>
            <w:tcW w:w="1276" w:type="dxa"/>
          </w:tcPr>
          <w:p w:rsidR="00C42B44" w:rsidRDefault="008F15CD" w:rsidP="008F15CD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17" w:type="dxa"/>
          </w:tcPr>
          <w:p w:rsidR="00C42B44" w:rsidRDefault="008F15CD" w:rsidP="008F15CD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18" w:type="dxa"/>
          </w:tcPr>
          <w:p w:rsidR="00C42B44" w:rsidRDefault="008F15CD" w:rsidP="008F15CD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22" w:type="dxa"/>
          </w:tcPr>
          <w:p w:rsidR="00C42B44" w:rsidRDefault="008F15CD" w:rsidP="008F15CD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55" w:type="dxa"/>
          </w:tcPr>
          <w:p w:rsidR="00C42B44" w:rsidRDefault="00CA6992" w:rsidP="008F15CD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17" w:type="dxa"/>
          </w:tcPr>
          <w:p w:rsidR="00C42B44" w:rsidRDefault="00CA6992" w:rsidP="008F15CD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C42B44" w:rsidRDefault="00CA6992" w:rsidP="008F15CD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C42B44" w:rsidTr="008F15CD">
        <w:tc>
          <w:tcPr>
            <w:tcW w:w="1276" w:type="dxa"/>
          </w:tcPr>
          <w:p w:rsidR="00C42B44" w:rsidRDefault="008F15CD" w:rsidP="008F15CD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C42B44" w:rsidRDefault="008F15CD" w:rsidP="008F15CD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C42B44" w:rsidRDefault="008F15CD" w:rsidP="008F15CD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22" w:type="dxa"/>
          </w:tcPr>
          <w:p w:rsidR="00C42B44" w:rsidRDefault="008F15CD" w:rsidP="008F15CD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55" w:type="dxa"/>
          </w:tcPr>
          <w:p w:rsidR="00C42B44" w:rsidRDefault="00CA6992" w:rsidP="008F15CD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:rsidR="00C42B44" w:rsidRDefault="00CA6992" w:rsidP="008F15CD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:rsidR="00C42B44" w:rsidRDefault="00CA6992" w:rsidP="008F15CD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 w:rsidR="003120AA" w:rsidRPr="003120AA" w:rsidRDefault="00CA6992" w:rsidP="003120AA">
      <w:pPr>
        <w:pStyle w:val="A-"/>
        <w:numPr>
          <w:ilvl w:val="0"/>
          <w:numId w:val="0"/>
        </w:numPr>
        <w:ind w:left="36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>
                <wp:simplePos x="0" y="0"/>
                <wp:positionH relativeFrom="column">
                  <wp:posOffset>768350</wp:posOffset>
                </wp:positionH>
                <wp:positionV relativeFrom="paragraph">
                  <wp:posOffset>38735</wp:posOffset>
                </wp:positionV>
                <wp:extent cx="215900" cy="431800"/>
                <wp:effectExtent l="19050" t="19050" r="12700" b="25400"/>
                <wp:wrapNone/>
                <wp:docPr id="25" name="上彎箭號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5900" cy="431800"/>
                        </a:xfrm>
                        <a:prstGeom prst="bentUpArrow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4865C" id="上彎箭號 25" o:spid="_x0000_s1026" style="position:absolute;margin-left:60.5pt;margin-top:3.05pt;width:17pt;height:34pt;flip:x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900,43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" path="m,377825r134938,l134938,53975r-26988,l161925,r53975,53975l188913,53975r,377825l,431800,,377825xe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stroke joinstyle="miter"/>
                <v:path arrowok="t" o:connecttype="custom" o:connectlocs="0,377825;134938,377825;134938,53975;107950,53975;161925,0;215900,53975;188913,53975;188913,431800;0,431800;0,377825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159385</wp:posOffset>
                </wp:positionV>
                <wp:extent cx="1517650" cy="673100"/>
                <wp:effectExtent l="0" t="0" r="25400" b="12700"/>
                <wp:wrapNone/>
                <wp:docPr id="23" name="文字方塊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673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FC6" w:rsidRPr="00CA6992" w:rsidRDefault="00310FC6">
                            <w:pPr>
                              <w:rPr>
                                <w:rFonts w:ascii="標楷體" w:eastAsia="標楷體" w:hAnsi="標楷體"/>
                                <w:b/>
                                <w:color w:val="FFFFFF" w:themeColor="background1"/>
                              </w:rPr>
                            </w:pPr>
                            <w:r w:rsidRPr="00CA6992">
                              <w:rPr>
                                <w:rFonts w:ascii="標楷體" w:eastAsia="標楷體" w:hAnsi="標楷體" w:hint="eastAsia"/>
                                <w:b/>
                                <w:color w:val="FFFFFF" w:themeColor="background1"/>
                              </w:rPr>
                              <w:t>7</w:t>
                            </w:r>
                            <w:r w:rsidRPr="00CA6992">
                              <w:rPr>
                                <w:rFonts w:ascii="標楷體" w:eastAsia="標楷體" w:hAnsi="標楷體"/>
                                <w:b/>
                                <w:color w:val="FFFFFF" w:themeColor="background1"/>
                              </w:rPr>
                              <w:t>xx</w:t>
                            </w:r>
                            <w:r w:rsidRPr="00CA6992">
                              <w:rPr>
                                <w:rFonts w:ascii="標楷體" w:eastAsia="標楷體" w:hAnsi="標楷體" w:hint="eastAsia"/>
                                <w:b/>
                                <w:color w:val="FFFFFF" w:themeColor="background1"/>
                              </w:rPr>
                              <w:t>，70x，701</w:t>
                            </w:r>
                          </w:p>
                          <w:p w:rsidR="00310FC6" w:rsidRPr="00CA6992" w:rsidRDefault="00310FC6">
                            <w:pPr>
                              <w:rPr>
                                <w:rFonts w:ascii="標楷體" w:eastAsia="標楷體" w:hAnsi="標楷體"/>
                                <w:b/>
                                <w:color w:val="FFFFFF" w:themeColor="background1"/>
                              </w:rPr>
                            </w:pPr>
                            <w:r w:rsidRPr="00CA6992">
                              <w:rPr>
                                <w:rFonts w:ascii="標楷體" w:eastAsia="標楷體" w:hAnsi="標楷體" w:hint="eastAsia"/>
                                <w:b/>
                                <w:color w:val="FFFFFF" w:themeColor="background1"/>
                              </w:rPr>
                              <w:t>共三次page fault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23" o:spid="_x0000_s1030" type="#_x0000_t202" style="position:absolute;left:0;text-align:left;margin-left:84pt;margin-top:12.55pt;width:119.5pt;height:53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textbox>
                  <w:txbxContent>
                    <w:p w:rsidR="00310FC6" w:rsidRPr="00CA6992" w:rsidRDefault="00310FC6">
                      <w:pPr>
                        <w:rPr>
                          <w:rFonts w:ascii="標楷體" w:eastAsia="標楷體" w:hAnsi="標楷體"/>
                          <w:b/>
                          <w:color w:val="FFFFFF" w:themeColor="background1"/>
                        </w:rPr>
                      </w:pPr>
                      <w:r w:rsidRPr="00CA6992">
                        <w:rPr>
                          <w:rFonts w:ascii="標楷體" w:eastAsia="標楷體" w:hAnsi="標楷體" w:hint="eastAsia"/>
                          <w:b/>
                          <w:color w:val="FFFFFF" w:themeColor="background1"/>
                        </w:rPr>
                        <w:t>7</w:t>
                      </w:r>
                      <w:r w:rsidRPr="00CA6992">
                        <w:rPr>
                          <w:rFonts w:ascii="標楷體" w:eastAsia="標楷體" w:hAnsi="標楷體"/>
                          <w:b/>
                          <w:color w:val="FFFFFF" w:themeColor="background1"/>
                        </w:rPr>
                        <w:t>xx</w:t>
                      </w:r>
                      <w:r w:rsidRPr="00CA6992">
                        <w:rPr>
                          <w:rFonts w:ascii="標楷體" w:eastAsia="標楷體" w:hAnsi="標楷體" w:hint="eastAsia"/>
                          <w:b/>
                          <w:color w:val="FFFFFF" w:themeColor="background1"/>
                        </w:rPr>
                        <w:t>，70x，701</w:t>
                      </w:r>
                    </w:p>
                    <w:p w:rsidR="00310FC6" w:rsidRPr="00CA6992" w:rsidRDefault="00310FC6">
                      <w:pPr>
                        <w:rPr>
                          <w:rFonts w:ascii="標楷體" w:eastAsia="標楷體" w:hAnsi="標楷體"/>
                          <w:b/>
                          <w:color w:val="FFFFFF" w:themeColor="background1"/>
                        </w:rPr>
                      </w:pPr>
                      <w:r w:rsidRPr="00CA6992">
                        <w:rPr>
                          <w:rFonts w:ascii="標楷體" w:eastAsia="標楷體" w:hAnsi="標楷體" w:hint="eastAsia"/>
                          <w:b/>
                          <w:color w:val="FFFFFF" w:themeColor="background1"/>
                        </w:rPr>
                        <w:t>共三次page fault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>
                <wp:simplePos x="0" y="0"/>
                <wp:positionH relativeFrom="column">
                  <wp:posOffset>5626100</wp:posOffset>
                </wp:positionH>
                <wp:positionV relativeFrom="paragraph">
                  <wp:posOffset>222885</wp:posOffset>
                </wp:positionV>
                <wp:extent cx="1085850" cy="463550"/>
                <wp:effectExtent l="0" t="0" r="19050" b="12700"/>
                <wp:wrapNone/>
                <wp:docPr id="21" name="文字方塊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4635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FC6" w:rsidRPr="00CA6992" w:rsidRDefault="00310FC6">
                            <w:pPr>
                              <w:rPr>
                                <w:b/>
                              </w:rPr>
                            </w:pPr>
                            <w:r w:rsidRPr="00CA6992">
                              <w:rPr>
                                <w:b/>
                              </w:rPr>
                              <w:t>P</w:t>
                            </w:r>
                            <w:r w:rsidRPr="00CA6992">
                              <w:rPr>
                                <w:rFonts w:hint="eastAsia"/>
                                <w:b/>
                              </w:rPr>
                              <w:t xml:space="preserve">age </w:t>
                            </w:r>
                            <w:r w:rsidRPr="00CA6992">
                              <w:rPr>
                                <w:b/>
                              </w:rPr>
                              <w:t>fault :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1" o:spid="_x0000_s1031" type="#_x0000_t202" style="position:absolute;left:0;text-align:left;margin-left:443pt;margin-top:17.55pt;width:85.5pt;height:36.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310FC6" w:rsidRPr="00CA6992" w:rsidRDefault="00310FC6">
                      <w:pPr>
                        <w:rPr>
                          <w:b/>
                        </w:rPr>
                      </w:pPr>
                      <w:r w:rsidRPr="00CA6992">
                        <w:rPr>
                          <w:b/>
                        </w:rPr>
                        <w:t>P</w:t>
                      </w:r>
                      <w:r w:rsidRPr="00CA6992">
                        <w:rPr>
                          <w:rFonts w:hint="eastAsia"/>
                          <w:b/>
                        </w:rPr>
                        <w:t xml:space="preserve">age </w:t>
                      </w:r>
                      <w:r w:rsidRPr="00CA6992">
                        <w:rPr>
                          <w:b/>
                        </w:rPr>
                        <w:t>fault : 6</w:t>
                      </w:r>
                    </w:p>
                  </w:txbxContent>
                </v:textbox>
              </v:shape>
            </w:pict>
          </mc:Fallback>
        </mc:AlternateContent>
      </w:r>
    </w:p>
    <w:p w:rsidR="00CA6992" w:rsidRDefault="00CA6992" w:rsidP="00CF4B71">
      <w:pPr>
        <w:pStyle w:val="af9"/>
        <w:numPr>
          <w:ilvl w:val="0"/>
          <w:numId w:val="26"/>
        </w:numPr>
        <w:ind w:firstLineChars="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lastRenderedPageBreak/>
        <w:t>流程簡介</w:t>
      </w:r>
      <w:r w:rsidR="00CF4B71">
        <w:rPr>
          <w:rFonts w:ascii="標楷體" w:eastAsia="標楷體" w:hAnsi="標楷體" w:hint="eastAsia"/>
          <w:b/>
        </w:rPr>
        <w:t xml:space="preserve"> ( 以上述例子為例 )</w:t>
      </w:r>
    </w:p>
    <w:p w:rsidR="00CA6992" w:rsidRDefault="00CA6992" w:rsidP="00CA6992">
      <w:pPr>
        <w:pStyle w:val="af9"/>
        <w:ind w:left="792" w:firstLineChars="0" w:firstLine="0"/>
        <w:rPr>
          <w:rFonts w:ascii="標楷體" w:eastAsia="標楷體" w:hAnsi="標楷體"/>
        </w:rPr>
      </w:pPr>
      <w:r w:rsidRPr="00CA6992">
        <w:rPr>
          <w:rFonts w:ascii="標楷體" w:eastAsia="標楷體" w:hAnsi="標楷體" w:hint="eastAsia"/>
        </w:rPr>
        <w:t>以上述例子為例</w:t>
      </w:r>
    </w:p>
    <w:p w:rsidR="00CA6992" w:rsidRDefault="006A4777" w:rsidP="00CA6992">
      <w:pPr>
        <w:pStyle w:val="af9"/>
        <w:numPr>
          <w:ilvl w:val="0"/>
          <w:numId w:val="27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藍框A</w:t>
      </w:r>
      <w:r w:rsidR="00CA6992" w:rsidRPr="00CA6992">
        <w:rPr>
          <w:rFonts w:ascii="標楷體" w:eastAsia="標楷體" w:hAnsi="標楷體" w:hint="eastAsia"/>
        </w:rPr>
        <w:t>要判斷2是否再frame中，</w:t>
      </w:r>
      <w:r w:rsidR="00CA6992">
        <w:rPr>
          <w:rFonts w:ascii="標楷體" w:eastAsia="標楷體" w:hAnsi="標楷體" w:hint="eastAsia"/>
        </w:rPr>
        <w:t>發現沒有，因此進入for迴圈，計算count</w:t>
      </w:r>
    </w:p>
    <w:p w:rsidR="00CA6992" w:rsidRDefault="00CA6992" w:rsidP="00CA6992">
      <w:pPr>
        <w:pStyle w:val="af9"/>
        <w:numPr>
          <w:ilvl w:val="0"/>
          <w:numId w:val="27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得到count = 1</w:t>
      </w:r>
      <w:r>
        <w:rPr>
          <w:rFonts w:ascii="標楷體" w:eastAsia="標楷體" w:hAnsi="標楷體"/>
        </w:rPr>
        <w:t xml:space="preserve"> ( </w:t>
      </w:r>
      <w:r>
        <w:rPr>
          <w:rFonts w:ascii="標楷體" w:eastAsia="標楷體" w:hAnsi="標楷體" w:hint="eastAsia"/>
        </w:rPr>
        <w:t xml:space="preserve">未來只能看到 </w:t>
      </w:r>
      <w:r>
        <w:rPr>
          <w:rFonts w:ascii="標楷體" w:eastAsia="標楷體" w:hAnsi="標楷體"/>
        </w:rPr>
        <w:t xml:space="preserve">0 </w:t>
      </w:r>
      <w:r>
        <w:rPr>
          <w:rFonts w:ascii="標楷體" w:eastAsia="標楷體" w:hAnsi="標楷體" w:hint="eastAsia"/>
        </w:rPr>
        <w:t>一個數字</w:t>
      </w:r>
      <w:r>
        <w:rPr>
          <w:rFonts w:ascii="標楷體" w:eastAsia="標楷體" w:hAnsi="標楷體"/>
        </w:rPr>
        <w:t>)</w:t>
      </w:r>
    </w:p>
    <w:p w:rsidR="00CA6992" w:rsidRDefault="00CA6992" w:rsidP="00CA6992">
      <w:pPr>
        <w:pStyle w:val="af9"/>
        <w:numPr>
          <w:ilvl w:val="0"/>
          <w:numId w:val="27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7 和 </w:t>
      </w:r>
      <w:r>
        <w:rPr>
          <w:rFonts w:ascii="標楷體" w:eastAsia="標楷體" w:hAnsi="標楷體"/>
        </w:rPr>
        <w:t>1</w:t>
      </w:r>
      <w:r w:rsidR="006A4777">
        <w:rPr>
          <w:rFonts w:ascii="標楷體" w:eastAsia="標楷體" w:hAnsi="標楷體" w:hint="eastAsia"/>
        </w:rPr>
        <w:t>兩數當中，7較早進入，因此替換掉7</w:t>
      </w:r>
    </w:p>
    <w:p w:rsidR="006A4777" w:rsidRDefault="006A4777" w:rsidP="00CA6992">
      <w:pPr>
        <w:pStyle w:val="af9"/>
        <w:numPr>
          <w:ilvl w:val="0"/>
          <w:numId w:val="27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可得 </w:t>
      </w:r>
      <w:r>
        <w:rPr>
          <w:rFonts w:ascii="標楷體" w:eastAsia="標楷體" w:hAnsi="標楷體"/>
        </w:rPr>
        <w:t>2 0 1</w:t>
      </w:r>
    </w:p>
    <w:p w:rsidR="006A4777" w:rsidRDefault="006A4777" w:rsidP="00CA6992">
      <w:pPr>
        <w:pStyle w:val="af9"/>
        <w:numPr>
          <w:ilvl w:val="0"/>
          <w:numId w:val="27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藍框B要</w:t>
      </w:r>
      <w:r w:rsidRPr="00CA6992">
        <w:rPr>
          <w:rFonts w:ascii="標楷體" w:eastAsia="標楷體" w:hAnsi="標楷體" w:hint="eastAsia"/>
        </w:rPr>
        <w:t>判斷</w:t>
      </w:r>
      <w:r>
        <w:rPr>
          <w:rFonts w:ascii="標楷體" w:eastAsia="標楷體" w:hAnsi="標楷體" w:hint="eastAsia"/>
        </w:rPr>
        <w:t>0</w:t>
      </w:r>
      <w:r w:rsidRPr="00CA6992">
        <w:rPr>
          <w:rFonts w:ascii="標楷體" w:eastAsia="標楷體" w:hAnsi="標楷體" w:hint="eastAsia"/>
        </w:rPr>
        <w:t>是否再frame中</w:t>
      </w:r>
      <w:r>
        <w:rPr>
          <w:rFonts w:ascii="標楷體" w:eastAsia="標楷體" w:hAnsi="標楷體" w:hint="eastAsia"/>
        </w:rPr>
        <w:t>，發現有，因此直接印出</w:t>
      </w:r>
    </w:p>
    <w:p w:rsidR="006A4777" w:rsidRPr="00CA6992" w:rsidRDefault="006A4777" w:rsidP="00CA6992">
      <w:pPr>
        <w:pStyle w:val="af9"/>
        <w:numPr>
          <w:ilvl w:val="0"/>
          <w:numId w:val="27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其餘的依照</w:t>
      </w:r>
      <w:r w:rsidR="0054287B">
        <w:rPr>
          <w:rFonts w:ascii="標楷體" w:eastAsia="標楷體" w:hAnsi="標楷體" w:hint="eastAsia"/>
        </w:rPr>
        <w:t>上述方法</w:t>
      </w:r>
      <w:r>
        <w:rPr>
          <w:rFonts w:ascii="標楷體" w:eastAsia="標楷體" w:hAnsi="標楷體" w:hint="eastAsia"/>
        </w:rPr>
        <w:t>完成</w:t>
      </w:r>
    </w:p>
    <w:p w:rsidR="006A4777" w:rsidRDefault="006A4777" w:rsidP="006A4777">
      <w:pPr>
        <w:pStyle w:val="D-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FIFO</w:t>
      </w:r>
      <w:r w:rsidRPr="003120AA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/>
        </w:rPr>
        <w:t>Algorithm</w:t>
      </w:r>
    </w:p>
    <w:p w:rsidR="006A4777" w:rsidRDefault="006A4777" w:rsidP="006A4777">
      <w:pPr>
        <w:pStyle w:val="D-2"/>
        <w:numPr>
          <w:ilvl w:val="0"/>
          <w:numId w:val="26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變數介紹</w:t>
      </w:r>
    </w:p>
    <w:tbl>
      <w:tblPr>
        <w:tblStyle w:val="af4"/>
        <w:tblW w:w="9468" w:type="dxa"/>
        <w:tblInd w:w="1272" w:type="dxa"/>
        <w:tblLook w:val="04A0" w:firstRow="1" w:lastRow="0" w:firstColumn="1" w:lastColumn="0" w:noHBand="0" w:noVBand="1"/>
      </w:tblPr>
      <w:tblGrid>
        <w:gridCol w:w="3798"/>
        <w:gridCol w:w="5670"/>
      </w:tblGrid>
      <w:tr w:rsidR="006A4777" w:rsidTr="006A4777">
        <w:tc>
          <w:tcPr>
            <w:tcW w:w="3798" w:type="dxa"/>
          </w:tcPr>
          <w:p w:rsidR="006A4777" w:rsidRPr="006A4777" w:rsidRDefault="006A4777" w:rsidP="006A4777">
            <w:pPr>
              <w:shd w:val="clear" w:color="auto" w:fill="FFFFFF"/>
              <w:spacing w:before="0" w:after="0" w:line="240" w:lineRule="auto"/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6A4777">
              <w:rPr>
                <w:rFonts w:ascii="細明體" w:eastAsia="細明體" w:hAnsi="細明體" w:cs="新細明體"/>
                <w:color w:val="000000"/>
                <w:szCs w:val="24"/>
              </w:rPr>
              <w:t xml:space="preserve">vector </w:t>
            </w:r>
            <w:r w:rsidRPr="006A4777"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  <w:t>&lt;</w:t>
            </w:r>
            <w:r w:rsidRPr="006A4777">
              <w:rPr>
                <w:rFonts w:ascii="細明體" w:eastAsia="細明體" w:hAnsi="細明體" w:cs="新細明體"/>
                <w:color w:val="8000FF"/>
                <w:szCs w:val="24"/>
              </w:rPr>
              <w:t>int</w:t>
            </w:r>
            <w:r w:rsidRPr="006A4777"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  <w:t>&gt;</w:t>
            </w:r>
            <w:r w:rsidRPr="006A4777">
              <w:rPr>
                <w:rFonts w:ascii="細明體" w:eastAsia="細明體" w:hAnsi="細明體" w:cs="新細明體"/>
                <w:color w:val="000000"/>
                <w:szCs w:val="24"/>
              </w:rPr>
              <w:t xml:space="preserve"> frame</w:t>
            </w:r>
            <w:r w:rsidRPr="006A4777"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  <w:t>;</w:t>
            </w:r>
          </w:p>
          <w:p w:rsidR="006A4777" w:rsidRPr="006A4777" w:rsidRDefault="006A4777" w:rsidP="006A4777">
            <w:pPr>
              <w:shd w:val="clear" w:color="auto" w:fill="FFFFFF"/>
              <w:spacing w:before="0" w:after="0" w:line="240" w:lineRule="auto"/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6A4777">
              <w:rPr>
                <w:rFonts w:ascii="細明體" w:eastAsia="細明體" w:hAnsi="細明體" w:cs="新細明體"/>
                <w:color w:val="8000FF"/>
                <w:szCs w:val="24"/>
              </w:rPr>
              <w:t>int</w:t>
            </w:r>
            <w:r w:rsidRPr="006A4777">
              <w:rPr>
                <w:rFonts w:ascii="細明體" w:eastAsia="細明體" w:hAnsi="細明體" w:cs="新細明體"/>
                <w:color w:val="000000"/>
                <w:szCs w:val="24"/>
              </w:rPr>
              <w:t xml:space="preserve"> fault </w:t>
            </w:r>
            <w:r w:rsidRPr="006A4777"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  <w:t>=</w:t>
            </w:r>
            <w:r w:rsidRPr="006A4777">
              <w:rPr>
                <w:rFonts w:ascii="細明體" w:eastAsia="細明體" w:hAnsi="細明體" w:cs="新細明體"/>
                <w:color w:val="000000"/>
                <w:szCs w:val="24"/>
              </w:rPr>
              <w:t xml:space="preserve"> Fsize</w:t>
            </w:r>
            <w:r w:rsidRPr="006A4777"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  <w:t>;</w:t>
            </w:r>
          </w:p>
          <w:p w:rsidR="00EB2A23" w:rsidRDefault="00EB2A23" w:rsidP="006A4777">
            <w:pPr>
              <w:shd w:val="clear" w:color="auto" w:fill="FFFFFF"/>
              <w:spacing w:before="0" w:after="0" w:line="240" w:lineRule="auto"/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</w:pPr>
            <w:r w:rsidRPr="00970330">
              <w:rPr>
                <w:rFonts w:ascii="細明體" w:eastAsia="細明體" w:hAnsi="細明體" w:cs="新細明體"/>
                <w:color w:val="8000FF"/>
                <w:szCs w:val="24"/>
              </w:rPr>
              <w:t>int</w:t>
            </w:r>
            <w:r w:rsidRPr="00970330">
              <w:rPr>
                <w:rFonts w:ascii="細明體" w:eastAsia="細明體" w:hAnsi="細明體" w:cs="新細明體"/>
                <w:color w:val="000000"/>
                <w:szCs w:val="24"/>
              </w:rPr>
              <w:t xml:space="preserve"> point </w:t>
            </w:r>
            <w:r w:rsidRPr="00970330"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  <w:t>=</w:t>
            </w:r>
            <w:r w:rsidRPr="00970330">
              <w:rPr>
                <w:rFonts w:ascii="細明體" w:eastAsia="細明體" w:hAnsi="細明體" w:cs="新細明體"/>
                <w:color w:val="000000"/>
                <w:szCs w:val="24"/>
              </w:rPr>
              <w:t xml:space="preserve"> </w:t>
            </w:r>
            <w:r w:rsidRPr="00970330">
              <w:rPr>
                <w:rFonts w:ascii="細明體" w:eastAsia="細明體" w:hAnsi="細明體" w:cs="新細明體"/>
                <w:color w:val="FF8000"/>
                <w:szCs w:val="24"/>
              </w:rPr>
              <w:t>0</w:t>
            </w:r>
            <w:r w:rsidRPr="00970330"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  <w:t>,</w:t>
            </w:r>
            <w:r w:rsidRPr="00970330">
              <w:rPr>
                <w:rFonts w:ascii="細明體" w:eastAsia="細明體" w:hAnsi="細明體" w:cs="新細明體"/>
                <w:color w:val="000000"/>
                <w:szCs w:val="24"/>
              </w:rPr>
              <w:t xml:space="preserve"> Fcount </w:t>
            </w:r>
            <w:r w:rsidRPr="00970330"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  <w:t>=</w:t>
            </w:r>
            <w:r w:rsidRPr="00970330">
              <w:rPr>
                <w:rFonts w:ascii="細明體" w:eastAsia="細明體" w:hAnsi="細明體" w:cs="新細明體"/>
                <w:color w:val="000000"/>
                <w:szCs w:val="24"/>
              </w:rPr>
              <w:t xml:space="preserve"> </w:t>
            </w:r>
            <w:r w:rsidRPr="00970330">
              <w:rPr>
                <w:rFonts w:ascii="細明體" w:eastAsia="細明體" w:hAnsi="細明體" w:cs="新細明體"/>
                <w:color w:val="FF8000"/>
                <w:szCs w:val="24"/>
              </w:rPr>
              <w:t>0</w:t>
            </w:r>
            <w:r w:rsidRPr="00970330"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  <w:t>;</w:t>
            </w:r>
          </w:p>
          <w:p w:rsidR="006A4777" w:rsidRPr="006A4777" w:rsidRDefault="006A4777" w:rsidP="006A4777">
            <w:pPr>
              <w:shd w:val="clear" w:color="auto" w:fill="FFFFFF"/>
              <w:spacing w:before="0" w:after="0" w:line="240" w:lineRule="auto"/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</w:pPr>
            <w:r w:rsidRPr="00DE4057">
              <w:rPr>
                <w:rFonts w:ascii="細明體" w:eastAsia="細明體" w:hAnsi="細明體" w:cs="新細明體"/>
                <w:color w:val="8000FF"/>
                <w:szCs w:val="24"/>
              </w:rPr>
              <w:t>int</w:t>
            </w:r>
            <w:r w:rsidRPr="00DE4057">
              <w:rPr>
                <w:rFonts w:ascii="細明體" w:eastAsia="細明體" w:hAnsi="細明體" w:cs="新細明體"/>
                <w:color w:val="000000"/>
                <w:szCs w:val="24"/>
              </w:rPr>
              <w:t xml:space="preserve"> fifo </w:t>
            </w:r>
            <w:r w:rsidRPr="00DE4057"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  <w:t>=</w:t>
            </w:r>
            <w:r w:rsidRPr="00DE4057">
              <w:rPr>
                <w:rFonts w:ascii="細明體" w:eastAsia="細明體" w:hAnsi="細明體" w:cs="新細明體"/>
                <w:color w:val="000000"/>
                <w:szCs w:val="24"/>
              </w:rPr>
              <w:t xml:space="preserve"> </w:t>
            </w:r>
            <w:r w:rsidRPr="00DE4057">
              <w:rPr>
                <w:rFonts w:ascii="細明體" w:eastAsia="細明體" w:hAnsi="細明體" w:cs="新細明體"/>
                <w:color w:val="FF8000"/>
                <w:szCs w:val="24"/>
              </w:rPr>
              <w:t>0</w:t>
            </w:r>
            <w:r w:rsidRPr="00DE4057"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  <w:t>;</w:t>
            </w:r>
          </w:p>
        </w:tc>
        <w:tc>
          <w:tcPr>
            <w:tcW w:w="5670" w:type="dxa"/>
          </w:tcPr>
          <w:p w:rsidR="006A4777" w:rsidRPr="00DE4057" w:rsidRDefault="006A4777" w:rsidP="006A4777">
            <w:pPr>
              <w:shd w:val="clear" w:color="auto" w:fill="FFFFFF"/>
              <w:spacing w:before="0" w:after="0" w:line="240" w:lineRule="auto"/>
              <w:rPr>
                <w:rFonts w:ascii="細明體" w:eastAsia="細明體" w:hAnsi="細明體" w:cs="新細明體"/>
                <w:color w:val="008000"/>
                <w:szCs w:val="24"/>
              </w:rPr>
            </w:pPr>
            <w:r w:rsidRPr="00DE4057">
              <w:rPr>
                <w:rFonts w:ascii="細明體" w:eastAsia="細明體" w:hAnsi="細明體" w:cs="新細明體"/>
                <w:color w:val="008000"/>
                <w:szCs w:val="24"/>
              </w:rPr>
              <w:t>// Frame 的數量</w:t>
            </w:r>
          </w:p>
          <w:p w:rsidR="006A4777" w:rsidRPr="00DE4057" w:rsidRDefault="006A4777" w:rsidP="006A4777">
            <w:pPr>
              <w:shd w:val="clear" w:color="auto" w:fill="FFFFFF"/>
              <w:spacing w:before="0" w:after="0" w:line="240" w:lineRule="auto"/>
              <w:rPr>
                <w:rFonts w:ascii="細明體" w:eastAsia="細明體" w:hAnsi="細明體" w:cs="新細明體"/>
                <w:color w:val="008000"/>
                <w:szCs w:val="24"/>
              </w:rPr>
            </w:pPr>
            <w:r w:rsidRPr="00DE4057">
              <w:rPr>
                <w:rFonts w:ascii="細明體" w:eastAsia="細明體" w:hAnsi="細明體" w:cs="新細明體"/>
                <w:color w:val="008000"/>
                <w:szCs w:val="24"/>
              </w:rPr>
              <w:t>// page fault 的數量</w:t>
            </w:r>
          </w:p>
          <w:p w:rsidR="00EB2A23" w:rsidRPr="00DE4057" w:rsidRDefault="00EB2A23" w:rsidP="00EB2A23">
            <w:pPr>
              <w:shd w:val="clear" w:color="auto" w:fill="FFFFFF"/>
              <w:spacing w:before="0" w:after="0" w:line="240" w:lineRule="auto"/>
              <w:rPr>
                <w:rFonts w:ascii="細明體" w:eastAsia="細明體" w:hAnsi="細明體" w:cs="新細明體" w:hint="eastAsia"/>
                <w:color w:val="008000"/>
                <w:szCs w:val="24"/>
              </w:rPr>
            </w:pPr>
            <w:r w:rsidRPr="00DE4057">
              <w:rPr>
                <w:rFonts w:ascii="細明體" w:eastAsia="細明體" w:hAnsi="細明體" w:cs="新細明體"/>
                <w:color w:val="008000"/>
                <w:szCs w:val="24"/>
              </w:rPr>
              <w:t>// 目前處理到數字的位置</w:t>
            </w:r>
            <w:r>
              <w:rPr>
                <w:rFonts w:ascii="細明體" w:eastAsia="細明體" w:hAnsi="細明體" w:cs="新細明體" w:hint="eastAsia"/>
                <w:color w:val="008000"/>
                <w:szCs w:val="24"/>
              </w:rPr>
              <w:t>, 目前frame要換的位置</w:t>
            </w:r>
          </w:p>
          <w:p w:rsidR="006A4777" w:rsidRDefault="006A4777" w:rsidP="006A4777">
            <w:pPr>
              <w:shd w:val="clear" w:color="auto" w:fill="FFFFFF"/>
              <w:spacing w:before="0" w:after="0" w:line="240" w:lineRule="auto"/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DE4057">
              <w:rPr>
                <w:rFonts w:ascii="細明體" w:eastAsia="細明體" w:hAnsi="細明體" w:cs="新細明體"/>
                <w:color w:val="008000"/>
                <w:szCs w:val="24"/>
              </w:rPr>
              <w:t>// 目前</w:t>
            </w:r>
            <w:r>
              <w:rPr>
                <w:rFonts w:ascii="細明體" w:eastAsia="細明體" w:hAnsi="細明體" w:cs="新細明體" w:hint="eastAsia"/>
                <w:color w:val="008000"/>
                <w:szCs w:val="24"/>
              </w:rPr>
              <w:t>要替換掉的frame位置</w:t>
            </w:r>
          </w:p>
        </w:tc>
      </w:tr>
    </w:tbl>
    <w:p w:rsidR="006A4777" w:rsidRDefault="006A4777" w:rsidP="006A4777">
      <w:pPr>
        <w:pStyle w:val="af9"/>
        <w:numPr>
          <w:ilvl w:val="0"/>
          <w:numId w:val="26"/>
        </w:numPr>
        <w:ind w:firstLineChars="0"/>
        <w:rPr>
          <w:rFonts w:ascii="標楷體" w:eastAsia="標楷體" w:hAnsi="標楷體"/>
          <w:b/>
        </w:rPr>
      </w:pPr>
      <w:r w:rsidRPr="0006616D">
        <w:rPr>
          <w:rFonts w:ascii="標楷體" w:eastAsia="標楷體" w:hAnsi="標楷體" w:hint="eastAsia"/>
          <w:b/>
        </w:rPr>
        <w:t>實作方法</w:t>
      </w:r>
    </w:p>
    <w:p w:rsidR="00EB2A23" w:rsidRDefault="00EB2A23" w:rsidP="00EB2A23">
      <w:pPr>
        <w:pStyle w:val="af9"/>
        <w:ind w:left="792" w:firstLineChars="0" w:firstLine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一開始等frame 全部先放滿，再來判斷接下來要使用的數字是否已存在frame中。</w:t>
      </w:r>
    </w:p>
    <w:p w:rsidR="006A4777" w:rsidRDefault="006A4777" w:rsidP="0054287B">
      <w:pPr>
        <w:pStyle w:val="af9"/>
        <w:numPr>
          <w:ilvl w:val="0"/>
          <w:numId w:val="28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若frame中無，</w:t>
      </w:r>
      <w:r w:rsidR="0054287B">
        <w:rPr>
          <w:rFonts w:ascii="標楷體" w:eastAsia="標楷體" w:hAnsi="標楷體" w:hint="eastAsia"/>
        </w:rPr>
        <w:t>將先進來的替換掉 ( fifo 指到的位置 )</w:t>
      </w:r>
    </w:p>
    <w:p w:rsidR="006A4777" w:rsidRDefault="006A4777" w:rsidP="0054287B">
      <w:pPr>
        <w:pStyle w:val="af9"/>
        <w:numPr>
          <w:ilvl w:val="0"/>
          <w:numId w:val="28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若frame中已存在此數字，則直接印出即可</w:t>
      </w:r>
    </w:p>
    <w:p w:rsidR="006A4777" w:rsidRDefault="006A4777" w:rsidP="006A4777">
      <w:pPr>
        <w:pStyle w:val="af9"/>
        <w:numPr>
          <w:ilvl w:val="0"/>
          <w:numId w:val="26"/>
        </w:numPr>
        <w:ind w:firstLineChars="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74AFBEC6" wp14:editId="1536A339">
                <wp:simplePos x="0" y="0"/>
                <wp:positionH relativeFrom="column">
                  <wp:posOffset>1168400</wp:posOffset>
                </wp:positionH>
                <wp:positionV relativeFrom="paragraph">
                  <wp:posOffset>525780</wp:posOffset>
                </wp:positionV>
                <wp:extent cx="266700" cy="412750"/>
                <wp:effectExtent l="76200" t="57150" r="76200" b="120650"/>
                <wp:wrapNone/>
                <wp:docPr id="29" name="文字方塊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41275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 w="6350"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:rsidR="00310FC6" w:rsidRPr="006A4777" w:rsidRDefault="00310FC6" w:rsidP="006A4777">
                            <w:pPr>
                              <w:rPr>
                                <w:rFonts w:ascii="標楷體" w:eastAsia="標楷體" w:hAnsi="標楷體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FBEC6" id="文字方塊 29" o:spid="_x0000_s1032" type="#_x0000_t202" style="position:absolute;left:0;text-align:left;margin-left:92pt;margin-top:41.4pt;width:21pt;height:32.5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" fillcolor="blue" stroked="f" strokeweight=".5pt">
                <v:shadow on="t" color="black" opacity="20971f" offset="0,2.2pt"/>
                <v:textbox>
                  <w:txbxContent>
                    <w:p w:rsidR="00310FC6" w:rsidRPr="006A4777" w:rsidRDefault="00310FC6" w:rsidP="006A4777">
                      <w:pPr>
                        <w:rPr>
                          <w:rFonts w:ascii="標楷體" w:eastAsia="標楷體" w:hAnsi="標楷體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06616D">
        <w:rPr>
          <w:rFonts w:ascii="標楷體" w:eastAsia="標楷體" w:hAnsi="標楷體" w:hint="eastAsia"/>
          <w:b/>
        </w:rPr>
        <w:t>簡單示意圖</w:t>
      </w:r>
    </w:p>
    <w:tbl>
      <w:tblPr>
        <w:tblStyle w:val="af4"/>
        <w:tblW w:w="0" w:type="auto"/>
        <w:tblInd w:w="2029" w:type="dxa"/>
        <w:tblLook w:val="04A0" w:firstRow="1" w:lastRow="0" w:firstColumn="1" w:lastColumn="0" w:noHBand="0" w:noVBand="1"/>
      </w:tblPr>
      <w:tblGrid>
        <w:gridCol w:w="1460"/>
        <w:gridCol w:w="1461"/>
        <w:gridCol w:w="1461"/>
        <w:gridCol w:w="1461"/>
        <w:gridCol w:w="1461"/>
        <w:gridCol w:w="1461"/>
      </w:tblGrid>
      <w:tr w:rsidR="006A4777" w:rsidTr="006A4777">
        <w:tc>
          <w:tcPr>
            <w:tcW w:w="1460" w:type="dxa"/>
          </w:tcPr>
          <w:p w:rsidR="006A4777" w:rsidRDefault="006A4777" w:rsidP="006A4777">
            <w:pPr>
              <w:pStyle w:val="af9"/>
              <w:ind w:firstLineChars="0" w:firstLine="0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</w:t>
            </w:r>
          </w:p>
        </w:tc>
        <w:tc>
          <w:tcPr>
            <w:tcW w:w="1461" w:type="dxa"/>
          </w:tcPr>
          <w:p w:rsidR="006A4777" w:rsidRDefault="006A4777" w:rsidP="006A4777">
            <w:pPr>
              <w:pStyle w:val="af9"/>
              <w:ind w:firstLineChars="0" w:firstLine="0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168" behindDoc="0" locked="0" layoutInCell="1" allowOverlap="1" wp14:anchorId="6C208DC2" wp14:editId="37EB3354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221615</wp:posOffset>
                      </wp:positionV>
                      <wp:extent cx="266700" cy="412750"/>
                      <wp:effectExtent l="76200" t="57150" r="76200" b="120650"/>
                      <wp:wrapNone/>
                      <wp:docPr id="31" name="文字方塊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700" cy="412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FF"/>
                              </a:solidFill>
                              <a:ln w="6350">
                                <a:noFill/>
                              </a:ln>
                              <a:effectLst>
                                <a:outerShdw blurRad="44450" dist="27940" dir="5400000" algn="ctr">
                                  <a:srgbClr val="000000">
                                    <a:alpha val="32000"/>
                                  </a:srgb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balanced" dir="t">
                                  <a:rot lat="0" lon="0" rev="8700000"/>
                                </a:lightRig>
                              </a:scene3d>
                              <a:sp3d>
                                <a:bevelT w="190500" h="38100"/>
                              </a:sp3d>
                            </wps:spPr>
                            <wps:txbx>
                              <w:txbxContent>
                                <w:p w:rsidR="00310FC6" w:rsidRPr="006A4777" w:rsidRDefault="00310FC6" w:rsidP="006A4777">
                                  <w:pPr>
                                    <w:rPr>
                                      <w:rFonts w:ascii="標楷體" w:eastAsia="標楷體" w:hAnsi="標楷體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208DC2" id="文字方塊 31" o:spid="_x0000_s1033" type="#_x0000_t202" style="position:absolute;left:0;text-align:left;margin-left:-.95pt;margin-top:17.45pt;width:21pt;height:32.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" fillcolor="blue" stroked="f" strokeweight=".5pt">
                      <v:shadow on="t" color="black" opacity="20971f" offset="0,2.2pt"/>
                      <v:textbox>
                        <w:txbxContent>
                          <w:p w:rsidR="00310FC6" w:rsidRPr="006A4777" w:rsidRDefault="00310FC6" w:rsidP="006A4777">
                            <w:pPr>
                              <w:rPr>
                                <w:rFonts w:ascii="標楷體" w:eastAsia="標楷體" w:hAnsi="標楷體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標楷體" w:eastAsia="標楷體" w:hAnsi="標楷體" w:hint="eastAsia"/>
                <w:b/>
              </w:rPr>
              <w:t>0</w:t>
            </w:r>
          </w:p>
        </w:tc>
        <w:tc>
          <w:tcPr>
            <w:tcW w:w="1461" w:type="dxa"/>
          </w:tcPr>
          <w:p w:rsidR="006A4777" w:rsidRDefault="0054287B" w:rsidP="006A4777">
            <w:pPr>
              <w:pStyle w:val="af9"/>
              <w:ind w:firstLineChars="0" w:firstLine="0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8516BC2" wp14:editId="169FE2D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220980</wp:posOffset>
                      </wp:positionV>
                      <wp:extent cx="266700" cy="412750"/>
                      <wp:effectExtent l="76200" t="57150" r="76200" b="120650"/>
                      <wp:wrapNone/>
                      <wp:docPr id="49" name="文字方塊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700" cy="412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FF"/>
                              </a:solidFill>
                              <a:ln w="6350">
                                <a:noFill/>
                              </a:ln>
                              <a:effectLst>
                                <a:outerShdw blurRad="44450" dist="27940" dir="5400000" algn="ctr">
                                  <a:srgbClr val="000000">
                                    <a:alpha val="32000"/>
                                  </a:srgb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balanced" dir="t">
                                  <a:rot lat="0" lon="0" rev="8700000"/>
                                </a:lightRig>
                              </a:scene3d>
                              <a:sp3d>
                                <a:bevelT w="190500" h="38100"/>
                              </a:sp3d>
                            </wps:spPr>
                            <wps:txbx>
                              <w:txbxContent>
                                <w:p w:rsidR="00310FC6" w:rsidRPr="006A4777" w:rsidRDefault="00310FC6" w:rsidP="0054287B">
                                  <w:pPr>
                                    <w:rPr>
                                      <w:rFonts w:ascii="標楷體" w:eastAsia="標楷體" w:hAnsi="標楷體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標楷體" w:eastAsia="標楷體" w:hAnsi="標楷體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516BC2" id="文字方塊 49" o:spid="_x0000_s1034" type="#_x0000_t202" style="position:absolute;left:0;text-align:left;margin-left:-.5pt;margin-top:17.4pt;width:21pt;height:3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" fillcolor="blue" stroked="f" strokeweight=".5pt">
                      <v:shadow on="t" color="black" opacity="20971f" offset="0,2.2pt"/>
                      <v:textbox>
                        <w:txbxContent>
                          <w:p w:rsidR="00310FC6" w:rsidRPr="006A4777" w:rsidRDefault="00310FC6" w:rsidP="0054287B">
                            <w:pPr>
                              <w:rPr>
                                <w:rFonts w:ascii="標楷體" w:eastAsia="標楷體" w:hAnsi="標楷體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A4777">
              <w:rPr>
                <w:rFonts w:ascii="標楷體" w:eastAsia="標楷體" w:hAnsi="標楷體"/>
                <w:b/>
              </w:rPr>
              <w:t>3</w:t>
            </w:r>
          </w:p>
        </w:tc>
        <w:tc>
          <w:tcPr>
            <w:tcW w:w="1461" w:type="dxa"/>
          </w:tcPr>
          <w:p w:rsidR="006A4777" w:rsidRDefault="006A4777" w:rsidP="006A4777">
            <w:pPr>
              <w:pStyle w:val="af9"/>
              <w:ind w:firstLineChars="0" w:firstLine="0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0</w:t>
            </w:r>
          </w:p>
        </w:tc>
        <w:tc>
          <w:tcPr>
            <w:tcW w:w="1461" w:type="dxa"/>
          </w:tcPr>
          <w:p w:rsidR="006A4777" w:rsidRDefault="006A4777" w:rsidP="006A4777">
            <w:pPr>
              <w:pStyle w:val="af9"/>
              <w:ind w:firstLineChars="0" w:firstLine="0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4</w:t>
            </w:r>
          </w:p>
        </w:tc>
        <w:tc>
          <w:tcPr>
            <w:tcW w:w="1461" w:type="dxa"/>
          </w:tcPr>
          <w:p w:rsidR="006A4777" w:rsidRDefault="006A4777" w:rsidP="006A4777">
            <w:pPr>
              <w:pStyle w:val="af9"/>
              <w:ind w:firstLineChars="0" w:firstLine="0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2</w:t>
            </w:r>
          </w:p>
        </w:tc>
      </w:tr>
    </w:tbl>
    <w:p w:rsidR="006A4777" w:rsidRPr="0006616D" w:rsidRDefault="0054287B" w:rsidP="006A4777">
      <w:pPr>
        <w:pStyle w:val="af9"/>
        <w:ind w:left="792" w:firstLineChars="0" w:firstLine="0"/>
        <w:rPr>
          <w:rFonts w:ascii="標楷體" w:eastAsia="標楷體" w:hAnsi="標楷體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59968A46" wp14:editId="7F439849">
                <wp:simplePos x="0" y="0"/>
                <wp:positionH relativeFrom="column">
                  <wp:posOffset>6102350</wp:posOffset>
                </wp:positionH>
                <wp:positionV relativeFrom="paragraph">
                  <wp:posOffset>81280</wp:posOffset>
                </wp:positionV>
                <wp:extent cx="431800" cy="368300"/>
                <wp:effectExtent l="0" t="0" r="0" b="0"/>
                <wp:wrapNone/>
                <wp:docPr id="48" name="乘號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3683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ABBFC5" id="乘號 48" o:spid="_x0000_s1026" style="position:absolute;margin-left:480.5pt;margin-top:6.4pt;width:34pt;height:29pt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1800,36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" path="m75600,121410l131815,55503r84085,71720l299985,55503r56215,65907l282642,184150r73558,62740l299985,312797,215900,241077r-84085,71720l75600,246890r73558,-62740l75600,121410xe" fillcolor="red" strokecolor="red" strokeweight="1pt">
                <v:stroke joinstyle="miter"/>
                <v:path arrowok="t" o:connecttype="custom" o:connectlocs="75600,121410;131815,55503;215900,127223;299985,55503;356200,121410;282642,184150;356200,246890;299985,312797;215900,241077;131815,312797;75600,246890;149158,184150;75600,121410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968A46" wp14:editId="7F439849">
                <wp:simplePos x="0" y="0"/>
                <wp:positionH relativeFrom="column">
                  <wp:posOffset>4260850</wp:posOffset>
                </wp:positionH>
                <wp:positionV relativeFrom="paragraph">
                  <wp:posOffset>81280</wp:posOffset>
                </wp:positionV>
                <wp:extent cx="431800" cy="368300"/>
                <wp:effectExtent l="0" t="0" r="0" b="0"/>
                <wp:wrapNone/>
                <wp:docPr id="47" name="乘號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3683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294A8" id="乘號 47" o:spid="_x0000_s1026" style="position:absolute;margin-left:335.5pt;margin-top:6.4pt;width:34pt;height:2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1800,36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" path="m75600,121410l131815,55503r84085,71720l299985,55503r56215,65907l282642,184150r73558,62740l299985,312797,215900,241077r-84085,71720l75600,246890r73558,-62740l75600,121410xe" fillcolor="red" strokecolor="red" strokeweight="1pt">
                <v:stroke joinstyle="miter"/>
                <v:path arrowok="t" o:connecttype="custom" o:connectlocs="75600,121410;131815,55503;215900,127223;299985,55503;356200,121410;282642,184150;356200,246890;299985,312797;215900,241077;131815,312797;75600,246890;149158,184150;75600,121410" o:connectangles="0,0,0,0,0,0,0,0,0,0,0,0,0"/>
              </v:shape>
            </w:pict>
          </mc:Fallback>
        </mc:AlternateContent>
      </w:r>
      <w:r w:rsidR="006A477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715DCC" wp14:editId="43281926">
                <wp:simplePos x="0" y="0"/>
                <wp:positionH relativeFrom="column">
                  <wp:posOffset>152400</wp:posOffset>
                </wp:positionH>
                <wp:positionV relativeFrom="paragraph">
                  <wp:posOffset>1504950</wp:posOffset>
                </wp:positionV>
                <wp:extent cx="431800" cy="368300"/>
                <wp:effectExtent l="0" t="0" r="0" b="0"/>
                <wp:wrapNone/>
                <wp:docPr id="32" name="乘號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3683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8BF315" id="乘號 32" o:spid="_x0000_s1026" style="position:absolute;margin-left:12pt;margin-top:118.5pt;width:34pt;height:2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1800,36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" path="m75600,121410l131815,55503r84085,71720l299985,55503r56215,65907l282642,184150r73558,62740l299985,312797,215900,241077r-84085,71720l75600,246890r73558,-62740l75600,121410xe" fillcolor="red" strokecolor="red" strokeweight="1pt">
                <v:stroke joinstyle="miter"/>
                <v:path arrowok="t" o:connecttype="custom" o:connectlocs="75600,121410;131815,55503;215900,127223;299985,55503;356200,121410;282642,184150;356200,246890;299985,312797;215900,241077;131815,312797;75600,246890;149158,184150;75600,121410" o:connectangles="0,0,0,0,0,0,0,0,0,0,0,0,0"/>
              </v:shape>
            </w:pict>
          </mc:Fallback>
        </mc:AlternateContent>
      </w:r>
      <w:r w:rsidR="006A477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59AFED" wp14:editId="2FBF113B">
                <wp:simplePos x="0" y="0"/>
                <wp:positionH relativeFrom="column">
                  <wp:posOffset>152400</wp:posOffset>
                </wp:positionH>
                <wp:positionV relativeFrom="paragraph">
                  <wp:posOffset>946150</wp:posOffset>
                </wp:positionV>
                <wp:extent cx="431800" cy="368300"/>
                <wp:effectExtent l="0" t="0" r="0" b="0"/>
                <wp:wrapNone/>
                <wp:docPr id="34" name="乘號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3683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CB1CBB" id="乘號 34" o:spid="_x0000_s1026" style="position:absolute;margin-left:12pt;margin-top:74.5pt;width:34pt;height:2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1800,36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" path="m75600,121410l131815,55503r84085,71720l299985,55503r56215,65907l282642,184150r73558,62740l299985,312797,215900,241077r-84085,71720l75600,246890r73558,-62740l75600,121410xe" fillcolor="red" strokecolor="red" strokeweight="1pt">
                <v:stroke joinstyle="miter"/>
                <v:path arrowok="t" o:connecttype="custom" o:connectlocs="75600,121410;131815,55503;215900,127223;299985,55503;356200,121410;282642,184150;356200,246890;299985,312797;215900,241077;131815,312797;75600,246890;149158,184150;75600,121410" o:connectangles="0,0,0,0,0,0,0,0,0,0,0,0,0"/>
              </v:shape>
            </w:pict>
          </mc:Fallback>
        </mc:AlternateContent>
      </w:r>
      <w:r w:rsidR="006A477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04E145" wp14:editId="6642EFED">
                <wp:simplePos x="0" y="0"/>
                <wp:positionH relativeFrom="column">
                  <wp:posOffset>171450</wp:posOffset>
                </wp:positionH>
                <wp:positionV relativeFrom="paragraph">
                  <wp:posOffset>424815</wp:posOffset>
                </wp:positionV>
                <wp:extent cx="431800" cy="368300"/>
                <wp:effectExtent l="0" t="0" r="0" b="0"/>
                <wp:wrapNone/>
                <wp:docPr id="36" name="乘號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3683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02F252" id="乘號 36" o:spid="_x0000_s1026" style="position:absolute;margin-left:13.5pt;margin-top:33.45pt;width:34pt;height:2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1800,36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" path="m75600,121410l131815,55503r84085,71720l299985,55503r56215,65907l282642,184150r73558,62740l299985,312797,215900,241077r-84085,71720l75600,246890r73558,-62740l75600,121410xe" fillcolor="red" strokecolor="red" strokeweight="1pt">
                <v:stroke joinstyle="miter"/>
                <v:path arrowok="t" o:connecttype="custom" o:connectlocs="75600,121410;131815,55503;215900,127223;299985,55503;356200,121410;282642,184150;356200,246890;299985,312797;215900,241077;131815,312797;75600,246890;149158,184150;75600,121410" o:connectangles="0,0,0,0,0,0,0,0,0,0,0,0,0"/>
              </v:shape>
            </w:pict>
          </mc:Fallback>
        </mc:AlternateContent>
      </w:r>
      <w:r w:rsidR="006A477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FB4B76" wp14:editId="338ACB14">
                <wp:simplePos x="0" y="0"/>
                <wp:positionH relativeFrom="column">
                  <wp:posOffset>5200650</wp:posOffset>
                </wp:positionH>
                <wp:positionV relativeFrom="paragraph">
                  <wp:posOffset>81915</wp:posOffset>
                </wp:positionV>
                <wp:extent cx="431800" cy="368300"/>
                <wp:effectExtent l="0" t="0" r="0" b="0"/>
                <wp:wrapNone/>
                <wp:docPr id="37" name="乘號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3683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6D299C" id="乘號 37" o:spid="_x0000_s1026" style="position:absolute;margin-left:409.5pt;margin-top:6.45pt;width:34pt;height:2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1800,36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" path="m75600,121410l131815,55503r84085,71720l299985,55503r56215,65907l282642,184150r73558,62740l299985,312797,215900,241077r-84085,71720l75600,246890r73558,-62740l75600,121410xe" fillcolor="red" strokecolor="red" strokeweight="1pt">
                <v:stroke joinstyle="miter"/>
                <v:path arrowok="t" o:connecttype="custom" o:connectlocs="75600,121410;131815,55503;215900,127223;299985,55503;356200,121410;282642,184150;356200,246890;299985,312797;215900,241077;131815,312797;75600,246890;149158,184150;75600,121410" o:connectangles="0,0,0,0,0,0,0,0,0,0,0,0,0"/>
              </v:shape>
            </w:pict>
          </mc:Fallback>
        </mc:AlternateContent>
      </w:r>
      <w:r w:rsidR="006A477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9D969B" wp14:editId="2EA79811">
                <wp:simplePos x="0" y="0"/>
                <wp:positionH relativeFrom="column">
                  <wp:posOffset>3333750</wp:posOffset>
                </wp:positionH>
                <wp:positionV relativeFrom="paragraph">
                  <wp:posOffset>82550</wp:posOffset>
                </wp:positionV>
                <wp:extent cx="431800" cy="368300"/>
                <wp:effectExtent l="0" t="0" r="0" b="0"/>
                <wp:wrapNone/>
                <wp:docPr id="39" name="乘號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3683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12438" id="乘號 39" o:spid="_x0000_s1026" style="position:absolute;margin-left:262.5pt;margin-top:6.5pt;width:34pt;height:2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1800,36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" path="m75600,121410l131815,55503r84085,71720l299985,55503r56215,65907l282642,184150r73558,62740l299985,312797,215900,241077r-84085,71720l75600,246890r73558,-62740l75600,121410xe" fillcolor="red" strokecolor="red" strokeweight="1pt">
                <v:stroke joinstyle="miter"/>
                <v:path arrowok="t" o:connecttype="custom" o:connectlocs="75600,121410;131815,55503;215900,127223;299985,55503;356200,121410;282642,184150;356200,246890;299985,312797;215900,241077;131815,312797;75600,246890;149158,184150;75600,121410" o:connectangles="0,0,0,0,0,0,0,0,0,0,0,0,0"/>
              </v:shape>
            </w:pict>
          </mc:Fallback>
        </mc:AlternateContent>
      </w:r>
      <w:r w:rsidR="006A477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06322F" wp14:editId="17C00A45">
                <wp:simplePos x="0" y="0"/>
                <wp:positionH relativeFrom="column">
                  <wp:posOffset>1492250</wp:posOffset>
                </wp:positionH>
                <wp:positionV relativeFrom="paragraph">
                  <wp:posOffset>82550</wp:posOffset>
                </wp:positionV>
                <wp:extent cx="431800" cy="368300"/>
                <wp:effectExtent l="0" t="0" r="0" b="0"/>
                <wp:wrapNone/>
                <wp:docPr id="41" name="乘號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3683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70C3F" id="乘號 41" o:spid="_x0000_s1026" style="position:absolute;margin-left:117.5pt;margin-top:6.5pt;width:34pt;height:2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1800,36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" path="m75600,121410l131815,55503r84085,71720l299985,55503r56215,65907l282642,184150r73558,62740l299985,312797,215900,241077r-84085,71720l75600,246890r73558,-62740l75600,121410xe" fillcolor="red" strokecolor="red" strokeweight="1pt">
                <v:stroke joinstyle="miter"/>
                <v:path arrowok="t" o:connecttype="custom" o:connectlocs="75600,121410;131815,55503;215900,127223;299985,55503;356200,121410;282642,184150;356200,246890;299985,312797;215900,241077;131815,312797;75600,246890;149158,184150;75600,121410" o:connectangles="0,0,0,0,0,0,0,0,0,0,0,0,0"/>
              </v:shape>
            </w:pict>
          </mc:Fallback>
        </mc:AlternateContent>
      </w:r>
    </w:p>
    <w:tbl>
      <w:tblPr>
        <w:tblStyle w:val="af4"/>
        <w:tblW w:w="0" w:type="auto"/>
        <w:tblInd w:w="817" w:type="dxa"/>
        <w:tblLook w:val="04A0" w:firstRow="1" w:lastRow="0" w:firstColumn="1" w:lastColumn="0" w:noHBand="0" w:noVBand="1"/>
      </w:tblPr>
      <w:tblGrid>
        <w:gridCol w:w="1276"/>
        <w:gridCol w:w="1417"/>
        <w:gridCol w:w="1418"/>
        <w:gridCol w:w="1522"/>
        <w:gridCol w:w="1455"/>
        <w:gridCol w:w="1417"/>
        <w:gridCol w:w="1418"/>
      </w:tblGrid>
      <w:tr w:rsidR="006A4777" w:rsidTr="006A4777">
        <w:tc>
          <w:tcPr>
            <w:tcW w:w="1276" w:type="dxa"/>
          </w:tcPr>
          <w:p w:rsidR="006A4777" w:rsidRDefault="006A4777" w:rsidP="006A4777">
            <w:pPr>
              <w:pStyle w:val="A-"/>
              <w:numPr>
                <w:ilvl w:val="0"/>
                <w:numId w:val="0"/>
              </w:numPr>
              <w:jc w:val="center"/>
            </w:pPr>
            <w:r>
              <w:t>7</w:t>
            </w:r>
          </w:p>
        </w:tc>
        <w:tc>
          <w:tcPr>
            <w:tcW w:w="1417" w:type="dxa"/>
          </w:tcPr>
          <w:p w:rsidR="006A4777" w:rsidRDefault="006A4777" w:rsidP="006A4777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2 </w:t>
            </w:r>
          </w:p>
        </w:tc>
        <w:tc>
          <w:tcPr>
            <w:tcW w:w="1418" w:type="dxa"/>
          </w:tcPr>
          <w:p w:rsidR="006A4777" w:rsidRDefault="006A4777" w:rsidP="006A4777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22" w:type="dxa"/>
          </w:tcPr>
          <w:p w:rsidR="006A4777" w:rsidRDefault="006A4777" w:rsidP="006A4777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55" w:type="dxa"/>
          </w:tcPr>
          <w:p w:rsidR="006A4777" w:rsidRDefault="006A4777" w:rsidP="006A4777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:rsidR="006A4777" w:rsidRDefault="0054287B" w:rsidP="006A4777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6A4777" w:rsidRDefault="0054287B" w:rsidP="006A4777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6A4777" w:rsidTr="006A4777">
        <w:tc>
          <w:tcPr>
            <w:tcW w:w="1276" w:type="dxa"/>
          </w:tcPr>
          <w:p w:rsidR="006A4777" w:rsidRDefault="006A4777" w:rsidP="006A4777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17" w:type="dxa"/>
          </w:tcPr>
          <w:p w:rsidR="006A4777" w:rsidRDefault="006A4777" w:rsidP="006A4777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18" w:type="dxa"/>
          </w:tcPr>
          <w:p w:rsidR="006A4777" w:rsidRDefault="006A4777" w:rsidP="006A4777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22" w:type="dxa"/>
          </w:tcPr>
          <w:p w:rsidR="006A4777" w:rsidRDefault="0054287B" w:rsidP="006A4777">
            <w:pPr>
              <w:pStyle w:val="A-"/>
              <w:numPr>
                <w:ilvl w:val="0"/>
                <w:numId w:val="0"/>
              </w:numPr>
              <w:jc w:val="center"/>
            </w:pPr>
            <w:r>
              <w:t>3</w:t>
            </w:r>
          </w:p>
        </w:tc>
        <w:tc>
          <w:tcPr>
            <w:tcW w:w="1455" w:type="dxa"/>
          </w:tcPr>
          <w:p w:rsidR="006A4777" w:rsidRDefault="0054287B" w:rsidP="006A4777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:rsidR="006A4777" w:rsidRDefault="0054287B" w:rsidP="006A4777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:rsidR="006A4777" w:rsidRDefault="0054287B" w:rsidP="006A4777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6A4777" w:rsidTr="006A4777">
        <w:tc>
          <w:tcPr>
            <w:tcW w:w="1276" w:type="dxa"/>
          </w:tcPr>
          <w:p w:rsidR="006A4777" w:rsidRDefault="006A4777" w:rsidP="006A4777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6A4777" w:rsidRDefault="006A4777" w:rsidP="006A4777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6A4777" w:rsidRDefault="006A4777" w:rsidP="006A4777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22" w:type="dxa"/>
          </w:tcPr>
          <w:p w:rsidR="006A4777" w:rsidRDefault="0054287B" w:rsidP="006A4777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55" w:type="dxa"/>
          </w:tcPr>
          <w:p w:rsidR="006A4777" w:rsidRDefault="0054287B" w:rsidP="006A4777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17" w:type="dxa"/>
          </w:tcPr>
          <w:p w:rsidR="006A4777" w:rsidRDefault="0054287B" w:rsidP="006A4777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18" w:type="dxa"/>
          </w:tcPr>
          <w:p w:rsidR="006A4777" w:rsidRDefault="0054287B" w:rsidP="006A4777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6A4777" w:rsidRPr="003120AA" w:rsidRDefault="006A4777" w:rsidP="006A4777">
      <w:pPr>
        <w:pStyle w:val="A-"/>
        <w:numPr>
          <w:ilvl w:val="0"/>
          <w:numId w:val="0"/>
        </w:numPr>
        <w:ind w:left="36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4F92C64F" wp14:editId="4CCE98B2">
                <wp:simplePos x="0" y="0"/>
                <wp:positionH relativeFrom="column">
                  <wp:posOffset>768350</wp:posOffset>
                </wp:positionH>
                <wp:positionV relativeFrom="paragraph">
                  <wp:posOffset>38735</wp:posOffset>
                </wp:positionV>
                <wp:extent cx="215900" cy="431800"/>
                <wp:effectExtent l="19050" t="19050" r="12700" b="25400"/>
                <wp:wrapNone/>
                <wp:docPr id="43" name="上彎箭號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5900" cy="431800"/>
                        </a:xfrm>
                        <a:prstGeom prst="bentUpArrow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0E742" id="上彎箭號 43" o:spid="_x0000_s1026" style="position:absolute;margin-left:60.5pt;margin-top:3.05pt;width:17pt;height:34pt;flip:x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900,43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" path="m,377825r134938,l134938,53975r-26988,l161925,r53975,53975l188913,53975r,377825l,431800,,377825xe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stroke joinstyle="miter"/>
                <v:path arrowok="t" o:connecttype="custom" o:connectlocs="0,377825;134938,377825;134938,53975;107950,53975;161925,0;215900,53975;188913,53975;188913,431800;0,431800;0,377825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2CC4AFE5" wp14:editId="109CA5C2">
                <wp:simplePos x="0" y="0"/>
                <wp:positionH relativeFrom="column">
                  <wp:posOffset>1066800</wp:posOffset>
                </wp:positionH>
                <wp:positionV relativeFrom="paragraph">
                  <wp:posOffset>159385</wp:posOffset>
                </wp:positionV>
                <wp:extent cx="1517650" cy="673100"/>
                <wp:effectExtent l="0" t="0" r="25400" b="12700"/>
                <wp:wrapNone/>
                <wp:docPr id="45" name="文字方塊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673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FC6" w:rsidRPr="00CA6992" w:rsidRDefault="00310FC6" w:rsidP="006A4777">
                            <w:pPr>
                              <w:rPr>
                                <w:rFonts w:ascii="標楷體" w:eastAsia="標楷體" w:hAnsi="標楷體"/>
                                <w:b/>
                                <w:color w:val="FFFFFF" w:themeColor="background1"/>
                              </w:rPr>
                            </w:pPr>
                            <w:r w:rsidRPr="00CA6992">
                              <w:rPr>
                                <w:rFonts w:ascii="標楷體" w:eastAsia="標楷體" w:hAnsi="標楷體" w:hint="eastAsia"/>
                                <w:b/>
                                <w:color w:val="FFFFFF" w:themeColor="background1"/>
                              </w:rPr>
                              <w:t>7</w:t>
                            </w:r>
                            <w:r w:rsidRPr="00CA6992">
                              <w:rPr>
                                <w:rFonts w:ascii="標楷體" w:eastAsia="標楷體" w:hAnsi="標楷體"/>
                                <w:b/>
                                <w:color w:val="FFFFFF" w:themeColor="background1"/>
                              </w:rPr>
                              <w:t>xx</w:t>
                            </w:r>
                            <w:r w:rsidRPr="00CA6992">
                              <w:rPr>
                                <w:rFonts w:ascii="標楷體" w:eastAsia="標楷體" w:hAnsi="標楷體" w:hint="eastAsia"/>
                                <w:b/>
                                <w:color w:val="FFFFFF" w:themeColor="background1"/>
                              </w:rPr>
                              <w:t>，70x，701</w:t>
                            </w:r>
                          </w:p>
                          <w:p w:rsidR="00310FC6" w:rsidRPr="00CA6992" w:rsidRDefault="00310FC6" w:rsidP="006A4777">
                            <w:pPr>
                              <w:rPr>
                                <w:rFonts w:ascii="標楷體" w:eastAsia="標楷體" w:hAnsi="標楷體"/>
                                <w:b/>
                                <w:color w:val="FFFFFF" w:themeColor="background1"/>
                              </w:rPr>
                            </w:pPr>
                            <w:r w:rsidRPr="00CA6992">
                              <w:rPr>
                                <w:rFonts w:ascii="標楷體" w:eastAsia="標楷體" w:hAnsi="標楷體" w:hint="eastAsia"/>
                                <w:b/>
                                <w:color w:val="FFFFFF" w:themeColor="background1"/>
                              </w:rPr>
                              <w:t>共三次page fault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4AFE5" id="文字方塊 45" o:spid="_x0000_s1035" type="#_x0000_t202" style="position:absolute;left:0;text-align:left;margin-left:84pt;margin-top:12.55pt;width:119.5pt;height:53pt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textbox>
                  <w:txbxContent>
                    <w:p w:rsidR="00310FC6" w:rsidRPr="00CA6992" w:rsidRDefault="00310FC6" w:rsidP="006A4777">
                      <w:pPr>
                        <w:rPr>
                          <w:rFonts w:ascii="標楷體" w:eastAsia="標楷體" w:hAnsi="標楷體"/>
                          <w:b/>
                          <w:color w:val="FFFFFF" w:themeColor="background1"/>
                        </w:rPr>
                      </w:pPr>
                      <w:r w:rsidRPr="00CA6992">
                        <w:rPr>
                          <w:rFonts w:ascii="標楷體" w:eastAsia="標楷體" w:hAnsi="標楷體" w:hint="eastAsia"/>
                          <w:b/>
                          <w:color w:val="FFFFFF" w:themeColor="background1"/>
                        </w:rPr>
                        <w:t>7</w:t>
                      </w:r>
                      <w:r w:rsidRPr="00CA6992">
                        <w:rPr>
                          <w:rFonts w:ascii="標楷體" w:eastAsia="標楷體" w:hAnsi="標楷體"/>
                          <w:b/>
                          <w:color w:val="FFFFFF" w:themeColor="background1"/>
                        </w:rPr>
                        <w:t>xx</w:t>
                      </w:r>
                      <w:r w:rsidRPr="00CA6992">
                        <w:rPr>
                          <w:rFonts w:ascii="標楷體" w:eastAsia="標楷體" w:hAnsi="標楷體" w:hint="eastAsia"/>
                          <w:b/>
                          <w:color w:val="FFFFFF" w:themeColor="background1"/>
                        </w:rPr>
                        <w:t>，70x，701</w:t>
                      </w:r>
                    </w:p>
                    <w:p w:rsidR="00310FC6" w:rsidRPr="00CA6992" w:rsidRDefault="00310FC6" w:rsidP="006A4777">
                      <w:pPr>
                        <w:rPr>
                          <w:rFonts w:ascii="標楷體" w:eastAsia="標楷體" w:hAnsi="標楷體"/>
                          <w:b/>
                          <w:color w:val="FFFFFF" w:themeColor="background1"/>
                        </w:rPr>
                      </w:pPr>
                      <w:r w:rsidRPr="00CA6992">
                        <w:rPr>
                          <w:rFonts w:ascii="標楷體" w:eastAsia="標楷體" w:hAnsi="標楷體" w:hint="eastAsia"/>
                          <w:b/>
                          <w:color w:val="FFFFFF" w:themeColor="background1"/>
                        </w:rPr>
                        <w:t>共三次page fault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648FB47A" wp14:editId="780BA494">
                <wp:simplePos x="0" y="0"/>
                <wp:positionH relativeFrom="column">
                  <wp:posOffset>5626100</wp:posOffset>
                </wp:positionH>
                <wp:positionV relativeFrom="paragraph">
                  <wp:posOffset>222885</wp:posOffset>
                </wp:positionV>
                <wp:extent cx="1085850" cy="463550"/>
                <wp:effectExtent l="0" t="0" r="19050" b="12700"/>
                <wp:wrapNone/>
                <wp:docPr id="46" name="文字方塊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4635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FC6" w:rsidRPr="00CA6992" w:rsidRDefault="00310FC6" w:rsidP="006A4777">
                            <w:pPr>
                              <w:rPr>
                                <w:b/>
                              </w:rPr>
                            </w:pPr>
                            <w:r w:rsidRPr="00CA6992">
                              <w:rPr>
                                <w:b/>
                              </w:rPr>
                              <w:t>P</w:t>
                            </w:r>
                            <w:r w:rsidRPr="00CA6992">
                              <w:rPr>
                                <w:rFonts w:hint="eastAsia"/>
                                <w:b/>
                              </w:rPr>
                              <w:t xml:space="preserve">age </w:t>
                            </w:r>
                            <w:r w:rsidRPr="00CA6992">
                              <w:rPr>
                                <w:b/>
                              </w:rPr>
                              <w:t xml:space="preserve">fault : </w:t>
                            </w:r>
                            <w:r>
                              <w:rPr>
                                <w:b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FB47A" id="文字方塊 46" o:spid="_x0000_s1036" type="#_x0000_t202" style="position:absolute;left:0;text-align:left;margin-left:443pt;margin-top:17.55pt;width:85.5pt;height:36.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310FC6" w:rsidRPr="00CA6992" w:rsidRDefault="00310FC6" w:rsidP="006A4777">
                      <w:pPr>
                        <w:rPr>
                          <w:b/>
                        </w:rPr>
                      </w:pPr>
                      <w:r w:rsidRPr="00CA6992">
                        <w:rPr>
                          <w:b/>
                        </w:rPr>
                        <w:t>P</w:t>
                      </w:r>
                      <w:r w:rsidRPr="00CA6992">
                        <w:rPr>
                          <w:rFonts w:hint="eastAsia"/>
                          <w:b/>
                        </w:rPr>
                        <w:t xml:space="preserve">age </w:t>
                      </w:r>
                      <w:r w:rsidRPr="00CA6992">
                        <w:rPr>
                          <w:b/>
                        </w:rPr>
                        <w:t xml:space="preserve">fault : </w:t>
                      </w:r>
                      <w:r>
                        <w:rPr>
                          <w:b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6A4777" w:rsidRDefault="006A4777" w:rsidP="006A4777">
      <w:pPr>
        <w:pStyle w:val="af9"/>
        <w:numPr>
          <w:ilvl w:val="0"/>
          <w:numId w:val="26"/>
        </w:numPr>
        <w:ind w:firstLineChars="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lastRenderedPageBreak/>
        <w:t>流程簡介</w:t>
      </w:r>
      <w:r w:rsidR="00CF4B71">
        <w:rPr>
          <w:rFonts w:ascii="標楷體" w:eastAsia="標楷體" w:hAnsi="標楷體" w:hint="eastAsia"/>
          <w:b/>
        </w:rPr>
        <w:t xml:space="preserve"> ( 以上述例子為例 )</w:t>
      </w:r>
    </w:p>
    <w:p w:rsidR="006A4777" w:rsidRDefault="006A4777" w:rsidP="0054287B">
      <w:pPr>
        <w:pStyle w:val="af9"/>
        <w:numPr>
          <w:ilvl w:val="0"/>
          <w:numId w:val="29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藍框A</w:t>
      </w:r>
      <w:r w:rsidRPr="00CA6992">
        <w:rPr>
          <w:rFonts w:ascii="標楷體" w:eastAsia="標楷體" w:hAnsi="標楷體" w:hint="eastAsia"/>
        </w:rPr>
        <w:t>要判斷2是否再frame中，</w:t>
      </w:r>
      <w:r>
        <w:rPr>
          <w:rFonts w:ascii="標楷體" w:eastAsia="標楷體" w:hAnsi="標楷體" w:hint="eastAsia"/>
        </w:rPr>
        <w:t>發現沒有，因此</w:t>
      </w:r>
      <w:r w:rsidR="0054287B">
        <w:rPr>
          <w:rFonts w:ascii="標楷體" w:eastAsia="標楷體" w:hAnsi="標楷體" w:hint="eastAsia"/>
        </w:rPr>
        <w:t>將最早進入的數字替換掉 ( 7 )</w:t>
      </w:r>
    </w:p>
    <w:p w:rsidR="0054287B" w:rsidRPr="0054287B" w:rsidRDefault="0054287B" w:rsidP="0054287B">
      <w:pPr>
        <w:pStyle w:val="af9"/>
        <w:ind w:left="792" w:firstLineChars="0" w:firstLine="0"/>
        <w:rPr>
          <w:rFonts w:ascii="標楷體" w:eastAsia="標楷體" w:hAnsi="標楷體"/>
          <w:color w:val="FF0000"/>
          <w:u w:val="single"/>
        </w:rPr>
      </w:pPr>
      <w:r w:rsidRPr="0054287B">
        <w:rPr>
          <w:rFonts w:ascii="標楷體" w:eastAsia="標楷體" w:hAnsi="標楷體"/>
          <w:color w:val="FF0000"/>
          <w:u w:val="single"/>
        </w:rPr>
        <w:t xml:space="preserve">NOTE: </w:t>
      </w:r>
      <w:r>
        <w:rPr>
          <w:rFonts w:ascii="標楷體" w:eastAsia="標楷體" w:hAnsi="標楷體"/>
          <w:color w:val="FF0000"/>
          <w:u w:val="single"/>
        </w:rPr>
        <w:t xml:space="preserve">int </w:t>
      </w:r>
      <w:r w:rsidRPr="0054287B">
        <w:rPr>
          <w:rFonts w:ascii="標楷體" w:eastAsia="標楷體" w:hAnsi="標楷體"/>
          <w:color w:val="FF0000"/>
          <w:u w:val="single"/>
        </w:rPr>
        <w:t xml:space="preserve">fifo </w:t>
      </w:r>
      <w:r w:rsidRPr="0054287B">
        <w:rPr>
          <w:rFonts w:ascii="標楷體" w:eastAsia="標楷體" w:hAnsi="標楷體" w:hint="eastAsia"/>
          <w:color w:val="FF0000"/>
          <w:u w:val="single"/>
        </w:rPr>
        <w:t>一開始</w:t>
      </w:r>
      <w:r>
        <w:rPr>
          <w:rFonts w:ascii="標楷體" w:eastAsia="標楷體" w:hAnsi="標楷體" w:hint="eastAsia"/>
          <w:color w:val="FF0000"/>
          <w:u w:val="single"/>
        </w:rPr>
        <w:t>在</w:t>
      </w:r>
      <w:r w:rsidRPr="0054287B">
        <w:rPr>
          <w:rFonts w:ascii="標楷體" w:eastAsia="標楷體" w:hAnsi="標楷體" w:hint="eastAsia"/>
          <w:color w:val="FF0000"/>
          <w:u w:val="single"/>
        </w:rPr>
        <w:t>7的位置，被替換掉後會往下一格，到底再回第一格位置</w:t>
      </w:r>
    </w:p>
    <w:p w:rsidR="006A4777" w:rsidRDefault="0054287B" w:rsidP="0054287B">
      <w:pPr>
        <w:pStyle w:val="af9"/>
        <w:numPr>
          <w:ilvl w:val="0"/>
          <w:numId w:val="29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F</w:t>
      </w:r>
      <w:r>
        <w:rPr>
          <w:rFonts w:ascii="標楷體" w:eastAsia="標楷體" w:hAnsi="標楷體" w:hint="eastAsia"/>
        </w:rPr>
        <w:t xml:space="preserve">ifo 從 7 的位置移到 </w:t>
      </w:r>
      <w:r>
        <w:rPr>
          <w:rFonts w:ascii="標楷體" w:eastAsia="標楷體" w:hAnsi="標楷體"/>
        </w:rPr>
        <w:t xml:space="preserve">0 </w:t>
      </w:r>
      <w:r>
        <w:rPr>
          <w:rFonts w:ascii="標楷體" w:eastAsia="標楷體" w:hAnsi="標楷體" w:hint="eastAsia"/>
        </w:rPr>
        <w:t>的位置</w:t>
      </w:r>
    </w:p>
    <w:p w:rsidR="006A4777" w:rsidRDefault="006A4777" w:rsidP="0054287B">
      <w:pPr>
        <w:pStyle w:val="af9"/>
        <w:numPr>
          <w:ilvl w:val="0"/>
          <w:numId w:val="29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藍框B要</w:t>
      </w:r>
      <w:r w:rsidRPr="00CA6992">
        <w:rPr>
          <w:rFonts w:ascii="標楷體" w:eastAsia="標楷體" w:hAnsi="標楷體" w:hint="eastAsia"/>
        </w:rPr>
        <w:t>判斷</w:t>
      </w:r>
      <w:r>
        <w:rPr>
          <w:rFonts w:ascii="標楷體" w:eastAsia="標楷體" w:hAnsi="標楷體" w:hint="eastAsia"/>
        </w:rPr>
        <w:t>0</w:t>
      </w:r>
      <w:r w:rsidRPr="00CA6992">
        <w:rPr>
          <w:rFonts w:ascii="標楷體" w:eastAsia="標楷體" w:hAnsi="標楷體" w:hint="eastAsia"/>
        </w:rPr>
        <w:t>是否再frame中</w:t>
      </w:r>
      <w:r>
        <w:rPr>
          <w:rFonts w:ascii="標楷體" w:eastAsia="標楷體" w:hAnsi="標楷體" w:hint="eastAsia"/>
        </w:rPr>
        <w:t>，發現有，因此直接印出</w:t>
      </w:r>
      <w:r w:rsidR="0054287B">
        <w:rPr>
          <w:rFonts w:ascii="標楷體" w:eastAsia="標楷體" w:hAnsi="標楷體" w:hint="eastAsia"/>
        </w:rPr>
        <w:t>，且fifo不變</w:t>
      </w:r>
    </w:p>
    <w:p w:rsidR="0054287B" w:rsidRDefault="0054287B" w:rsidP="0054287B">
      <w:pPr>
        <w:pStyle w:val="af9"/>
        <w:numPr>
          <w:ilvl w:val="0"/>
          <w:numId w:val="29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藍框C</w:t>
      </w:r>
      <w:r w:rsidRPr="00CA6992">
        <w:rPr>
          <w:rFonts w:ascii="標楷體" w:eastAsia="標楷體" w:hAnsi="標楷體" w:hint="eastAsia"/>
        </w:rPr>
        <w:t>要判斷</w:t>
      </w:r>
      <w:r>
        <w:rPr>
          <w:rFonts w:ascii="標楷體" w:eastAsia="標楷體" w:hAnsi="標楷體" w:hint="eastAsia"/>
        </w:rPr>
        <w:t>3</w:t>
      </w:r>
      <w:r w:rsidRPr="00CA6992">
        <w:rPr>
          <w:rFonts w:ascii="標楷體" w:eastAsia="標楷體" w:hAnsi="標楷體" w:hint="eastAsia"/>
        </w:rPr>
        <w:t>是否再frame中，</w:t>
      </w:r>
      <w:r>
        <w:rPr>
          <w:rFonts w:ascii="標楷體" w:eastAsia="標楷體" w:hAnsi="標楷體" w:hint="eastAsia"/>
        </w:rPr>
        <w:t>發現沒有，因此將3替換到fifo在的位置 ( 0 )</w:t>
      </w:r>
    </w:p>
    <w:p w:rsidR="006A4777" w:rsidRPr="00CA6992" w:rsidRDefault="006A4777" w:rsidP="0054287B">
      <w:pPr>
        <w:pStyle w:val="af9"/>
        <w:numPr>
          <w:ilvl w:val="0"/>
          <w:numId w:val="29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其餘的依照</w:t>
      </w:r>
      <w:r w:rsidR="0054287B">
        <w:rPr>
          <w:rFonts w:ascii="標楷體" w:eastAsia="標楷體" w:hAnsi="標楷體" w:hint="eastAsia"/>
        </w:rPr>
        <w:t>上述方法完成</w:t>
      </w:r>
    </w:p>
    <w:p w:rsidR="0054287B" w:rsidRDefault="0054287B" w:rsidP="0054287B">
      <w:pPr>
        <w:pStyle w:val="D-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LRU</w:t>
      </w:r>
      <w:r w:rsidRPr="003120AA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/>
        </w:rPr>
        <w:t>Algorithm</w:t>
      </w:r>
    </w:p>
    <w:p w:rsidR="0054287B" w:rsidRDefault="0054287B" w:rsidP="0054287B">
      <w:pPr>
        <w:pStyle w:val="D-2"/>
        <w:numPr>
          <w:ilvl w:val="0"/>
          <w:numId w:val="26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變數介紹</w:t>
      </w:r>
    </w:p>
    <w:tbl>
      <w:tblPr>
        <w:tblStyle w:val="af4"/>
        <w:tblW w:w="9468" w:type="dxa"/>
        <w:tblInd w:w="1272" w:type="dxa"/>
        <w:tblLook w:val="04A0" w:firstRow="1" w:lastRow="0" w:firstColumn="1" w:lastColumn="0" w:noHBand="0" w:noVBand="1"/>
      </w:tblPr>
      <w:tblGrid>
        <w:gridCol w:w="3798"/>
        <w:gridCol w:w="5670"/>
      </w:tblGrid>
      <w:tr w:rsidR="0054287B" w:rsidTr="00310FC6">
        <w:tc>
          <w:tcPr>
            <w:tcW w:w="3798" w:type="dxa"/>
          </w:tcPr>
          <w:p w:rsidR="0054287B" w:rsidRPr="006A4777" w:rsidRDefault="0054287B" w:rsidP="0054287B">
            <w:pPr>
              <w:shd w:val="clear" w:color="auto" w:fill="FFFFFF"/>
              <w:spacing w:before="0" w:after="0" w:line="240" w:lineRule="auto"/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6A4777">
              <w:rPr>
                <w:rFonts w:ascii="細明體" w:eastAsia="細明體" w:hAnsi="細明體" w:cs="新細明體"/>
                <w:color w:val="000000"/>
                <w:szCs w:val="24"/>
              </w:rPr>
              <w:t xml:space="preserve">vector </w:t>
            </w:r>
            <w:r w:rsidRPr="006A4777"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  <w:t>&lt;</w:t>
            </w:r>
            <w:r w:rsidRPr="006A4777">
              <w:rPr>
                <w:rFonts w:ascii="細明體" w:eastAsia="細明體" w:hAnsi="細明體" w:cs="新細明體"/>
                <w:color w:val="8000FF"/>
                <w:szCs w:val="24"/>
              </w:rPr>
              <w:t>int</w:t>
            </w:r>
            <w:r w:rsidRPr="006A4777"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  <w:t>&gt;</w:t>
            </w:r>
            <w:r w:rsidRPr="006A4777">
              <w:rPr>
                <w:rFonts w:ascii="細明體" w:eastAsia="細明體" w:hAnsi="細明體" w:cs="新細明體"/>
                <w:color w:val="000000"/>
                <w:szCs w:val="24"/>
              </w:rPr>
              <w:t xml:space="preserve"> frame</w:t>
            </w:r>
            <w:r w:rsidRPr="006A4777"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  <w:t>;</w:t>
            </w:r>
          </w:p>
          <w:p w:rsidR="0054287B" w:rsidRPr="006A4777" w:rsidRDefault="0054287B" w:rsidP="0054287B">
            <w:pPr>
              <w:shd w:val="clear" w:color="auto" w:fill="FFFFFF"/>
              <w:spacing w:before="0" w:after="0" w:line="240" w:lineRule="auto"/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6A4777">
              <w:rPr>
                <w:rFonts w:ascii="細明體" w:eastAsia="細明體" w:hAnsi="細明體" w:cs="新細明體"/>
                <w:color w:val="8000FF"/>
                <w:szCs w:val="24"/>
              </w:rPr>
              <w:t>int</w:t>
            </w:r>
            <w:r w:rsidRPr="006A4777">
              <w:rPr>
                <w:rFonts w:ascii="細明體" w:eastAsia="細明體" w:hAnsi="細明體" w:cs="新細明體"/>
                <w:color w:val="000000"/>
                <w:szCs w:val="24"/>
              </w:rPr>
              <w:t xml:space="preserve"> fault </w:t>
            </w:r>
            <w:r w:rsidRPr="006A4777"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  <w:t>=</w:t>
            </w:r>
            <w:r w:rsidRPr="006A4777">
              <w:rPr>
                <w:rFonts w:ascii="細明體" w:eastAsia="細明體" w:hAnsi="細明體" w:cs="新細明體"/>
                <w:color w:val="000000"/>
                <w:szCs w:val="24"/>
              </w:rPr>
              <w:t xml:space="preserve"> Fsize</w:t>
            </w:r>
            <w:r w:rsidRPr="006A4777"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  <w:t>;</w:t>
            </w:r>
          </w:p>
          <w:p w:rsidR="00EB2A23" w:rsidRDefault="00EB2A23" w:rsidP="0054287B">
            <w:pPr>
              <w:shd w:val="clear" w:color="auto" w:fill="FFFFFF"/>
              <w:spacing w:before="0" w:after="0" w:line="240" w:lineRule="auto"/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</w:pPr>
            <w:r w:rsidRPr="00970330">
              <w:rPr>
                <w:rFonts w:ascii="細明體" w:eastAsia="細明體" w:hAnsi="細明體" w:cs="新細明體"/>
                <w:color w:val="8000FF"/>
                <w:szCs w:val="24"/>
              </w:rPr>
              <w:t>int</w:t>
            </w:r>
            <w:r w:rsidRPr="00970330">
              <w:rPr>
                <w:rFonts w:ascii="細明體" w:eastAsia="細明體" w:hAnsi="細明體" w:cs="新細明體"/>
                <w:color w:val="000000"/>
                <w:szCs w:val="24"/>
              </w:rPr>
              <w:t xml:space="preserve"> point </w:t>
            </w:r>
            <w:r w:rsidRPr="00970330"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  <w:t>=</w:t>
            </w:r>
            <w:r w:rsidRPr="00970330">
              <w:rPr>
                <w:rFonts w:ascii="細明體" w:eastAsia="細明體" w:hAnsi="細明體" w:cs="新細明體"/>
                <w:color w:val="000000"/>
                <w:szCs w:val="24"/>
              </w:rPr>
              <w:t xml:space="preserve"> </w:t>
            </w:r>
            <w:r w:rsidRPr="00970330">
              <w:rPr>
                <w:rFonts w:ascii="細明體" w:eastAsia="細明體" w:hAnsi="細明體" w:cs="新細明體"/>
                <w:color w:val="FF8000"/>
                <w:szCs w:val="24"/>
              </w:rPr>
              <w:t>0</w:t>
            </w:r>
            <w:r w:rsidRPr="00970330"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  <w:t>,</w:t>
            </w:r>
            <w:r w:rsidRPr="00970330">
              <w:rPr>
                <w:rFonts w:ascii="細明體" w:eastAsia="細明體" w:hAnsi="細明體" w:cs="新細明體"/>
                <w:color w:val="000000"/>
                <w:szCs w:val="24"/>
              </w:rPr>
              <w:t xml:space="preserve"> Fcount </w:t>
            </w:r>
            <w:r w:rsidRPr="00970330"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  <w:t>=</w:t>
            </w:r>
            <w:r w:rsidRPr="00970330">
              <w:rPr>
                <w:rFonts w:ascii="細明體" w:eastAsia="細明體" w:hAnsi="細明體" w:cs="新細明體"/>
                <w:color w:val="000000"/>
                <w:szCs w:val="24"/>
              </w:rPr>
              <w:t xml:space="preserve"> </w:t>
            </w:r>
            <w:r w:rsidRPr="00970330">
              <w:rPr>
                <w:rFonts w:ascii="細明體" w:eastAsia="細明體" w:hAnsi="細明體" w:cs="新細明體"/>
                <w:color w:val="FF8000"/>
                <w:szCs w:val="24"/>
              </w:rPr>
              <w:t>0</w:t>
            </w:r>
            <w:r w:rsidRPr="00970330"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  <w:t>;</w:t>
            </w:r>
          </w:p>
          <w:p w:rsidR="0054287B" w:rsidRPr="0054287B" w:rsidRDefault="0054287B" w:rsidP="0054287B">
            <w:pPr>
              <w:shd w:val="clear" w:color="auto" w:fill="FFFFFF"/>
              <w:spacing w:before="0" w:after="0" w:line="240" w:lineRule="auto"/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DE4057">
              <w:rPr>
                <w:rFonts w:ascii="細明體" w:eastAsia="細明體" w:hAnsi="細明體" w:cs="新細明體"/>
                <w:color w:val="000000"/>
                <w:szCs w:val="24"/>
              </w:rPr>
              <w:t xml:space="preserve">vector </w:t>
            </w:r>
            <w:r w:rsidRPr="00DE4057"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  <w:t>&lt;</w:t>
            </w:r>
            <w:r w:rsidRPr="00DE4057">
              <w:rPr>
                <w:rFonts w:ascii="細明體" w:eastAsia="細明體" w:hAnsi="細明體" w:cs="新細明體"/>
                <w:color w:val="8000FF"/>
                <w:szCs w:val="24"/>
              </w:rPr>
              <w:t>bool</w:t>
            </w:r>
            <w:r w:rsidRPr="00DE4057"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  <w:t>&gt;</w:t>
            </w:r>
            <w:r w:rsidRPr="00DE4057">
              <w:rPr>
                <w:rFonts w:ascii="細明體" w:eastAsia="細明體" w:hAnsi="細明體" w:cs="新細明體"/>
                <w:color w:val="000000"/>
                <w:szCs w:val="24"/>
              </w:rPr>
              <w:t xml:space="preserve"> check</w:t>
            </w:r>
            <w:r w:rsidRPr="00DE4057"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  <w:t>(</w:t>
            </w:r>
            <w:r w:rsidRPr="00DE4057">
              <w:rPr>
                <w:rFonts w:ascii="細明體" w:eastAsia="細明體" w:hAnsi="細明體" w:cs="新細明體"/>
                <w:color w:val="000000"/>
                <w:szCs w:val="24"/>
              </w:rPr>
              <w:t>Fsize</w:t>
            </w:r>
            <w:r w:rsidRPr="00DE4057"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  <w:t>,</w:t>
            </w:r>
            <w:r w:rsidRPr="00DE4057">
              <w:rPr>
                <w:rFonts w:ascii="細明體" w:eastAsia="細明體" w:hAnsi="細明體" w:cs="新細明體"/>
                <w:color w:val="000000"/>
                <w:szCs w:val="24"/>
              </w:rPr>
              <w:t xml:space="preserve"> </w:t>
            </w:r>
            <w:r w:rsidRPr="00DE4057">
              <w:rPr>
                <w:rFonts w:ascii="細明體" w:eastAsia="細明體" w:hAnsi="細明體" w:cs="新細明體"/>
                <w:color w:val="FF8000"/>
                <w:szCs w:val="24"/>
              </w:rPr>
              <w:t>0</w:t>
            </w:r>
            <w:r w:rsidRPr="00DE4057"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  <w:t>);</w:t>
            </w:r>
          </w:p>
        </w:tc>
        <w:tc>
          <w:tcPr>
            <w:tcW w:w="5670" w:type="dxa"/>
          </w:tcPr>
          <w:p w:rsidR="0054287B" w:rsidRPr="00DE4057" w:rsidRDefault="0054287B" w:rsidP="0054287B">
            <w:pPr>
              <w:shd w:val="clear" w:color="auto" w:fill="FFFFFF"/>
              <w:spacing w:before="0" w:after="0" w:line="240" w:lineRule="auto"/>
              <w:rPr>
                <w:rFonts w:ascii="細明體" w:eastAsia="細明體" w:hAnsi="細明體" w:cs="新細明體"/>
                <w:color w:val="008000"/>
                <w:szCs w:val="24"/>
              </w:rPr>
            </w:pPr>
            <w:r w:rsidRPr="00DE4057">
              <w:rPr>
                <w:rFonts w:ascii="細明體" w:eastAsia="細明體" w:hAnsi="細明體" w:cs="新細明體"/>
                <w:color w:val="008000"/>
                <w:szCs w:val="24"/>
              </w:rPr>
              <w:t>// Frame 的數量</w:t>
            </w:r>
          </w:p>
          <w:p w:rsidR="0054287B" w:rsidRPr="00DE4057" w:rsidRDefault="0054287B" w:rsidP="0054287B">
            <w:pPr>
              <w:shd w:val="clear" w:color="auto" w:fill="FFFFFF"/>
              <w:spacing w:before="0" w:after="0" w:line="240" w:lineRule="auto"/>
              <w:rPr>
                <w:rFonts w:ascii="細明體" w:eastAsia="細明體" w:hAnsi="細明體" w:cs="新細明體"/>
                <w:color w:val="008000"/>
                <w:szCs w:val="24"/>
              </w:rPr>
            </w:pPr>
            <w:r w:rsidRPr="00DE4057">
              <w:rPr>
                <w:rFonts w:ascii="細明體" w:eastAsia="細明體" w:hAnsi="細明體" w:cs="新細明體"/>
                <w:color w:val="008000"/>
                <w:szCs w:val="24"/>
              </w:rPr>
              <w:t>// page fault 的數量</w:t>
            </w:r>
          </w:p>
          <w:p w:rsidR="00EB2A23" w:rsidRPr="00DE4057" w:rsidRDefault="00EB2A23" w:rsidP="00EB2A23">
            <w:pPr>
              <w:shd w:val="clear" w:color="auto" w:fill="FFFFFF"/>
              <w:spacing w:before="0" w:after="0" w:line="240" w:lineRule="auto"/>
              <w:rPr>
                <w:rFonts w:ascii="細明體" w:eastAsia="細明體" w:hAnsi="細明體" w:cs="新細明體" w:hint="eastAsia"/>
                <w:color w:val="008000"/>
                <w:szCs w:val="24"/>
              </w:rPr>
            </w:pPr>
            <w:r w:rsidRPr="00DE4057">
              <w:rPr>
                <w:rFonts w:ascii="細明體" w:eastAsia="細明體" w:hAnsi="細明體" w:cs="新細明體"/>
                <w:color w:val="008000"/>
                <w:szCs w:val="24"/>
              </w:rPr>
              <w:t>// 目前處理到數字的位置</w:t>
            </w:r>
            <w:r>
              <w:rPr>
                <w:rFonts w:ascii="細明體" w:eastAsia="細明體" w:hAnsi="細明體" w:cs="新細明體" w:hint="eastAsia"/>
                <w:color w:val="008000"/>
                <w:szCs w:val="24"/>
              </w:rPr>
              <w:t>, 目前frame要換的位置</w:t>
            </w:r>
          </w:p>
          <w:p w:rsidR="0054287B" w:rsidRDefault="0054287B" w:rsidP="00CF4B71">
            <w:pPr>
              <w:shd w:val="clear" w:color="auto" w:fill="FFFFFF"/>
              <w:spacing w:before="0" w:after="0" w:line="240" w:lineRule="auto"/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DE4057">
              <w:rPr>
                <w:rFonts w:ascii="細明體" w:eastAsia="細明體" w:hAnsi="細明體" w:cs="新細明體"/>
                <w:color w:val="008000"/>
                <w:szCs w:val="24"/>
              </w:rPr>
              <w:t xml:space="preserve">// </w:t>
            </w:r>
            <w:r>
              <w:rPr>
                <w:rFonts w:ascii="細明體" w:eastAsia="細明體" w:hAnsi="細明體" w:cs="新細明體" w:hint="eastAsia"/>
                <w:color w:val="008000"/>
                <w:szCs w:val="24"/>
              </w:rPr>
              <w:t>往回找，先</w:t>
            </w:r>
            <w:r w:rsidR="00CF4B71">
              <w:rPr>
                <w:rFonts w:ascii="細明體" w:eastAsia="細明體" w:hAnsi="細明體" w:cs="新細明體" w:hint="eastAsia"/>
                <w:color w:val="008000"/>
                <w:szCs w:val="24"/>
              </w:rPr>
              <w:t>找到</w:t>
            </w:r>
            <w:r>
              <w:rPr>
                <w:rFonts w:ascii="細明體" w:eastAsia="細明體" w:hAnsi="細明體" w:cs="新細明體" w:hint="eastAsia"/>
                <w:color w:val="008000"/>
                <w:szCs w:val="24"/>
              </w:rPr>
              <w:t>的標示為1，最後變1便替換掉</w:t>
            </w:r>
          </w:p>
        </w:tc>
      </w:tr>
    </w:tbl>
    <w:p w:rsidR="0054287B" w:rsidRDefault="0054287B" w:rsidP="0054287B">
      <w:pPr>
        <w:pStyle w:val="af9"/>
        <w:numPr>
          <w:ilvl w:val="0"/>
          <w:numId w:val="26"/>
        </w:numPr>
        <w:ind w:firstLineChars="0"/>
        <w:rPr>
          <w:rFonts w:ascii="標楷體" w:eastAsia="標楷體" w:hAnsi="標楷體"/>
          <w:b/>
        </w:rPr>
      </w:pPr>
      <w:r w:rsidRPr="0006616D">
        <w:rPr>
          <w:rFonts w:ascii="標楷體" w:eastAsia="標楷體" w:hAnsi="標楷體" w:hint="eastAsia"/>
          <w:b/>
        </w:rPr>
        <w:t>實作方法</w:t>
      </w:r>
    </w:p>
    <w:p w:rsidR="00EB2A23" w:rsidRDefault="00EB2A23" w:rsidP="00EB2A23">
      <w:pPr>
        <w:pStyle w:val="af9"/>
        <w:ind w:left="792" w:firstLineChars="0" w:firstLine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一開始等frame 全部先放滿，再來判斷接下來要使用的數字是否已存在frame中。</w:t>
      </w:r>
    </w:p>
    <w:p w:rsidR="0054287B" w:rsidRDefault="0054287B" w:rsidP="0054287B">
      <w:pPr>
        <w:pStyle w:val="af9"/>
        <w:numPr>
          <w:ilvl w:val="0"/>
          <w:numId w:val="30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若frame中無，則利用 for迴圈去計算過去的數字誰</w:t>
      </w:r>
      <w:r w:rsidR="00CF4B71">
        <w:rPr>
          <w:rFonts w:ascii="標楷體" w:eastAsia="標楷體" w:hAnsi="標楷體" w:hint="eastAsia"/>
        </w:rPr>
        <w:t>最晚進就先標成1</w:t>
      </w:r>
      <w:r>
        <w:rPr>
          <w:rFonts w:ascii="標楷體" w:eastAsia="標楷體" w:hAnsi="標楷體" w:hint="eastAsia"/>
        </w:rPr>
        <w:t xml:space="preserve"> ( c</w:t>
      </w:r>
      <w:r w:rsidR="00CF4B71">
        <w:rPr>
          <w:rFonts w:ascii="標楷體" w:eastAsia="標楷體" w:hAnsi="標楷體" w:hint="eastAsia"/>
        </w:rPr>
        <w:t>heck</w:t>
      </w:r>
      <w:r>
        <w:rPr>
          <w:rFonts w:ascii="標楷體" w:eastAsia="標楷體" w:hAnsi="標楷體"/>
        </w:rPr>
        <w:t xml:space="preserve"> )</w:t>
      </w:r>
      <w:r w:rsidR="00CF4B71">
        <w:rPr>
          <w:rFonts w:ascii="標楷體" w:eastAsia="標楷體" w:hAnsi="標楷體" w:hint="eastAsia"/>
        </w:rPr>
        <w:t>，最早進</w:t>
      </w:r>
      <w:r w:rsidR="00AC5EB8">
        <w:rPr>
          <w:rFonts w:ascii="標楷體" w:eastAsia="標楷體" w:hAnsi="標楷體" w:hint="eastAsia"/>
        </w:rPr>
        <w:t>的數字</w:t>
      </w:r>
      <w:r w:rsidR="00CF4B71">
        <w:rPr>
          <w:rFonts w:ascii="標楷體" w:eastAsia="標楷體" w:hAnsi="標楷體" w:hint="eastAsia"/>
        </w:rPr>
        <w:t>會最晚被標成1，因此就是要被替換的</w:t>
      </w:r>
    </w:p>
    <w:p w:rsidR="0054287B" w:rsidRDefault="0054287B" w:rsidP="0054287B">
      <w:pPr>
        <w:pStyle w:val="af9"/>
        <w:numPr>
          <w:ilvl w:val="0"/>
          <w:numId w:val="30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若frame中已存在此數字，則直接印出即可</w:t>
      </w:r>
    </w:p>
    <w:p w:rsidR="0054287B" w:rsidRDefault="0054287B" w:rsidP="0054287B">
      <w:pPr>
        <w:pStyle w:val="af9"/>
        <w:numPr>
          <w:ilvl w:val="0"/>
          <w:numId w:val="26"/>
        </w:numPr>
        <w:ind w:firstLineChars="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5BF7EC1F" wp14:editId="512A5852">
                <wp:simplePos x="0" y="0"/>
                <wp:positionH relativeFrom="column">
                  <wp:posOffset>1168400</wp:posOffset>
                </wp:positionH>
                <wp:positionV relativeFrom="paragraph">
                  <wp:posOffset>525780</wp:posOffset>
                </wp:positionV>
                <wp:extent cx="266700" cy="412750"/>
                <wp:effectExtent l="76200" t="57150" r="76200" b="120650"/>
                <wp:wrapNone/>
                <wp:docPr id="50" name="文字方塊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41275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 w="6350"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:rsidR="00310FC6" w:rsidRPr="006A4777" w:rsidRDefault="00310FC6" w:rsidP="0054287B">
                            <w:pPr>
                              <w:rPr>
                                <w:rFonts w:ascii="標楷體" w:eastAsia="標楷體" w:hAnsi="標楷體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7EC1F" id="文字方塊 50" o:spid="_x0000_s1037" type="#_x0000_t202" style="position:absolute;left:0;text-align:left;margin-left:92pt;margin-top:41.4pt;width:21pt;height:32.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" fillcolor="blue" stroked="f" strokeweight=".5pt">
                <v:shadow on="t" color="black" opacity="20971f" offset="0,2.2pt"/>
                <v:textbox>
                  <w:txbxContent>
                    <w:p w:rsidR="00310FC6" w:rsidRPr="006A4777" w:rsidRDefault="00310FC6" w:rsidP="0054287B">
                      <w:pPr>
                        <w:rPr>
                          <w:rFonts w:ascii="標楷體" w:eastAsia="標楷體" w:hAnsi="標楷體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06616D">
        <w:rPr>
          <w:rFonts w:ascii="標楷體" w:eastAsia="標楷體" w:hAnsi="標楷體" w:hint="eastAsia"/>
          <w:b/>
        </w:rPr>
        <w:t>簡單示意圖</w:t>
      </w:r>
    </w:p>
    <w:tbl>
      <w:tblPr>
        <w:tblStyle w:val="af4"/>
        <w:tblW w:w="0" w:type="auto"/>
        <w:tblInd w:w="2029" w:type="dxa"/>
        <w:tblLook w:val="04A0" w:firstRow="1" w:lastRow="0" w:firstColumn="1" w:lastColumn="0" w:noHBand="0" w:noVBand="1"/>
      </w:tblPr>
      <w:tblGrid>
        <w:gridCol w:w="1460"/>
        <w:gridCol w:w="1461"/>
        <w:gridCol w:w="1461"/>
        <w:gridCol w:w="1461"/>
        <w:gridCol w:w="1461"/>
        <w:gridCol w:w="1461"/>
      </w:tblGrid>
      <w:tr w:rsidR="0054287B" w:rsidTr="00310FC6">
        <w:tc>
          <w:tcPr>
            <w:tcW w:w="1460" w:type="dxa"/>
          </w:tcPr>
          <w:p w:rsidR="0054287B" w:rsidRDefault="0054287B" w:rsidP="00310FC6">
            <w:pPr>
              <w:pStyle w:val="af9"/>
              <w:ind w:firstLineChars="0" w:firstLine="0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</w:t>
            </w:r>
          </w:p>
        </w:tc>
        <w:tc>
          <w:tcPr>
            <w:tcW w:w="1461" w:type="dxa"/>
          </w:tcPr>
          <w:p w:rsidR="0054287B" w:rsidRDefault="0054287B" w:rsidP="00310FC6">
            <w:pPr>
              <w:pStyle w:val="af9"/>
              <w:ind w:firstLineChars="0" w:firstLine="0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600" behindDoc="0" locked="0" layoutInCell="1" allowOverlap="1" wp14:anchorId="608B33AE" wp14:editId="574A77A5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221615</wp:posOffset>
                      </wp:positionV>
                      <wp:extent cx="266700" cy="412750"/>
                      <wp:effectExtent l="76200" t="57150" r="76200" b="120650"/>
                      <wp:wrapNone/>
                      <wp:docPr id="51" name="文字方塊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700" cy="412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FF"/>
                              </a:solidFill>
                              <a:ln w="6350">
                                <a:noFill/>
                              </a:ln>
                              <a:effectLst>
                                <a:outerShdw blurRad="44450" dist="27940" dir="5400000" algn="ctr">
                                  <a:srgbClr val="000000">
                                    <a:alpha val="32000"/>
                                  </a:srgb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balanced" dir="t">
                                  <a:rot lat="0" lon="0" rev="8700000"/>
                                </a:lightRig>
                              </a:scene3d>
                              <a:sp3d>
                                <a:bevelT w="190500" h="38100"/>
                              </a:sp3d>
                            </wps:spPr>
                            <wps:txbx>
                              <w:txbxContent>
                                <w:p w:rsidR="00310FC6" w:rsidRPr="006A4777" w:rsidRDefault="00310FC6" w:rsidP="0054287B">
                                  <w:pPr>
                                    <w:rPr>
                                      <w:rFonts w:ascii="標楷體" w:eastAsia="標楷體" w:hAnsi="標楷體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8B33AE" id="文字方塊 51" o:spid="_x0000_s1038" type="#_x0000_t202" style="position:absolute;left:0;text-align:left;margin-left:-.95pt;margin-top:17.45pt;width:21pt;height:32.5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" fillcolor="blue" stroked="f" strokeweight=".5pt">
                      <v:shadow on="t" color="black" opacity="20971f" offset="0,2.2pt"/>
                      <v:textbox>
                        <w:txbxContent>
                          <w:p w:rsidR="00310FC6" w:rsidRPr="006A4777" w:rsidRDefault="00310FC6" w:rsidP="0054287B">
                            <w:pPr>
                              <w:rPr>
                                <w:rFonts w:ascii="標楷體" w:eastAsia="標楷體" w:hAnsi="標楷體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標楷體" w:eastAsia="標楷體" w:hAnsi="標楷體" w:hint="eastAsia"/>
                <w:b/>
              </w:rPr>
              <w:t>0</w:t>
            </w:r>
          </w:p>
        </w:tc>
        <w:tc>
          <w:tcPr>
            <w:tcW w:w="1461" w:type="dxa"/>
          </w:tcPr>
          <w:p w:rsidR="0054287B" w:rsidRDefault="0054287B" w:rsidP="00310FC6">
            <w:pPr>
              <w:pStyle w:val="af9"/>
              <w:ind w:firstLineChars="0" w:firstLine="0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3</w:t>
            </w:r>
          </w:p>
        </w:tc>
        <w:tc>
          <w:tcPr>
            <w:tcW w:w="1461" w:type="dxa"/>
          </w:tcPr>
          <w:p w:rsidR="0054287B" w:rsidRDefault="0054287B" w:rsidP="00310FC6">
            <w:pPr>
              <w:pStyle w:val="af9"/>
              <w:ind w:firstLineChars="0" w:firstLine="0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0</w:t>
            </w:r>
          </w:p>
        </w:tc>
        <w:tc>
          <w:tcPr>
            <w:tcW w:w="1461" w:type="dxa"/>
          </w:tcPr>
          <w:p w:rsidR="0054287B" w:rsidRDefault="0054287B" w:rsidP="00310FC6">
            <w:pPr>
              <w:pStyle w:val="af9"/>
              <w:ind w:firstLineChars="0" w:firstLine="0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4</w:t>
            </w:r>
          </w:p>
        </w:tc>
        <w:tc>
          <w:tcPr>
            <w:tcW w:w="1461" w:type="dxa"/>
          </w:tcPr>
          <w:p w:rsidR="0054287B" w:rsidRDefault="0054287B" w:rsidP="00310FC6">
            <w:pPr>
              <w:pStyle w:val="af9"/>
              <w:ind w:firstLineChars="0" w:firstLine="0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2</w:t>
            </w:r>
          </w:p>
        </w:tc>
      </w:tr>
    </w:tbl>
    <w:p w:rsidR="0054287B" w:rsidRPr="0006616D" w:rsidRDefault="00AC5EB8" w:rsidP="0054287B">
      <w:pPr>
        <w:pStyle w:val="af9"/>
        <w:ind w:left="792" w:firstLineChars="0" w:firstLine="0"/>
        <w:rPr>
          <w:rFonts w:ascii="標楷體" w:eastAsia="標楷體" w:hAnsi="標楷體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645EBCB2" wp14:editId="2179D9C6">
                <wp:simplePos x="0" y="0"/>
                <wp:positionH relativeFrom="column">
                  <wp:posOffset>6096000</wp:posOffset>
                </wp:positionH>
                <wp:positionV relativeFrom="paragraph">
                  <wp:posOffset>81280</wp:posOffset>
                </wp:positionV>
                <wp:extent cx="431800" cy="368300"/>
                <wp:effectExtent l="0" t="0" r="0" b="0"/>
                <wp:wrapNone/>
                <wp:docPr id="63" name="乘號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3683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477BD3" id="乘號 63" o:spid="_x0000_s1026" style="position:absolute;margin-left:480pt;margin-top:6.4pt;width:34pt;height:29pt;z-index:25173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1800,36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" path="m75600,121410l131815,55503r84085,71720l299985,55503r56215,65907l282642,184150r73558,62740l299985,312797,215900,241077r-84085,71720l75600,246890r73558,-62740l75600,121410xe" fillcolor="red" strokecolor="red" strokeweight="1pt">
                <v:stroke joinstyle="miter"/>
                <v:path arrowok="t" o:connecttype="custom" o:connectlocs="75600,121410;131815,55503;215900,127223;299985,55503;356200,121410;282642,184150;356200,246890;299985,312797;215900,241077;131815,312797;75600,246890;149158,184150;75600,121410" o:connectangles="0,0,0,0,0,0,0,0,0,0,0,0,0"/>
              </v:shape>
            </w:pict>
          </mc:Fallback>
        </mc:AlternateContent>
      </w:r>
      <w:r w:rsidR="0054287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0CABE2" wp14:editId="152ACC4E">
                <wp:simplePos x="0" y="0"/>
                <wp:positionH relativeFrom="column">
                  <wp:posOffset>152400</wp:posOffset>
                </wp:positionH>
                <wp:positionV relativeFrom="paragraph">
                  <wp:posOffset>1504950</wp:posOffset>
                </wp:positionV>
                <wp:extent cx="431800" cy="368300"/>
                <wp:effectExtent l="0" t="0" r="0" b="0"/>
                <wp:wrapNone/>
                <wp:docPr id="53" name="乘號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3683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373DF6" id="乘號 53" o:spid="_x0000_s1026" style="position:absolute;margin-left:12pt;margin-top:118.5pt;width:34pt;height:2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1800,36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" path="m75600,121410l131815,55503r84085,71720l299985,55503r56215,65907l282642,184150r73558,62740l299985,312797,215900,241077r-84085,71720l75600,246890r73558,-62740l75600,121410xe" fillcolor="red" strokecolor="red" strokeweight="1pt">
                <v:stroke joinstyle="miter"/>
                <v:path arrowok="t" o:connecttype="custom" o:connectlocs="75600,121410;131815,55503;215900,127223;299985,55503;356200,121410;282642,184150;356200,246890;299985,312797;215900,241077;131815,312797;75600,246890;149158,184150;75600,121410" o:connectangles="0,0,0,0,0,0,0,0,0,0,0,0,0"/>
              </v:shape>
            </w:pict>
          </mc:Fallback>
        </mc:AlternateContent>
      </w:r>
      <w:r w:rsidR="0054287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EC7F97" wp14:editId="7CE7809E">
                <wp:simplePos x="0" y="0"/>
                <wp:positionH relativeFrom="column">
                  <wp:posOffset>152400</wp:posOffset>
                </wp:positionH>
                <wp:positionV relativeFrom="paragraph">
                  <wp:posOffset>946150</wp:posOffset>
                </wp:positionV>
                <wp:extent cx="431800" cy="368300"/>
                <wp:effectExtent l="0" t="0" r="0" b="0"/>
                <wp:wrapNone/>
                <wp:docPr id="54" name="乘號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3683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34621" id="乘號 54" o:spid="_x0000_s1026" style="position:absolute;margin-left:12pt;margin-top:74.5pt;width:34pt;height:2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1800,36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" path="m75600,121410l131815,55503r84085,71720l299985,55503r56215,65907l282642,184150r73558,62740l299985,312797,215900,241077r-84085,71720l75600,246890r73558,-62740l75600,121410xe" fillcolor="red" strokecolor="red" strokeweight="1pt">
                <v:stroke joinstyle="miter"/>
                <v:path arrowok="t" o:connecttype="custom" o:connectlocs="75600,121410;131815,55503;215900,127223;299985,55503;356200,121410;282642,184150;356200,246890;299985,312797;215900,241077;131815,312797;75600,246890;149158,184150;75600,121410" o:connectangles="0,0,0,0,0,0,0,0,0,0,0,0,0"/>
              </v:shape>
            </w:pict>
          </mc:Fallback>
        </mc:AlternateContent>
      </w:r>
      <w:r w:rsidR="0054287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3E3983" wp14:editId="66314A34">
                <wp:simplePos x="0" y="0"/>
                <wp:positionH relativeFrom="column">
                  <wp:posOffset>171450</wp:posOffset>
                </wp:positionH>
                <wp:positionV relativeFrom="paragraph">
                  <wp:posOffset>424815</wp:posOffset>
                </wp:positionV>
                <wp:extent cx="431800" cy="368300"/>
                <wp:effectExtent l="0" t="0" r="0" b="0"/>
                <wp:wrapNone/>
                <wp:docPr id="56" name="乘號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3683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35F60" id="乘號 56" o:spid="_x0000_s1026" style="position:absolute;margin-left:13.5pt;margin-top:33.45pt;width:34pt;height:2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1800,36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" path="m75600,121410l131815,55503r84085,71720l299985,55503r56215,65907l282642,184150r73558,62740l299985,312797,215900,241077r-84085,71720l75600,246890r73558,-62740l75600,121410xe" fillcolor="red" strokecolor="red" strokeweight="1pt">
                <v:stroke joinstyle="miter"/>
                <v:path arrowok="t" o:connecttype="custom" o:connectlocs="75600,121410;131815,55503;215900,127223;299985,55503;356200,121410;282642,184150;356200,246890;299985,312797;215900,241077;131815,312797;75600,246890;149158,184150;75600,121410" o:connectangles="0,0,0,0,0,0,0,0,0,0,0,0,0"/>
              </v:shape>
            </w:pict>
          </mc:Fallback>
        </mc:AlternateContent>
      </w:r>
      <w:r w:rsidR="0054287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A47AA8" wp14:editId="5302581F">
                <wp:simplePos x="0" y="0"/>
                <wp:positionH relativeFrom="column">
                  <wp:posOffset>5200650</wp:posOffset>
                </wp:positionH>
                <wp:positionV relativeFrom="paragraph">
                  <wp:posOffset>81915</wp:posOffset>
                </wp:positionV>
                <wp:extent cx="431800" cy="368300"/>
                <wp:effectExtent l="0" t="0" r="0" b="0"/>
                <wp:wrapNone/>
                <wp:docPr id="57" name="乘號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3683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243B8" id="乘號 57" o:spid="_x0000_s1026" style="position:absolute;margin-left:409.5pt;margin-top:6.45pt;width:34pt;height:2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1800,36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" path="m75600,121410l131815,55503r84085,71720l299985,55503r56215,65907l282642,184150r73558,62740l299985,312797,215900,241077r-84085,71720l75600,246890r73558,-62740l75600,121410xe" fillcolor="red" strokecolor="red" strokeweight="1pt">
                <v:stroke joinstyle="miter"/>
                <v:path arrowok="t" o:connecttype="custom" o:connectlocs="75600,121410;131815,55503;215900,127223;299985,55503;356200,121410;282642,184150;356200,246890;299985,312797;215900,241077;131815,312797;75600,246890;149158,184150;75600,121410" o:connectangles="0,0,0,0,0,0,0,0,0,0,0,0,0"/>
              </v:shape>
            </w:pict>
          </mc:Fallback>
        </mc:AlternateContent>
      </w:r>
      <w:r w:rsidR="0054287B"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26E60DD8" wp14:editId="62ADEB76">
                <wp:simplePos x="0" y="0"/>
                <wp:positionH relativeFrom="column">
                  <wp:posOffset>3333750</wp:posOffset>
                </wp:positionH>
                <wp:positionV relativeFrom="paragraph">
                  <wp:posOffset>82550</wp:posOffset>
                </wp:positionV>
                <wp:extent cx="431800" cy="368300"/>
                <wp:effectExtent l="0" t="0" r="0" b="0"/>
                <wp:wrapNone/>
                <wp:docPr id="58" name="乘號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3683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911C37" id="乘號 58" o:spid="_x0000_s1026" style="position:absolute;margin-left:262.5pt;margin-top:6.5pt;width:34pt;height:29pt;z-index: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1800,36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" path="m75600,121410l131815,55503r84085,71720l299985,55503r56215,65907l282642,184150r73558,62740l299985,312797,215900,241077r-84085,71720l75600,246890r73558,-62740l75600,121410xe" fillcolor="red" strokecolor="red" strokeweight="1pt">
                <v:stroke joinstyle="miter"/>
                <v:path arrowok="t" o:connecttype="custom" o:connectlocs="75600,121410;131815,55503;215900,127223;299985,55503;356200,121410;282642,184150;356200,246890;299985,312797;215900,241077;131815,312797;75600,246890;149158,184150;75600,121410" o:connectangles="0,0,0,0,0,0,0,0,0,0,0,0,0"/>
              </v:shape>
            </w:pict>
          </mc:Fallback>
        </mc:AlternateContent>
      </w:r>
      <w:r w:rsidR="0054287B"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452EFF75" wp14:editId="370B136E">
                <wp:simplePos x="0" y="0"/>
                <wp:positionH relativeFrom="column">
                  <wp:posOffset>1492250</wp:posOffset>
                </wp:positionH>
                <wp:positionV relativeFrom="paragraph">
                  <wp:posOffset>82550</wp:posOffset>
                </wp:positionV>
                <wp:extent cx="431800" cy="368300"/>
                <wp:effectExtent l="0" t="0" r="0" b="0"/>
                <wp:wrapNone/>
                <wp:docPr id="59" name="乘號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3683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A688A" id="乘號 59" o:spid="_x0000_s1026" style="position:absolute;margin-left:117.5pt;margin-top:6.5pt;width:34pt;height:29pt;z-index:25172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1800,36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" path="m75600,121410l131815,55503r84085,71720l299985,55503r56215,65907l282642,184150r73558,62740l299985,312797,215900,241077r-84085,71720l75600,246890r73558,-62740l75600,121410xe" fillcolor="red" strokecolor="red" strokeweight="1pt">
                <v:stroke joinstyle="miter"/>
                <v:path arrowok="t" o:connecttype="custom" o:connectlocs="75600,121410;131815,55503;215900,127223;299985,55503;356200,121410;282642,184150;356200,246890;299985,312797;215900,241077;131815,312797;75600,246890;149158,184150;75600,121410" o:connectangles="0,0,0,0,0,0,0,0,0,0,0,0,0"/>
              </v:shape>
            </w:pict>
          </mc:Fallback>
        </mc:AlternateContent>
      </w:r>
    </w:p>
    <w:tbl>
      <w:tblPr>
        <w:tblStyle w:val="af4"/>
        <w:tblW w:w="0" w:type="auto"/>
        <w:tblInd w:w="817" w:type="dxa"/>
        <w:tblLook w:val="04A0" w:firstRow="1" w:lastRow="0" w:firstColumn="1" w:lastColumn="0" w:noHBand="0" w:noVBand="1"/>
      </w:tblPr>
      <w:tblGrid>
        <w:gridCol w:w="1276"/>
        <w:gridCol w:w="1417"/>
        <w:gridCol w:w="1418"/>
        <w:gridCol w:w="1522"/>
        <w:gridCol w:w="1455"/>
        <w:gridCol w:w="1417"/>
        <w:gridCol w:w="1418"/>
      </w:tblGrid>
      <w:tr w:rsidR="0054287B" w:rsidTr="00310FC6">
        <w:tc>
          <w:tcPr>
            <w:tcW w:w="1276" w:type="dxa"/>
          </w:tcPr>
          <w:p w:rsidR="0054287B" w:rsidRDefault="0054287B" w:rsidP="00310FC6">
            <w:pPr>
              <w:pStyle w:val="A-"/>
              <w:numPr>
                <w:ilvl w:val="0"/>
                <w:numId w:val="0"/>
              </w:numPr>
              <w:jc w:val="center"/>
            </w:pPr>
            <w:r>
              <w:t>7</w:t>
            </w:r>
          </w:p>
        </w:tc>
        <w:tc>
          <w:tcPr>
            <w:tcW w:w="1417" w:type="dxa"/>
          </w:tcPr>
          <w:p w:rsidR="0054287B" w:rsidRDefault="0054287B" w:rsidP="00310FC6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2 </w:t>
            </w:r>
          </w:p>
        </w:tc>
        <w:tc>
          <w:tcPr>
            <w:tcW w:w="1418" w:type="dxa"/>
          </w:tcPr>
          <w:p w:rsidR="0054287B" w:rsidRDefault="0054287B" w:rsidP="00310FC6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22" w:type="dxa"/>
          </w:tcPr>
          <w:p w:rsidR="0054287B" w:rsidRDefault="0054287B" w:rsidP="00310FC6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55" w:type="dxa"/>
          </w:tcPr>
          <w:p w:rsidR="0054287B" w:rsidRDefault="0054287B" w:rsidP="00310FC6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:rsidR="0054287B" w:rsidRDefault="00AC5EB8" w:rsidP="00310FC6">
            <w:pPr>
              <w:pStyle w:val="A-"/>
              <w:numPr>
                <w:ilvl w:val="0"/>
                <w:numId w:val="0"/>
              </w:numPr>
              <w:jc w:val="center"/>
            </w:pPr>
            <w:r>
              <w:t>4</w:t>
            </w:r>
          </w:p>
        </w:tc>
        <w:tc>
          <w:tcPr>
            <w:tcW w:w="1418" w:type="dxa"/>
          </w:tcPr>
          <w:p w:rsidR="0054287B" w:rsidRDefault="00AC5EB8" w:rsidP="00310FC6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54287B" w:rsidTr="00310FC6">
        <w:tc>
          <w:tcPr>
            <w:tcW w:w="1276" w:type="dxa"/>
          </w:tcPr>
          <w:p w:rsidR="0054287B" w:rsidRDefault="0054287B" w:rsidP="00310FC6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17" w:type="dxa"/>
          </w:tcPr>
          <w:p w:rsidR="0054287B" w:rsidRDefault="0054287B" w:rsidP="00310FC6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18" w:type="dxa"/>
          </w:tcPr>
          <w:p w:rsidR="0054287B" w:rsidRDefault="0054287B" w:rsidP="00310FC6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22" w:type="dxa"/>
          </w:tcPr>
          <w:p w:rsidR="0054287B" w:rsidRDefault="0054287B" w:rsidP="00310FC6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55" w:type="dxa"/>
          </w:tcPr>
          <w:p w:rsidR="0054287B" w:rsidRDefault="0054287B" w:rsidP="00310FC6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17" w:type="dxa"/>
          </w:tcPr>
          <w:p w:rsidR="0054287B" w:rsidRDefault="00AC5EB8" w:rsidP="00310FC6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18" w:type="dxa"/>
          </w:tcPr>
          <w:p w:rsidR="0054287B" w:rsidRDefault="00AC5EB8" w:rsidP="00310FC6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4287B" w:rsidTr="00310FC6">
        <w:tc>
          <w:tcPr>
            <w:tcW w:w="1276" w:type="dxa"/>
          </w:tcPr>
          <w:p w:rsidR="0054287B" w:rsidRDefault="0054287B" w:rsidP="00310FC6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54287B" w:rsidRDefault="0054287B" w:rsidP="00310FC6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54287B" w:rsidRDefault="0054287B" w:rsidP="00310FC6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22" w:type="dxa"/>
          </w:tcPr>
          <w:p w:rsidR="0054287B" w:rsidRDefault="0054287B" w:rsidP="00310FC6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55" w:type="dxa"/>
          </w:tcPr>
          <w:p w:rsidR="0054287B" w:rsidRDefault="0054287B" w:rsidP="00310FC6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:rsidR="0054287B" w:rsidRDefault="0054287B" w:rsidP="00310FC6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:rsidR="0054287B" w:rsidRDefault="00AC5EB8" w:rsidP="00310FC6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:rsidR="0054287B" w:rsidRPr="003120AA" w:rsidRDefault="0054287B" w:rsidP="0054287B">
      <w:pPr>
        <w:pStyle w:val="A-"/>
        <w:numPr>
          <w:ilvl w:val="0"/>
          <w:numId w:val="0"/>
        </w:numPr>
        <w:ind w:left="36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3EF53A54" wp14:editId="60CB7A69">
                <wp:simplePos x="0" y="0"/>
                <wp:positionH relativeFrom="column">
                  <wp:posOffset>768350</wp:posOffset>
                </wp:positionH>
                <wp:positionV relativeFrom="paragraph">
                  <wp:posOffset>38735</wp:posOffset>
                </wp:positionV>
                <wp:extent cx="215900" cy="431800"/>
                <wp:effectExtent l="19050" t="19050" r="12700" b="25400"/>
                <wp:wrapNone/>
                <wp:docPr id="60" name="上彎箭號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5900" cy="431800"/>
                        </a:xfrm>
                        <a:prstGeom prst="bentUpArrow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3E3A0" id="上彎箭號 60" o:spid="_x0000_s1026" style="position:absolute;margin-left:60.5pt;margin-top:3.05pt;width:17pt;height:34pt;flip:x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900,43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" path="m,377825r134938,l134938,53975r-26988,l161925,r53975,53975l188913,53975r,377825l,431800,,377825xe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stroke joinstyle="miter"/>
                <v:path arrowok="t" o:connecttype="custom" o:connectlocs="0,377825;134938,377825;134938,53975;107950,53975;161925,0;215900,53975;188913,53975;188913,431800;0,431800;0,377825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7923FC70" wp14:editId="74983CE9">
                <wp:simplePos x="0" y="0"/>
                <wp:positionH relativeFrom="column">
                  <wp:posOffset>1066800</wp:posOffset>
                </wp:positionH>
                <wp:positionV relativeFrom="paragraph">
                  <wp:posOffset>159385</wp:posOffset>
                </wp:positionV>
                <wp:extent cx="1517650" cy="673100"/>
                <wp:effectExtent l="0" t="0" r="25400" b="12700"/>
                <wp:wrapNone/>
                <wp:docPr id="61" name="文字方塊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673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FC6" w:rsidRPr="00CA6992" w:rsidRDefault="00310FC6" w:rsidP="0054287B">
                            <w:pPr>
                              <w:rPr>
                                <w:rFonts w:ascii="標楷體" w:eastAsia="標楷體" w:hAnsi="標楷體"/>
                                <w:b/>
                                <w:color w:val="FFFFFF" w:themeColor="background1"/>
                              </w:rPr>
                            </w:pPr>
                            <w:r w:rsidRPr="00CA6992">
                              <w:rPr>
                                <w:rFonts w:ascii="標楷體" w:eastAsia="標楷體" w:hAnsi="標楷體" w:hint="eastAsia"/>
                                <w:b/>
                                <w:color w:val="FFFFFF" w:themeColor="background1"/>
                              </w:rPr>
                              <w:t>7</w:t>
                            </w:r>
                            <w:r w:rsidRPr="00CA6992">
                              <w:rPr>
                                <w:rFonts w:ascii="標楷體" w:eastAsia="標楷體" w:hAnsi="標楷體"/>
                                <w:b/>
                                <w:color w:val="FFFFFF" w:themeColor="background1"/>
                              </w:rPr>
                              <w:t>xx</w:t>
                            </w:r>
                            <w:r w:rsidRPr="00CA6992">
                              <w:rPr>
                                <w:rFonts w:ascii="標楷體" w:eastAsia="標楷體" w:hAnsi="標楷體" w:hint="eastAsia"/>
                                <w:b/>
                                <w:color w:val="FFFFFF" w:themeColor="background1"/>
                              </w:rPr>
                              <w:t>，70x，701</w:t>
                            </w:r>
                          </w:p>
                          <w:p w:rsidR="00310FC6" w:rsidRPr="00CA6992" w:rsidRDefault="00310FC6" w:rsidP="0054287B">
                            <w:pPr>
                              <w:rPr>
                                <w:rFonts w:ascii="標楷體" w:eastAsia="標楷體" w:hAnsi="標楷體"/>
                                <w:b/>
                                <w:color w:val="FFFFFF" w:themeColor="background1"/>
                              </w:rPr>
                            </w:pPr>
                            <w:r w:rsidRPr="00CA6992">
                              <w:rPr>
                                <w:rFonts w:ascii="標楷體" w:eastAsia="標楷體" w:hAnsi="標楷體" w:hint="eastAsia"/>
                                <w:b/>
                                <w:color w:val="FFFFFF" w:themeColor="background1"/>
                              </w:rPr>
                              <w:t>共三次page fault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3FC70" id="文字方塊 61" o:spid="_x0000_s1039" type="#_x0000_t202" style="position:absolute;left:0;text-align:left;margin-left:84pt;margin-top:12.55pt;width:119.5pt;height:53pt;z-index: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textbox>
                  <w:txbxContent>
                    <w:p w:rsidR="00310FC6" w:rsidRPr="00CA6992" w:rsidRDefault="00310FC6" w:rsidP="0054287B">
                      <w:pPr>
                        <w:rPr>
                          <w:rFonts w:ascii="標楷體" w:eastAsia="標楷體" w:hAnsi="標楷體"/>
                          <w:b/>
                          <w:color w:val="FFFFFF" w:themeColor="background1"/>
                        </w:rPr>
                      </w:pPr>
                      <w:r w:rsidRPr="00CA6992">
                        <w:rPr>
                          <w:rFonts w:ascii="標楷體" w:eastAsia="標楷體" w:hAnsi="標楷體" w:hint="eastAsia"/>
                          <w:b/>
                          <w:color w:val="FFFFFF" w:themeColor="background1"/>
                        </w:rPr>
                        <w:t>7</w:t>
                      </w:r>
                      <w:r w:rsidRPr="00CA6992">
                        <w:rPr>
                          <w:rFonts w:ascii="標楷體" w:eastAsia="標楷體" w:hAnsi="標楷體"/>
                          <w:b/>
                          <w:color w:val="FFFFFF" w:themeColor="background1"/>
                        </w:rPr>
                        <w:t>xx</w:t>
                      </w:r>
                      <w:r w:rsidRPr="00CA6992">
                        <w:rPr>
                          <w:rFonts w:ascii="標楷體" w:eastAsia="標楷體" w:hAnsi="標楷體" w:hint="eastAsia"/>
                          <w:b/>
                          <w:color w:val="FFFFFF" w:themeColor="background1"/>
                        </w:rPr>
                        <w:t>，70x，701</w:t>
                      </w:r>
                    </w:p>
                    <w:p w:rsidR="00310FC6" w:rsidRPr="00CA6992" w:rsidRDefault="00310FC6" w:rsidP="0054287B">
                      <w:pPr>
                        <w:rPr>
                          <w:rFonts w:ascii="標楷體" w:eastAsia="標楷體" w:hAnsi="標楷體"/>
                          <w:b/>
                          <w:color w:val="FFFFFF" w:themeColor="background1"/>
                        </w:rPr>
                      </w:pPr>
                      <w:r w:rsidRPr="00CA6992">
                        <w:rPr>
                          <w:rFonts w:ascii="標楷體" w:eastAsia="標楷體" w:hAnsi="標楷體" w:hint="eastAsia"/>
                          <w:b/>
                          <w:color w:val="FFFFFF" w:themeColor="background1"/>
                        </w:rPr>
                        <w:t>共三次page fault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0F65A9F6" wp14:editId="4A360AD3">
                <wp:simplePos x="0" y="0"/>
                <wp:positionH relativeFrom="column">
                  <wp:posOffset>5626100</wp:posOffset>
                </wp:positionH>
                <wp:positionV relativeFrom="paragraph">
                  <wp:posOffset>222885</wp:posOffset>
                </wp:positionV>
                <wp:extent cx="1085850" cy="463550"/>
                <wp:effectExtent l="0" t="0" r="19050" b="12700"/>
                <wp:wrapNone/>
                <wp:docPr id="62" name="文字方塊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4635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FC6" w:rsidRPr="00CA6992" w:rsidRDefault="00310FC6" w:rsidP="0054287B">
                            <w:pPr>
                              <w:rPr>
                                <w:b/>
                              </w:rPr>
                            </w:pPr>
                            <w:r w:rsidRPr="00CA6992">
                              <w:rPr>
                                <w:b/>
                              </w:rPr>
                              <w:t>P</w:t>
                            </w:r>
                            <w:r w:rsidRPr="00CA6992">
                              <w:rPr>
                                <w:rFonts w:hint="eastAsia"/>
                                <w:b/>
                              </w:rPr>
                              <w:t xml:space="preserve">age </w:t>
                            </w:r>
                            <w:r>
                              <w:rPr>
                                <w:b/>
                              </w:rPr>
                              <w:t>fault :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5A9F6" id="文字方塊 62" o:spid="_x0000_s1040" type="#_x0000_t202" style="position:absolute;left:0;text-align:left;margin-left:443pt;margin-top:17.55pt;width:85.5pt;height:36.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310FC6" w:rsidRPr="00CA6992" w:rsidRDefault="00310FC6" w:rsidP="0054287B">
                      <w:pPr>
                        <w:rPr>
                          <w:b/>
                        </w:rPr>
                      </w:pPr>
                      <w:r w:rsidRPr="00CA6992">
                        <w:rPr>
                          <w:b/>
                        </w:rPr>
                        <w:t>P</w:t>
                      </w:r>
                      <w:r w:rsidRPr="00CA6992">
                        <w:rPr>
                          <w:rFonts w:hint="eastAsia"/>
                          <w:b/>
                        </w:rPr>
                        <w:t xml:space="preserve">age </w:t>
                      </w:r>
                      <w:r>
                        <w:rPr>
                          <w:b/>
                        </w:rPr>
                        <w:t>fault : 7</w:t>
                      </w:r>
                    </w:p>
                  </w:txbxContent>
                </v:textbox>
              </v:shape>
            </w:pict>
          </mc:Fallback>
        </mc:AlternateContent>
      </w:r>
    </w:p>
    <w:p w:rsidR="0054287B" w:rsidRDefault="0054287B" w:rsidP="0054287B">
      <w:pPr>
        <w:pStyle w:val="af9"/>
        <w:numPr>
          <w:ilvl w:val="0"/>
          <w:numId w:val="26"/>
        </w:numPr>
        <w:ind w:firstLineChars="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lastRenderedPageBreak/>
        <w:t>流程簡介</w:t>
      </w:r>
      <w:r w:rsidR="00CF4B71">
        <w:rPr>
          <w:rFonts w:ascii="標楷體" w:eastAsia="標楷體" w:hAnsi="標楷體" w:hint="eastAsia"/>
          <w:b/>
        </w:rPr>
        <w:t xml:space="preserve">  ( 以上述例子為例 )</w:t>
      </w:r>
    </w:p>
    <w:p w:rsidR="0054287B" w:rsidRDefault="0054287B" w:rsidP="00CF4B71">
      <w:pPr>
        <w:pStyle w:val="af9"/>
        <w:numPr>
          <w:ilvl w:val="0"/>
          <w:numId w:val="32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藍框A</w:t>
      </w:r>
      <w:r w:rsidRPr="00CA6992">
        <w:rPr>
          <w:rFonts w:ascii="標楷體" w:eastAsia="標楷體" w:hAnsi="標楷體" w:hint="eastAsia"/>
        </w:rPr>
        <w:t>要判斷2是否再frame中，</w:t>
      </w:r>
      <w:r>
        <w:rPr>
          <w:rFonts w:ascii="標楷體" w:eastAsia="標楷體" w:hAnsi="標楷體" w:hint="eastAsia"/>
        </w:rPr>
        <w:t>發現沒有，因此進入for迴圈</w:t>
      </w:r>
      <w:r w:rsidR="00CF4B71">
        <w:rPr>
          <w:rFonts w:ascii="標楷體" w:eastAsia="標楷體" w:hAnsi="標楷體" w:hint="eastAsia"/>
        </w:rPr>
        <w:t>往前找，先將</w:t>
      </w:r>
      <w:r w:rsidR="00CF4B71">
        <w:rPr>
          <w:rFonts w:ascii="標楷體" w:eastAsia="標楷體" w:hAnsi="標楷體"/>
        </w:rPr>
        <w:t>1</w:t>
      </w:r>
      <w:r w:rsidR="00CF4B71">
        <w:rPr>
          <w:rFonts w:ascii="標楷體" w:eastAsia="標楷體" w:hAnsi="標楷體" w:hint="eastAsia"/>
        </w:rPr>
        <w:t>的check標成1</w:t>
      </w:r>
      <w:r w:rsidR="00AC5EB8">
        <w:rPr>
          <w:rFonts w:ascii="標楷體" w:eastAsia="標楷體" w:hAnsi="標楷體" w:hint="eastAsia"/>
        </w:rPr>
        <w:t>，再</w:t>
      </w:r>
      <w:r w:rsidR="00CF4B71">
        <w:rPr>
          <w:rFonts w:ascii="標楷體" w:eastAsia="標楷體" w:hAnsi="標楷體" w:hint="eastAsia"/>
        </w:rPr>
        <w:t>將</w:t>
      </w:r>
      <w:r w:rsidR="00AC5EB8">
        <w:rPr>
          <w:rFonts w:ascii="標楷體" w:eastAsia="標楷體" w:hAnsi="標楷體" w:hint="eastAsia"/>
        </w:rPr>
        <w:t>0的check標成1，最後才將7的check標成1</w:t>
      </w:r>
    </w:p>
    <w:p w:rsidR="0054287B" w:rsidRDefault="00AC5EB8" w:rsidP="00CF4B71">
      <w:pPr>
        <w:pStyle w:val="af9"/>
        <w:numPr>
          <w:ilvl w:val="0"/>
          <w:numId w:val="32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因此7為要替換掉的</w:t>
      </w:r>
    </w:p>
    <w:p w:rsidR="0054287B" w:rsidRDefault="00AC5EB8" w:rsidP="00CF4B71">
      <w:pPr>
        <w:pStyle w:val="af9"/>
        <w:numPr>
          <w:ilvl w:val="0"/>
          <w:numId w:val="32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可得 </w:t>
      </w:r>
      <w:r>
        <w:rPr>
          <w:rFonts w:ascii="標楷體" w:eastAsia="標楷體" w:hAnsi="標楷體"/>
        </w:rPr>
        <w:t>2 0 1</w:t>
      </w:r>
    </w:p>
    <w:p w:rsidR="00AC5EB8" w:rsidRDefault="00AC5EB8" w:rsidP="00AC5EB8">
      <w:pPr>
        <w:pStyle w:val="af9"/>
        <w:numPr>
          <w:ilvl w:val="0"/>
          <w:numId w:val="32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藍框B要</w:t>
      </w:r>
      <w:r w:rsidRPr="00CA6992">
        <w:rPr>
          <w:rFonts w:ascii="標楷體" w:eastAsia="標楷體" w:hAnsi="標楷體" w:hint="eastAsia"/>
        </w:rPr>
        <w:t>判斷</w:t>
      </w:r>
      <w:r>
        <w:rPr>
          <w:rFonts w:ascii="標楷體" w:eastAsia="標楷體" w:hAnsi="標楷體" w:hint="eastAsia"/>
        </w:rPr>
        <w:t>0</w:t>
      </w:r>
      <w:r w:rsidRPr="00CA6992">
        <w:rPr>
          <w:rFonts w:ascii="標楷體" w:eastAsia="標楷體" w:hAnsi="標楷體" w:hint="eastAsia"/>
        </w:rPr>
        <w:t>是否再frame中</w:t>
      </w:r>
      <w:r>
        <w:rPr>
          <w:rFonts w:ascii="標楷體" w:eastAsia="標楷體" w:hAnsi="標楷體" w:hint="eastAsia"/>
        </w:rPr>
        <w:t>，發現有，因此直接印出</w:t>
      </w:r>
    </w:p>
    <w:p w:rsidR="0054287B" w:rsidRPr="00CA6992" w:rsidRDefault="0054287B" w:rsidP="00CF4B71">
      <w:pPr>
        <w:pStyle w:val="af9"/>
        <w:numPr>
          <w:ilvl w:val="0"/>
          <w:numId w:val="32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其餘的依照上述方法完成</w:t>
      </w:r>
    </w:p>
    <w:p w:rsidR="00AC5EB8" w:rsidRDefault="00AC5EB8" w:rsidP="00AC5EB8">
      <w:pPr>
        <w:pStyle w:val="D-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L</w:t>
      </w:r>
      <w:r>
        <w:rPr>
          <w:rFonts w:ascii="標楷體" w:eastAsia="標楷體" w:hAnsi="標楷體"/>
        </w:rPr>
        <w:t>F</w:t>
      </w:r>
      <w:r>
        <w:rPr>
          <w:rFonts w:ascii="標楷體" w:eastAsia="標楷體" w:hAnsi="標楷體" w:hint="eastAsia"/>
        </w:rPr>
        <w:t>U</w:t>
      </w:r>
      <w:r w:rsidRPr="003120AA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/>
        </w:rPr>
        <w:t>Algorithm</w:t>
      </w:r>
    </w:p>
    <w:p w:rsidR="00AC5EB8" w:rsidRDefault="00AC5EB8" w:rsidP="00AC5EB8">
      <w:pPr>
        <w:pStyle w:val="D-2"/>
        <w:numPr>
          <w:ilvl w:val="0"/>
          <w:numId w:val="26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變數介紹</w:t>
      </w:r>
    </w:p>
    <w:tbl>
      <w:tblPr>
        <w:tblStyle w:val="af4"/>
        <w:tblW w:w="9468" w:type="dxa"/>
        <w:tblInd w:w="1272" w:type="dxa"/>
        <w:tblLook w:val="04A0" w:firstRow="1" w:lastRow="0" w:firstColumn="1" w:lastColumn="0" w:noHBand="0" w:noVBand="1"/>
      </w:tblPr>
      <w:tblGrid>
        <w:gridCol w:w="3798"/>
        <w:gridCol w:w="5670"/>
      </w:tblGrid>
      <w:tr w:rsidR="00AC5EB8" w:rsidTr="00310FC6">
        <w:tc>
          <w:tcPr>
            <w:tcW w:w="3798" w:type="dxa"/>
          </w:tcPr>
          <w:p w:rsidR="00AC5EB8" w:rsidRDefault="00AC5EB8" w:rsidP="00AC5EB8">
            <w:pPr>
              <w:shd w:val="clear" w:color="auto" w:fill="FFFFFF"/>
              <w:spacing w:before="0" w:after="0" w:line="240" w:lineRule="auto"/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AC5EB8">
              <w:rPr>
                <w:rFonts w:ascii="細明體" w:eastAsia="細明體" w:hAnsi="細明體" w:cs="新細明體"/>
                <w:color w:val="000000"/>
                <w:szCs w:val="24"/>
              </w:rPr>
              <w:t xml:space="preserve">vector </w:t>
            </w:r>
            <w:r w:rsidRPr="00AC5EB8"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  <w:t>&lt;</w:t>
            </w:r>
            <w:r w:rsidRPr="00AC5EB8">
              <w:rPr>
                <w:rFonts w:ascii="細明體" w:eastAsia="細明體" w:hAnsi="細明體" w:cs="新細明體"/>
                <w:color w:val="8000FF"/>
                <w:szCs w:val="24"/>
              </w:rPr>
              <w:t>int</w:t>
            </w:r>
            <w:r w:rsidRPr="00AC5EB8"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  <w:t>&gt;</w:t>
            </w:r>
            <w:r w:rsidRPr="00AC5EB8">
              <w:rPr>
                <w:rFonts w:ascii="細明體" w:eastAsia="細明體" w:hAnsi="細明體" w:cs="新細明體"/>
                <w:color w:val="000000"/>
                <w:szCs w:val="24"/>
              </w:rPr>
              <w:t xml:space="preserve"> frame</w:t>
            </w:r>
            <w:r w:rsidRPr="00AC5EB8"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  <w:t>;</w:t>
            </w:r>
          </w:p>
          <w:p w:rsidR="00AC5EB8" w:rsidRPr="00AC5EB8" w:rsidRDefault="00AC5EB8" w:rsidP="00AC5EB8">
            <w:pPr>
              <w:shd w:val="clear" w:color="auto" w:fill="FFFFFF"/>
              <w:spacing w:before="0" w:after="0" w:line="240" w:lineRule="auto"/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AC5EB8">
              <w:rPr>
                <w:rFonts w:ascii="細明體" w:eastAsia="細明體" w:hAnsi="細明體" w:cs="新細明體"/>
                <w:color w:val="000000"/>
                <w:szCs w:val="24"/>
              </w:rPr>
              <w:t xml:space="preserve">vector </w:t>
            </w:r>
            <w:r w:rsidRPr="00AC5EB8"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  <w:t>&lt;</w:t>
            </w:r>
            <w:r w:rsidRPr="00AC5EB8">
              <w:rPr>
                <w:rFonts w:ascii="細明體" w:eastAsia="細明體" w:hAnsi="細明體" w:cs="新細明體"/>
                <w:color w:val="8000FF"/>
                <w:szCs w:val="24"/>
              </w:rPr>
              <w:t>int</w:t>
            </w:r>
            <w:r w:rsidRPr="00AC5EB8"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  <w:t>&gt;</w:t>
            </w:r>
            <w:r w:rsidRPr="00AC5EB8">
              <w:rPr>
                <w:rFonts w:ascii="細明體" w:eastAsia="細明體" w:hAnsi="細明體" w:cs="新細明體"/>
                <w:color w:val="000000"/>
                <w:szCs w:val="24"/>
              </w:rPr>
              <w:t xml:space="preserve"> first</w:t>
            </w:r>
            <w:r w:rsidRPr="00AC5EB8"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  <w:t>(</w:t>
            </w:r>
            <w:r w:rsidRPr="00AC5EB8">
              <w:rPr>
                <w:rFonts w:ascii="細明體" w:eastAsia="細明體" w:hAnsi="細明體" w:cs="新細明體"/>
                <w:color w:val="000000"/>
                <w:szCs w:val="24"/>
              </w:rPr>
              <w:t>Fsize</w:t>
            </w:r>
            <w:r w:rsidRPr="00AC5EB8"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  <w:t>,</w:t>
            </w:r>
            <w:r w:rsidRPr="00AC5EB8">
              <w:rPr>
                <w:rFonts w:ascii="細明體" w:eastAsia="細明體" w:hAnsi="細明體" w:cs="新細明體"/>
                <w:color w:val="000000"/>
                <w:szCs w:val="24"/>
              </w:rPr>
              <w:t xml:space="preserve"> </w:t>
            </w:r>
            <w:r w:rsidRPr="00AC5EB8"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  <w:t>-</w:t>
            </w:r>
            <w:r w:rsidRPr="00AC5EB8">
              <w:rPr>
                <w:rFonts w:ascii="細明體" w:eastAsia="細明體" w:hAnsi="細明體" w:cs="新細明體"/>
                <w:color w:val="FF8000"/>
                <w:szCs w:val="24"/>
              </w:rPr>
              <w:t>1</w:t>
            </w:r>
            <w:r w:rsidRPr="00AC5EB8"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  <w:t>);</w:t>
            </w:r>
          </w:p>
          <w:p w:rsidR="00AC5EB8" w:rsidRPr="00AC5EB8" w:rsidRDefault="00AC5EB8" w:rsidP="00AC5EB8">
            <w:pPr>
              <w:shd w:val="clear" w:color="auto" w:fill="FFFFFF"/>
              <w:spacing w:before="0" w:after="0" w:line="240" w:lineRule="auto"/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AC5EB8">
              <w:rPr>
                <w:rFonts w:ascii="細明體" w:eastAsia="細明體" w:hAnsi="細明體" w:cs="新細明體"/>
                <w:color w:val="000000"/>
                <w:szCs w:val="24"/>
              </w:rPr>
              <w:t xml:space="preserve">vector </w:t>
            </w:r>
            <w:r w:rsidRPr="00AC5EB8"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  <w:t>&lt;</w:t>
            </w:r>
            <w:r w:rsidRPr="00AC5EB8">
              <w:rPr>
                <w:rFonts w:ascii="細明體" w:eastAsia="細明體" w:hAnsi="細明體" w:cs="新細明體"/>
                <w:color w:val="8000FF"/>
                <w:szCs w:val="24"/>
              </w:rPr>
              <w:t>int</w:t>
            </w:r>
            <w:r w:rsidRPr="00AC5EB8"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  <w:t>&gt;</w:t>
            </w:r>
            <w:r w:rsidRPr="00AC5EB8">
              <w:rPr>
                <w:rFonts w:ascii="細明體" w:eastAsia="細明體" w:hAnsi="細明體" w:cs="新細明體"/>
                <w:color w:val="000000"/>
                <w:szCs w:val="24"/>
              </w:rPr>
              <w:t xml:space="preserve"> count</w:t>
            </w:r>
            <w:r w:rsidRPr="00AC5EB8"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  <w:t>(</w:t>
            </w:r>
            <w:r w:rsidRPr="00AC5EB8">
              <w:rPr>
                <w:rFonts w:ascii="細明體" w:eastAsia="細明體" w:hAnsi="細明體" w:cs="新細明體"/>
                <w:color w:val="000000"/>
                <w:szCs w:val="24"/>
              </w:rPr>
              <w:t>Fsize</w:t>
            </w:r>
            <w:r w:rsidRPr="00AC5EB8"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  <w:t>,</w:t>
            </w:r>
            <w:r w:rsidRPr="00AC5EB8">
              <w:rPr>
                <w:rFonts w:ascii="細明體" w:eastAsia="細明體" w:hAnsi="細明體" w:cs="新細明體"/>
                <w:color w:val="000000"/>
                <w:szCs w:val="24"/>
              </w:rPr>
              <w:t xml:space="preserve"> </w:t>
            </w:r>
            <w:r w:rsidRPr="00AC5EB8">
              <w:rPr>
                <w:rFonts w:ascii="細明體" w:eastAsia="細明體" w:hAnsi="細明體" w:cs="新細明體"/>
                <w:color w:val="FF8000"/>
                <w:szCs w:val="24"/>
              </w:rPr>
              <w:t>1</w:t>
            </w:r>
            <w:r w:rsidRPr="00AC5EB8"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  <w:t>);</w:t>
            </w:r>
          </w:p>
          <w:p w:rsidR="00AC5EB8" w:rsidRPr="00AC5EB8" w:rsidRDefault="00AC5EB8" w:rsidP="00AC5EB8">
            <w:pPr>
              <w:shd w:val="clear" w:color="auto" w:fill="FFFFFF"/>
              <w:spacing w:before="0" w:after="0" w:line="240" w:lineRule="auto"/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AC5EB8">
              <w:rPr>
                <w:rFonts w:ascii="細明體" w:eastAsia="細明體" w:hAnsi="細明體" w:cs="新細明體"/>
                <w:color w:val="8000FF"/>
                <w:szCs w:val="24"/>
              </w:rPr>
              <w:t>int</w:t>
            </w:r>
            <w:r w:rsidRPr="00AC5EB8">
              <w:rPr>
                <w:rFonts w:ascii="細明體" w:eastAsia="細明體" w:hAnsi="細明體" w:cs="新細明體"/>
                <w:color w:val="000000"/>
                <w:szCs w:val="24"/>
              </w:rPr>
              <w:t xml:space="preserve"> fault </w:t>
            </w:r>
            <w:r w:rsidRPr="00AC5EB8"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  <w:t>=</w:t>
            </w:r>
            <w:r w:rsidRPr="00AC5EB8">
              <w:rPr>
                <w:rFonts w:ascii="細明體" w:eastAsia="細明體" w:hAnsi="細明體" w:cs="新細明體"/>
                <w:color w:val="000000"/>
                <w:szCs w:val="24"/>
              </w:rPr>
              <w:t xml:space="preserve"> Fsize</w:t>
            </w:r>
            <w:r w:rsidRPr="00AC5EB8"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  <w:t>;</w:t>
            </w:r>
          </w:p>
          <w:p w:rsidR="00AC5EB8" w:rsidRPr="00AC5EB8" w:rsidRDefault="00EB2A23" w:rsidP="00AC5EB8">
            <w:pPr>
              <w:shd w:val="clear" w:color="auto" w:fill="FFFFFF"/>
              <w:spacing w:before="0" w:after="0" w:line="240" w:lineRule="auto"/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970330">
              <w:rPr>
                <w:rFonts w:ascii="細明體" w:eastAsia="細明體" w:hAnsi="細明體" w:cs="新細明體"/>
                <w:color w:val="8000FF"/>
                <w:szCs w:val="24"/>
              </w:rPr>
              <w:t>int</w:t>
            </w:r>
            <w:r w:rsidRPr="00970330">
              <w:rPr>
                <w:rFonts w:ascii="細明體" w:eastAsia="細明體" w:hAnsi="細明體" w:cs="新細明體"/>
                <w:color w:val="000000"/>
                <w:szCs w:val="24"/>
              </w:rPr>
              <w:t xml:space="preserve"> point </w:t>
            </w:r>
            <w:r w:rsidRPr="00970330"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  <w:t>=</w:t>
            </w:r>
            <w:r w:rsidRPr="00970330">
              <w:rPr>
                <w:rFonts w:ascii="細明體" w:eastAsia="細明體" w:hAnsi="細明體" w:cs="新細明體"/>
                <w:color w:val="000000"/>
                <w:szCs w:val="24"/>
              </w:rPr>
              <w:t xml:space="preserve"> </w:t>
            </w:r>
            <w:r w:rsidRPr="00970330">
              <w:rPr>
                <w:rFonts w:ascii="細明體" w:eastAsia="細明體" w:hAnsi="細明體" w:cs="新細明體"/>
                <w:color w:val="FF8000"/>
                <w:szCs w:val="24"/>
              </w:rPr>
              <w:t>0</w:t>
            </w:r>
            <w:r w:rsidRPr="00970330"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  <w:t>,</w:t>
            </w:r>
            <w:r w:rsidRPr="00970330">
              <w:rPr>
                <w:rFonts w:ascii="細明體" w:eastAsia="細明體" w:hAnsi="細明體" w:cs="新細明體"/>
                <w:color w:val="000000"/>
                <w:szCs w:val="24"/>
              </w:rPr>
              <w:t xml:space="preserve"> Fcount </w:t>
            </w:r>
            <w:r w:rsidRPr="00970330"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  <w:t>=</w:t>
            </w:r>
            <w:r w:rsidRPr="00970330">
              <w:rPr>
                <w:rFonts w:ascii="細明體" w:eastAsia="細明體" w:hAnsi="細明體" w:cs="新細明體"/>
                <w:color w:val="000000"/>
                <w:szCs w:val="24"/>
              </w:rPr>
              <w:t xml:space="preserve"> </w:t>
            </w:r>
            <w:r w:rsidRPr="00970330">
              <w:rPr>
                <w:rFonts w:ascii="細明體" w:eastAsia="細明體" w:hAnsi="細明體" w:cs="新細明體"/>
                <w:color w:val="FF8000"/>
                <w:szCs w:val="24"/>
              </w:rPr>
              <w:t>0</w:t>
            </w:r>
            <w:r w:rsidRPr="00970330"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  <w:t>,</w:t>
            </w:r>
            <w:r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  <w:t xml:space="preserve"> Min</w:t>
            </w:r>
            <w:r w:rsidRPr="00970330"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  <w:t>;</w:t>
            </w:r>
          </w:p>
        </w:tc>
        <w:tc>
          <w:tcPr>
            <w:tcW w:w="5670" w:type="dxa"/>
          </w:tcPr>
          <w:p w:rsidR="00AC5EB8" w:rsidRPr="00DE4057" w:rsidRDefault="00AC5EB8" w:rsidP="00310FC6">
            <w:pPr>
              <w:shd w:val="clear" w:color="auto" w:fill="FFFFFF"/>
              <w:spacing w:before="0" w:after="0" w:line="240" w:lineRule="auto"/>
              <w:rPr>
                <w:rFonts w:ascii="細明體" w:eastAsia="細明體" w:hAnsi="細明體" w:cs="新細明體"/>
                <w:color w:val="008000"/>
                <w:szCs w:val="24"/>
              </w:rPr>
            </w:pPr>
            <w:r w:rsidRPr="00DE4057">
              <w:rPr>
                <w:rFonts w:ascii="細明體" w:eastAsia="細明體" w:hAnsi="細明體" w:cs="新細明體"/>
                <w:color w:val="008000"/>
                <w:szCs w:val="24"/>
              </w:rPr>
              <w:t>// Frame 的數量</w:t>
            </w:r>
          </w:p>
          <w:p w:rsidR="00AC5EB8" w:rsidRPr="00DE4057" w:rsidRDefault="00AC5EB8" w:rsidP="00310FC6">
            <w:pPr>
              <w:shd w:val="clear" w:color="auto" w:fill="FFFFFF"/>
              <w:spacing w:before="0" w:after="0" w:line="240" w:lineRule="auto"/>
              <w:rPr>
                <w:rFonts w:ascii="細明體" w:eastAsia="細明體" w:hAnsi="細明體" w:cs="新細明體"/>
                <w:color w:val="008000"/>
                <w:szCs w:val="24"/>
              </w:rPr>
            </w:pPr>
            <w:r w:rsidRPr="00DE4057">
              <w:rPr>
                <w:rFonts w:ascii="細明體" w:eastAsia="細明體" w:hAnsi="細明體" w:cs="新細明體"/>
                <w:color w:val="008000"/>
                <w:szCs w:val="24"/>
              </w:rPr>
              <w:t xml:space="preserve">// </w:t>
            </w:r>
            <w:r>
              <w:rPr>
                <w:rFonts w:ascii="細明體" w:eastAsia="細明體" w:hAnsi="細明體" w:cs="新細明體" w:hint="eastAsia"/>
                <w:color w:val="008000"/>
                <w:szCs w:val="24"/>
              </w:rPr>
              <w:t>數字進來時的陣列編號，越小代表越早</w:t>
            </w:r>
          </w:p>
          <w:p w:rsidR="00AC5EB8" w:rsidRDefault="00AC5EB8" w:rsidP="00310FC6">
            <w:pPr>
              <w:shd w:val="clear" w:color="auto" w:fill="FFFFFF"/>
              <w:spacing w:before="0" w:after="0" w:line="240" w:lineRule="auto"/>
              <w:rPr>
                <w:rFonts w:ascii="細明體" w:eastAsia="細明體" w:hAnsi="細明體" w:cs="新細明體"/>
                <w:color w:val="008000"/>
                <w:szCs w:val="24"/>
              </w:rPr>
            </w:pPr>
            <w:r w:rsidRPr="00DE4057">
              <w:rPr>
                <w:rFonts w:ascii="細明體" w:eastAsia="細明體" w:hAnsi="細明體" w:cs="新細明體"/>
                <w:color w:val="008000"/>
                <w:szCs w:val="24"/>
              </w:rPr>
              <w:t xml:space="preserve">// </w:t>
            </w:r>
            <w:r>
              <w:rPr>
                <w:rFonts w:ascii="細明體" w:eastAsia="細明體" w:hAnsi="細明體" w:cs="新細明體" w:hint="eastAsia"/>
                <w:color w:val="008000"/>
                <w:szCs w:val="24"/>
              </w:rPr>
              <w:t>f</w:t>
            </w:r>
            <w:r>
              <w:rPr>
                <w:rFonts w:ascii="細明體" w:eastAsia="細明體" w:hAnsi="細明體" w:cs="新細明體"/>
                <w:color w:val="008000"/>
                <w:szCs w:val="24"/>
              </w:rPr>
              <w:t>rame</w:t>
            </w:r>
            <w:r>
              <w:rPr>
                <w:rFonts w:ascii="細明體" w:eastAsia="細明體" w:hAnsi="細明體" w:cs="新細明體" w:hint="eastAsia"/>
                <w:color w:val="008000"/>
                <w:szCs w:val="24"/>
              </w:rPr>
              <w:t>中數字目前被使用的次數</w:t>
            </w:r>
          </w:p>
          <w:p w:rsidR="00AC5EB8" w:rsidRDefault="00AC5EB8" w:rsidP="00310FC6">
            <w:pPr>
              <w:shd w:val="clear" w:color="auto" w:fill="FFFFFF"/>
              <w:spacing w:before="0" w:after="0" w:line="240" w:lineRule="auto"/>
              <w:rPr>
                <w:rFonts w:ascii="細明體" w:eastAsia="細明體" w:hAnsi="細明體" w:cs="新細明體"/>
                <w:color w:val="008000"/>
                <w:szCs w:val="24"/>
              </w:rPr>
            </w:pPr>
            <w:r w:rsidRPr="00DE4057">
              <w:rPr>
                <w:rFonts w:ascii="細明體" w:eastAsia="細明體" w:hAnsi="細明體" w:cs="新細明體"/>
                <w:color w:val="008000"/>
                <w:szCs w:val="24"/>
              </w:rPr>
              <w:t>// page fault 的數量</w:t>
            </w:r>
          </w:p>
          <w:p w:rsidR="00AC5EB8" w:rsidRDefault="00AC5EB8" w:rsidP="00EB2A23">
            <w:pPr>
              <w:shd w:val="clear" w:color="auto" w:fill="FFFFFF"/>
              <w:spacing w:before="0" w:after="0" w:line="240" w:lineRule="auto"/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DE4057">
              <w:rPr>
                <w:rFonts w:ascii="細明體" w:eastAsia="細明體" w:hAnsi="細明體" w:cs="新細明體"/>
                <w:color w:val="008000"/>
                <w:szCs w:val="24"/>
              </w:rPr>
              <w:t>//</w:t>
            </w:r>
            <w:r w:rsidR="00EB2A23">
              <w:rPr>
                <w:rFonts w:ascii="細明體" w:eastAsia="細明體" w:hAnsi="細明體" w:cs="新細明體"/>
                <w:color w:val="008000"/>
                <w:szCs w:val="24"/>
              </w:rPr>
              <w:t xml:space="preserve"> </w:t>
            </w:r>
            <w:r w:rsidR="00EB2A23" w:rsidRPr="00DE4057">
              <w:rPr>
                <w:rFonts w:ascii="細明體" w:eastAsia="細明體" w:hAnsi="細明體" w:cs="新細明體"/>
                <w:color w:val="008000"/>
                <w:szCs w:val="24"/>
              </w:rPr>
              <w:t>處理到數字</w:t>
            </w:r>
            <w:r w:rsidR="00EB2A23">
              <w:rPr>
                <w:rFonts w:ascii="細明體" w:eastAsia="細明體" w:hAnsi="細明體" w:cs="新細明體" w:hint="eastAsia"/>
                <w:color w:val="008000"/>
                <w:szCs w:val="24"/>
              </w:rPr>
              <w:t>,frame要換的位置</w:t>
            </w:r>
            <w:r w:rsidR="00EB2A23">
              <w:rPr>
                <w:rFonts w:ascii="細明體" w:eastAsia="細明體" w:hAnsi="細明體" w:cs="新細明體"/>
                <w:color w:val="008000"/>
                <w:szCs w:val="24"/>
              </w:rPr>
              <w:t>,</w:t>
            </w:r>
            <w:r>
              <w:rPr>
                <w:rFonts w:ascii="細明體" w:eastAsia="細明體" w:hAnsi="細明體" w:cs="新細明體" w:hint="eastAsia"/>
                <w:color w:val="008000"/>
                <w:szCs w:val="24"/>
              </w:rPr>
              <w:t>count中最小數</w:t>
            </w:r>
          </w:p>
        </w:tc>
      </w:tr>
    </w:tbl>
    <w:p w:rsidR="00AC5EB8" w:rsidRDefault="00AC5EB8" w:rsidP="00AC5EB8">
      <w:pPr>
        <w:pStyle w:val="af9"/>
        <w:numPr>
          <w:ilvl w:val="0"/>
          <w:numId w:val="26"/>
        </w:numPr>
        <w:ind w:firstLineChars="0"/>
        <w:rPr>
          <w:rFonts w:ascii="標楷體" w:eastAsia="標楷體" w:hAnsi="標楷體"/>
          <w:b/>
        </w:rPr>
      </w:pPr>
      <w:r w:rsidRPr="0006616D">
        <w:rPr>
          <w:rFonts w:ascii="標楷體" w:eastAsia="標楷體" w:hAnsi="標楷體" w:hint="eastAsia"/>
          <w:b/>
        </w:rPr>
        <w:t>實作方法</w:t>
      </w:r>
    </w:p>
    <w:p w:rsidR="00EB2A23" w:rsidRDefault="00EB2A23" w:rsidP="00EB2A23">
      <w:pPr>
        <w:pStyle w:val="af9"/>
        <w:ind w:left="792" w:firstLineChars="0" w:firstLine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一開始等frame 全部先放滿，再來判斷接下來要使用的數字是否已存在frame中。</w:t>
      </w:r>
    </w:p>
    <w:p w:rsidR="00AC5EB8" w:rsidRDefault="00AC5EB8" w:rsidP="00AC5EB8">
      <w:pPr>
        <w:pStyle w:val="af9"/>
        <w:numPr>
          <w:ilvl w:val="0"/>
          <w:numId w:val="33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若frame中無，則利用 for迴圈去找出count最少的，再去比較誰較早進來，較早且使用較少的被替換掉</w:t>
      </w:r>
    </w:p>
    <w:p w:rsidR="00AC5EB8" w:rsidRDefault="00AC5EB8" w:rsidP="00AC5EB8">
      <w:pPr>
        <w:pStyle w:val="af9"/>
        <w:numPr>
          <w:ilvl w:val="0"/>
          <w:numId w:val="33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若frame中已存在此數字，將frame中此數字的count加一，再直接印出即可</w:t>
      </w:r>
    </w:p>
    <w:p w:rsidR="00AC5EB8" w:rsidRDefault="00AC5EB8" w:rsidP="00AC5EB8">
      <w:pPr>
        <w:pStyle w:val="af9"/>
        <w:numPr>
          <w:ilvl w:val="0"/>
          <w:numId w:val="26"/>
        </w:numPr>
        <w:ind w:firstLineChars="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3ABDEA1D" wp14:editId="22CB4011">
                <wp:simplePos x="0" y="0"/>
                <wp:positionH relativeFrom="column">
                  <wp:posOffset>1168400</wp:posOffset>
                </wp:positionH>
                <wp:positionV relativeFrom="paragraph">
                  <wp:posOffset>525780</wp:posOffset>
                </wp:positionV>
                <wp:extent cx="266700" cy="412750"/>
                <wp:effectExtent l="76200" t="57150" r="76200" b="120650"/>
                <wp:wrapNone/>
                <wp:docPr id="64" name="文字方塊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41275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 w="6350"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:rsidR="00310FC6" w:rsidRPr="006A4777" w:rsidRDefault="00310FC6" w:rsidP="00AC5EB8">
                            <w:pPr>
                              <w:rPr>
                                <w:rFonts w:ascii="標楷體" w:eastAsia="標楷體" w:hAnsi="標楷體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DEA1D" id="文字方塊 64" o:spid="_x0000_s1041" type="#_x0000_t202" style="position:absolute;left:0;text-align:left;margin-left:92pt;margin-top:41.4pt;width:21pt;height:32.5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" fillcolor="blue" stroked="f" strokeweight=".5pt">
                <v:shadow on="t" color="black" opacity="20971f" offset="0,2.2pt"/>
                <v:textbox>
                  <w:txbxContent>
                    <w:p w:rsidR="00310FC6" w:rsidRPr="006A4777" w:rsidRDefault="00310FC6" w:rsidP="00AC5EB8">
                      <w:pPr>
                        <w:rPr>
                          <w:rFonts w:ascii="標楷體" w:eastAsia="標楷體" w:hAnsi="標楷體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06616D">
        <w:rPr>
          <w:rFonts w:ascii="標楷體" w:eastAsia="標楷體" w:hAnsi="標楷體" w:hint="eastAsia"/>
          <w:b/>
        </w:rPr>
        <w:t>簡單示意圖</w:t>
      </w:r>
    </w:p>
    <w:tbl>
      <w:tblPr>
        <w:tblStyle w:val="af4"/>
        <w:tblW w:w="0" w:type="auto"/>
        <w:tblInd w:w="2029" w:type="dxa"/>
        <w:tblLook w:val="04A0" w:firstRow="1" w:lastRow="0" w:firstColumn="1" w:lastColumn="0" w:noHBand="0" w:noVBand="1"/>
      </w:tblPr>
      <w:tblGrid>
        <w:gridCol w:w="1460"/>
        <w:gridCol w:w="1461"/>
        <w:gridCol w:w="1461"/>
        <w:gridCol w:w="1461"/>
        <w:gridCol w:w="1461"/>
        <w:gridCol w:w="1461"/>
      </w:tblGrid>
      <w:tr w:rsidR="00AC5EB8" w:rsidTr="00310FC6">
        <w:tc>
          <w:tcPr>
            <w:tcW w:w="1460" w:type="dxa"/>
          </w:tcPr>
          <w:p w:rsidR="00AC5EB8" w:rsidRDefault="00AC5EB8" w:rsidP="00310FC6">
            <w:pPr>
              <w:pStyle w:val="af9"/>
              <w:ind w:firstLineChars="0" w:firstLine="0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</w:t>
            </w:r>
          </w:p>
        </w:tc>
        <w:tc>
          <w:tcPr>
            <w:tcW w:w="1461" w:type="dxa"/>
          </w:tcPr>
          <w:p w:rsidR="00AC5EB8" w:rsidRDefault="00AC5EB8" w:rsidP="00310FC6">
            <w:pPr>
              <w:pStyle w:val="af9"/>
              <w:ind w:firstLineChars="0" w:firstLine="0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936" behindDoc="0" locked="0" layoutInCell="1" allowOverlap="1" wp14:anchorId="6A65845F" wp14:editId="53941331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221615</wp:posOffset>
                      </wp:positionV>
                      <wp:extent cx="266700" cy="412750"/>
                      <wp:effectExtent l="76200" t="57150" r="76200" b="120650"/>
                      <wp:wrapNone/>
                      <wp:docPr id="65" name="文字方塊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700" cy="412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FF"/>
                              </a:solidFill>
                              <a:ln w="6350">
                                <a:noFill/>
                              </a:ln>
                              <a:effectLst>
                                <a:outerShdw blurRad="44450" dist="27940" dir="5400000" algn="ctr">
                                  <a:srgbClr val="000000">
                                    <a:alpha val="32000"/>
                                  </a:srgb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balanced" dir="t">
                                  <a:rot lat="0" lon="0" rev="8700000"/>
                                </a:lightRig>
                              </a:scene3d>
                              <a:sp3d>
                                <a:bevelT w="190500" h="38100"/>
                              </a:sp3d>
                            </wps:spPr>
                            <wps:txbx>
                              <w:txbxContent>
                                <w:p w:rsidR="00310FC6" w:rsidRPr="006A4777" w:rsidRDefault="00310FC6" w:rsidP="00AC5EB8">
                                  <w:pPr>
                                    <w:rPr>
                                      <w:rFonts w:ascii="標楷體" w:eastAsia="標楷體" w:hAnsi="標楷體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65845F" id="文字方塊 65" o:spid="_x0000_s1042" type="#_x0000_t202" style="position:absolute;left:0;text-align:left;margin-left:-.95pt;margin-top:17.45pt;width:21pt;height:32.5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" fillcolor="blue" stroked="f" strokeweight=".5pt">
                      <v:shadow on="t" color="black" opacity="20971f" offset="0,2.2pt"/>
                      <v:textbox>
                        <w:txbxContent>
                          <w:p w:rsidR="00310FC6" w:rsidRPr="006A4777" w:rsidRDefault="00310FC6" w:rsidP="00AC5EB8">
                            <w:pPr>
                              <w:rPr>
                                <w:rFonts w:ascii="標楷體" w:eastAsia="標楷體" w:hAnsi="標楷體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標楷體" w:eastAsia="標楷體" w:hAnsi="標楷體" w:hint="eastAsia"/>
                <w:b/>
              </w:rPr>
              <w:t>0</w:t>
            </w:r>
          </w:p>
        </w:tc>
        <w:tc>
          <w:tcPr>
            <w:tcW w:w="1461" w:type="dxa"/>
          </w:tcPr>
          <w:p w:rsidR="00AC5EB8" w:rsidRDefault="00310FC6" w:rsidP="00310FC6">
            <w:pPr>
              <w:pStyle w:val="af9"/>
              <w:ind w:firstLineChars="0" w:firstLine="0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45F613F" wp14:editId="1A227D63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227965</wp:posOffset>
                      </wp:positionV>
                      <wp:extent cx="266700" cy="412750"/>
                      <wp:effectExtent l="76200" t="57150" r="76200" b="120650"/>
                      <wp:wrapNone/>
                      <wp:docPr id="93" name="文字方塊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700" cy="412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FF"/>
                              </a:solidFill>
                              <a:ln w="6350">
                                <a:noFill/>
                              </a:ln>
                              <a:effectLst>
                                <a:outerShdw blurRad="44450" dist="27940" dir="5400000" algn="ctr">
                                  <a:srgbClr val="000000">
                                    <a:alpha val="32000"/>
                                  </a:srgb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balanced" dir="t">
                                  <a:rot lat="0" lon="0" rev="8700000"/>
                                </a:lightRig>
                              </a:scene3d>
                              <a:sp3d>
                                <a:bevelT w="190500" h="38100"/>
                              </a:sp3d>
                            </wps:spPr>
                            <wps:txbx>
                              <w:txbxContent>
                                <w:p w:rsidR="00310FC6" w:rsidRPr="006A4777" w:rsidRDefault="00310FC6" w:rsidP="00310FC6">
                                  <w:pPr>
                                    <w:rPr>
                                      <w:rFonts w:ascii="標楷體" w:eastAsia="標楷體" w:hAnsi="標楷體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標楷體" w:eastAsia="標楷體" w:hAnsi="標楷體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5F613F" id="文字方塊 93" o:spid="_x0000_s1043" type="#_x0000_t202" style="position:absolute;left:0;text-align:left;margin-left:-1.5pt;margin-top:17.95pt;width:21pt;height:3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" fillcolor="blue" stroked="f" strokeweight=".5pt">
                      <v:shadow on="t" color="black" opacity="20971f" offset="0,2.2pt"/>
                      <v:textbox>
                        <w:txbxContent>
                          <w:p w:rsidR="00310FC6" w:rsidRPr="006A4777" w:rsidRDefault="00310FC6" w:rsidP="00310FC6">
                            <w:pPr>
                              <w:rPr>
                                <w:rFonts w:ascii="標楷體" w:eastAsia="標楷體" w:hAnsi="標楷體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5EB8">
              <w:rPr>
                <w:rFonts w:ascii="標楷體" w:eastAsia="標楷體" w:hAnsi="標楷體"/>
                <w:b/>
              </w:rPr>
              <w:t>3</w:t>
            </w:r>
          </w:p>
        </w:tc>
        <w:tc>
          <w:tcPr>
            <w:tcW w:w="1461" w:type="dxa"/>
          </w:tcPr>
          <w:p w:rsidR="00AC5EB8" w:rsidRDefault="00AC5EB8" w:rsidP="00310FC6">
            <w:pPr>
              <w:pStyle w:val="af9"/>
              <w:ind w:firstLineChars="0" w:firstLine="0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0</w:t>
            </w:r>
          </w:p>
        </w:tc>
        <w:tc>
          <w:tcPr>
            <w:tcW w:w="1461" w:type="dxa"/>
          </w:tcPr>
          <w:p w:rsidR="00AC5EB8" w:rsidRDefault="00AC5EB8" w:rsidP="00310FC6">
            <w:pPr>
              <w:pStyle w:val="af9"/>
              <w:ind w:firstLineChars="0" w:firstLine="0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4</w:t>
            </w:r>
          </w:p>
        </w:tc>
        <w:tc>
          <w:tcPr>
            <w:tcW w:w="1461" w:type="dxa"/>
          </w:tcPr>
          <w:p w:rsidR="00AC5EB8" w:rsidRDefault="00AC5EB8" w:rsidP="00310FC6">
            <w:pPr>
              <w:pStyle w:val="af9"/>
              <w:ind w:firstLineChars="0" w:firstLine="0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2</w:t>
            </w:r>
          </w:p>
        </w:tc>
      </w:tr>
    </w:tbl>
    <w:p w:rsidR="00AC5EB8" w:rsidRPr="0006616D" w:rsidRDefault="00AC5EB8" w:rsidP="00AC5EB8">
      <w:pPr>
        <w:pStyle w:val="af9"/>
        <w:ind w:left="792" w:firstLineChars="0" w:firstLine="0"/>
        <w:rPr>
          <w:rFonts w:ascii="標楷體" w:eastAsia="標楷體" w:hAnsi="標楷體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72B1211B" wp14:editId="104FEEA4">
                <wp:simplePos x="0" y="0"/>
                <wp:positionH relativeFrom="column">
                  <wp:posOffset>6096000</wp:posOffset>
                </wp:positionH>
                <wp:positionV relativeFrom="paragraph">
                  <wp:posOffset>81280</wp:posOffset>
                </wp:positionV>
                <wp:extent cx="431800" cy="368300"/>
                <wp:effectExtent l="0" t="0" r="0" b="0"/>
                <wp:wrapNone/>
                <wp:docPr id="68" name="乘號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3683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EB820" id="乘號 68" o:spid="_x0000_s1026" style="position:absolute;margin-left:480pt;margin-top:6.4pt;width:34pt;height:29pt;z-index:25175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1800,36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" path="m75600,121410l131815,55503r84085,71720l299985,55503r56215,65907l282642,184150r73558,62740l299985,312797,215900,241077r-84085,71720l75600,246890r73558,-62740l75600,121410xe" fillcolor="red" strokecolor="red" strokeweight="1pt">
                <v:stroke joinstyle="miter"/>
                <v:path arrowok="t" o:connecttype="custom" o:connectlocs="75600,121410;131815,55503;215900,127223;299985,55503;356200,121410;282642,184150;356200,246890;299985,312797;215900,241077;131815,312797;75600,246890;149158,184150;75600,121410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6582B75B" wp14:editId="62C11D96">
                <wp:simplePos x="0" y="0"/>
                <wp:positionH relativeFrom="column">
                  <wp:posOffset>152400</wp:posOffset>
                </wp:positionH>
                <wp:positionV relativeFrom="paragraph">
                  <wp:posOffset>1504950</wp:posOffset>
                </wp:positionV>
                <wp:extent cx="431800" cy="368300"/>
                <wp:effectExtent l="0" t="0" r="0" b="0"/>
                <wp:wrapNone/>
                <wp:docPr id="75" name="乘號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3683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870B7" id="乘號 75" o:spid="_x0000_s1026" style="position:absolute;margin-left:12pt;margin-top:118.5pt;width:34pt;height:29pt;z-index:2517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1800,36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" path="m75600,121410l131815,55503r84085,71720l299985,55503r56215,65907l282642,184150r73558,62740l299985,312797,215900,241077r-84085,71720l75600,246890r73558,-62740l75600,121410xe" fillcolor="red" strokecolor="red" strokeweight="1pt">
                <v:stroke joinstyle="miter"/>
                <v:path arrowok="t" o:connecttype="custom" o:connectlocs="75600,121410;131815,55503;215900,127223;299985,55503;356200,121410;282642,184150;356200,246890;299985,312797;215900,241077;131815,312797;75600,246890;149158,184150;75600,121410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2598E32D" wp14:editId="75500D76">
                <wp:simplePos x="0" y="0"/>
                <wp:positionH relativeFrom="column">
                  <wp:posOffset>152400</wp:posOffset>
                </wp:positionH>
                <wp:positionV relativeFrom="paragraph">
                  <wp:posOffset>946150</wp:posOffset>
                </wp:positionV>
                <wp:extent cx="431800" cy="368300"/>
                <wp:effectExtent l="0" t="0" r="0" b="0"/>
                <wp:wrapNone/>
                <wp:docPr id="76" name="乘號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3683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6CCE2" id="乘號 76" o:spid="_x0000_s1026" style="position:absolute;margin-left:12pt;margin-top:74.5pt;width:34pt;height:29pt;z-index:25174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1800,36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" path="m75600,121410l131815,55503r84085,71720l299985,55503r56215,65907l282642,184150r73558,62740l299985,312797,215900,241077r-84085,71720l75600,246890r73558,-62740l75600,121410xe" fillcolor="red" strokecolor="red" strokeweight="1pt">
                <v:stroke joinstyle="miter"/>
                <v:path arrowok="t" o:connecttype="custom" o:connectlocs="75600,121410;131815,55503;215900,127223;299985,55503;356200,121410;282642,184150;356200,246890;299985,312797;215900,241077;131815,312797;75600,246890;149158,184150;75600,121410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1B215916" wp14:editId="69636626">
                <wp:simplePos x="0" y="0"/>
                <wp:positionH relativeFrom="column">
                  <wp:posOffset>171450</wp:posOffset>
                </wp:positionH>
                <wp:positionV relativeFrom="paragraph">
                  <wp:posOffset>424815</wp:posOffset>
                </wp:positionV>
                <wp:extent cx="431800" cy="368300"/>
                <wp:effectExtent l="0" t="0" r="0" b="0"/>
                <wp:wrapNone/>
                <wp:docPr id="77" name="乘號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3683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CED02" id="乘號 77" o:spid="_x0000_s1026" style="position:absolute;margin-left:13.5pt;margin-top:33.45pt;width:34pt;height:29pt;z-index:25174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1800,36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" path="m75600,121410l131815,55503r84085,71720l299985,55503r56215,65907l282642,184150r73558,62740l299985,312797,215900,241077r-84085,71720l75600,246890r73558,-62740l75600,121410xe" fillcolor="red" strokecolor="red" strokeweight="1pt">
                <v:stroke joinstyle="miter"/>
                <v:path arrowok="t" o:connecttype="custom" o:connectlocs="75600,121410;131815,55503;215900,127223;299985,55503;356200,121410;282642,184150;356200,246890;299985,312797;215900,241077;131815,312797;75600,246890;149158,184150;75600,121410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2552B2BF" wp14:editId="70A01549">
                <wp:simplePos x="0" y="0"/>
                <wp:positionH relativeFrom="column">
                  <wp:posOffset>5200650</wp:posOffset>
                </wp:positionH>
                <wp:positionV relativeFrom="paragraph">
                  <wp:posOffset>81915</wp:posOffset>
                </wp:positionV>
                <wp:extent cx="431800" cy="368300"/>
                <wp:effectExtent l="0" t="0" r="0" b="0"/>
                <wp:wrapNone/>
                <wp:docPr id="79" name="乘號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3683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4CD1C8" id="乘號 79" o:spid="_x0000_s1026" style="position:absolute;margin-left:409.5pt;margin-top:6.45pt;width:34pt;height:29pt;z-index:25174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1800,36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" path="m75600,121410l131815,55503r84085,71720l299985,55503r56215,65907l282642,184150r73558,62740l299985,312797,215900,241077r-84085,71720l75600,246890r73558,-62740l75600,121410xe" fillcolor="red" strokecolor="red" strokeweight="1pt">
                <v:stroke joinstyle="miter"/>
                <v:path arrowok="t" o:connecttype="custom" o:connectlocs="75600,121410;131815,55503;215900,127223;299985,55503;356200,121410;282642,184150;356200,246890;299985,312797;215900,241077;131815,312797;75600,246890;149158,184150;75600,121410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485D91CC" wp14:editId="48AF17C0">
                <wp:simplePos x="0" y="0"/>
                <wp:positionH relativeFrom="column">
                  <wp:posOffset>3333750</wp:posOffset>
                </wp:positionH>
                <wp:positionV relativeFrom="paragraph">
                  <wp:posOffset>82550</wp:posOffset>
                </wp:positionV>
                <wp:extent cx="431800" cy="368300"/>
                <wp:effectExtent l="0" t="0" r="0" b="0"/>
                <wp:wrapNone/>
                <wp:docPr id="80" name="乘號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3683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9212AD" id="乘號 80" o:spid="_x0000_s1026" style="position:absolute;margin-left:262.5pt;margin-top:6.5pt;width:34pt;height:29pt;z-index: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1800,36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" path="m75600,121410l131815,55503r84085,71720l299985,55503r56215,65907l282642,184150r73558,62740l299985,312797,215900,241077r-84085,71720l75600,246890r73558,-62740l75600,121410xe" fillcolor="red" strokecolor="red" strokeweight="1pt">
                <v:stroke joinstyle="miter"/>
                <v:path arrowok="t" o:connecttype="custom" o:connectlocs="75600,121410;131815,55503;215900,127223;299985,55503;356200,121410;282642,184150;356200,246890;299985,312797;215900,241077;131815,312797;75600,246890;149158,184150;75600,121410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002EF606" wp14:editId="24A0EC6B">
                <wp:simplePos x="0" y="0"/>
                <wp:positionH relativeFrom="column">
                  <wp:posOffset>1492250</wp:posOffset>
                </wp:positionH>
                <wp:positionV relativeFrom="paragraph">
                  <wp:posOffset>82550</wp:posOffset>
                </wp:positionV>
                <wp:extent cx="431800" cy="368300"/>
                <wp:effectExtent l="0" t="0" r="0" b="0"/>
                <wp:wrapNone/>
                <wp:docPr id="85" name="乘號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3683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D9016" id="乘號 85" o:spid="_x0000_s1026" style="position:absolute;margin-left:117.5pt;margin-top:6.5pt;width:34pt;height:29pt;z-index:25174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1800,36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" path="m75600,121410l131815,55503r84085,71720l299985,55503r56215,65907l282642,184150r73558,62740l299985,312797,215900,241077r-84085,71720l75600,246890r73558,-62740l75600,121410xe" fillcolor="red" strokecolor="red" strokeweight="1pt">
                <v:stroke joinstyle="miter"/>
                <v:path arrowok="t" o:connecttype="custom" o:connectlocs="75600,121410;131815,55503;215900,127223;299985,55503;356200,121410;282642,184150;356200,246890;299985,312797;215900,241077;131815,312797;75600,246890;149158,184150;75600,121410" o:connectangles="0,0,0,0,0,0,0,0,0,0,0,0,0"/>
              </v:shape>
            </w:pict>
          </mc:Fallback>
        </mc:AlternateContent>
      </w:r>
    </w:p>
    <w:tbl>
      <w:tblPr>
        <w:tblStyle w:val="af4"/>
        <w:tblW w:w="0" w:type="auto"/>
        <w:tblInd w:w="817" w:type="dxa"/>
        <w:tblLook w:val="04A0" w:firstRow="1" w:lastRow="0" w:firstColumn="1" w:lastColumn="0" w:noHBand="0" w:noVBand="1"/>
      </w:tblPr>
      <w:tblGrid>
        <w:gridCol w:w="1276"/>
        <w:gridCol w:w="1417"/>
        <w:gridCol w:w="1418"/>
        <w:gridCol w:w="1522"/>
        <w:gridCol w:w="1455"/>
        <w:gridCol w:w="1417"/>
        <w:gridCol w:w="1418"/>
      </w:tblGrid>
      <w:tr w:rsidR="00AC5EB8" w:rsidTr="00310FC6">
        <w:tc>
          <w:tcPr>
            <w:tcW w:w="1276" w:type="dxa"/>
          </w:tcPr>
          <w:p w:rsidR="00AC5EB8" w:rsidRDefault="00AC5EB8" w:rsidP="00310FC6">
            <w:pPr>
              <w:pStyle w:val="A-"/>
              <w:numPr>
                <w:ilvl w:val="0"/>
                <w:numId w:val="0"/>
              </w:numPr>
              <w:jc w:val="center"/>
            </w:pPr>
            <w:r>
              <w:t>7</w:t>
            </w:r>
          </w:p>
        </w:tc>
        <w:tc>
          <w:tcPr>
            <w:tcW w:w="1417" w:type="dxa"/>
          </w:tcPr>
          <w:p w:rsidR="00AC5EB8" w:rsidRDefault="00AC5EB8" w:rsidP="00310FC6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2 </w:t>
            </w:r>
          </w:p>
        </w:tc>
        <w:tc>
          <w:tcPr>
            <w:tcW w:w="1418" w:type="dxa"/>
          </w:tcPr>
          <w:p w:rsidR="00AC5EB8" w:rsidRDefault="00AC5EB8" w:rsidP="00310FC6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22" w:type="dxa"/>
          </w:tcPr>
          <w:p w:rsidR="00AC5EB8" w:rsidRDefault="00AC5EB8" w:rsidP="00310FC6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55" w:type="dxa"/>
          </w:tcPr>
          <w:p w:rsidR="00AC5EB8" w:rsidRDefault="00AC5EB8" w:rsidP="00310FC6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:rsidR="00AC5EB8" w:rsidRDefault="00AC5EB8" w:rsidP="00310FC6">
            <w:pPr>
              <w:pStyle w:val="A-"/>
              <w:numPr>
                <w:ilvl w:val="0"/>
                <w:numId w:val="0"/>
              </w:numPr>
              <w:jc w:val="center"/>
            </w:pPr>
            <w:r>
              <w:t>4</w:t>
            </w:r>
          </w:p>
        </w:tc>
        <w:tc>
          <w:tcPr>
            <w:tcW w:w="1418" w:type="dxa"/>
          </w:tcPr>
          <w:p w:rsidR="00AC5EB8" w:rsidRDefault="00AC5EB8" w:rsidP="00310FC6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AC5EB8" w:rsidTr="00310FC6">
        <w:tc>
          <w:tcPr>
            <w:tcW w:w="1276" w:type="dxa"/>
          </w:tcPr>
          <w:p w:rsidR="00AC5EB8" w:rsidRDefault="00AC5EB8" w:rsidP="00310FC6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17" w:type="dxa"/>
          </w:tcPr>
          <w:p w:rsidR="00AC5EB8" w:rsidRDefault="00AC5EB8" w:rsidP="00310FC6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18" w:type="dxa"/>
          </w:tcPr>
          <w:p w:rsidR="00AC5EB8" w:rsidRDefault="00AC5EB8" w:rsidP="00310FC6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22" w:type="dxa"/>
          </w:tcPr>
          <w:p w:rsidR="00AC5EB8" w:rsidRDefault="00AC5EB8" w:rsidP="00310FC6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55" w:type="dxa"/>
          </w:tcPr>
          <w:p w:rsidR="00AC5EB8" w:rsidRDefault="00AC5EB8" w:rsidP="00310FC6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17" w:type="dxa"/>
          </w:tcPr>
          <w:p w:rsidR="00AC5EB8" w:rsidRDefault="00AC5EB8" w:rsidP="00310FC6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18" w:type="dxa"/>
          </w:tcPr>
          <w:p w:rsidR="00AC5EB8" w:rsidRDefault="00AC5EB8" w:rsidP="00310FC6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C5EB8" w:rsidTr="00310FC6">
        <w:tc>
          <w:tcPr>
            <w:tcW w:w="1276" w:type="dxa"/>
          </w:tcPr>
          <w:p w:rsidR="00AC5EB8" w:rsidRDefault="00AC5EB8" w:rsidP="00310FC6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AC5EB8" w:rsidRDefault="00AC5EB8" w:rsidP="00310FC6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AC5EB8" w:rsidRDefault="00AC5EB8" w:rsidP="00310FC6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22" w:type="dxa"/>
          </w:tcPr>
          <w:p w:rsidR="00AC5EB8" w:rsidRDefault="00AC5EB8" w:rsidP="00310FC6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55" w:type="dxa"/>
          </w:tcPr>
          <w:p w:rsidR="00AC5EB8" w:rsidRDefault="00AC5EB8" w:rsidP="00310FC6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:rsidR="00AC5EB8" w:rsidRDefault="00AC5EB8" w:rsidP="00310FC6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:rsidR="00AC5EB8" w:rsidRDefault="00AC5EB8" w:rsidP="00310FC6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:rsidR="00AC5EB8" w:rsidRPr="003120AA" w:rsidRDefault="00AC5EB8" w:rsidP="00AC5EB8">
      <w:pPr>
        <w:pStyle w:val="A-"/>
        <w:numPr>
          <w:ilvl w:val="0"/>
          <w:numId w:val="0"/>
        </w:numPr>
        <w:ind w:left="36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4C9A8D1A" wp14:editId="60240A91">
                <wp:simplePos x="0" y="0"/>
                <wp:positionH relativeFrom="column">
                  <wp:posOffset>768350</wp:posOffset>
                </wp:positionH>
                <wp:positionV relativeFrom="paragraph">
                  <wp:posOffset>38735</wp:posOffset>
                </wp:positionV>
                <wp:extent cx="215900" cy="431800"/>
                <wp:effectExtent l="19050" t="19050" r="12700" b="25400"/>
                <wp:wrapNone/>
                <wp:docPr id="89" name="上彎箭號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5900" cy="431800"/>
                        </a:xfrm>
                        <a:prstGeom prst="bentUpArrow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F254F" id="上彎箭號 89" o:spid="_x0000_s1026" style="position:absolute;margin-left:60.5pt;margin-top:3.05pt;width:17pt;height:34pt;flip:x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900,43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" path="m,377825r134938,l134938,53975r-26988,l161925,r53975,53975l188913,53975r,377825l,431800,,377825xe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stroke joinstyle="miter"/>
                <v:path arrowok="t" o:connecttype="custom" o:connectlocs="0,377825;134938,377825;134938,53975;107950,53975;161925,0;215900,53975;188913,53975;188913,431800;0,431800;0,377825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61B63AA2" wp14:editId="26F45084">
                <wp:simplePos x="0" y="0"/>
                <wp:positionH relativeFrom="column">
                  <wp:posOffset>1066800</wp:posOffset>
                </wp:positionH>
                <wp:positionV relativeFrom="paragraph">
                  <wp:posOffset>159385</wp:posOffset>
                </wp:positionV>
                <wp:extent cx="1517650" cy="673100"/>
                <wp:effectExtent l="0" t="0" r="25400" b="12700"/>
                <wp:wrapNone/>
                <wp:docPr id="90" name="文字方塊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673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FC6" w:rsidRPr="00CA6992" w:rsidRDefault="00310FC6" w:rsidP="00AC5EB8">
                            <w:pPr>
                              <w:rPr>
                                <w:rFonts w:ascii="標楷體" w:eastAsia="標楷體" w:hAnsi="標楷體"/>
                                <w:b/>
                                <w:color w:val="FFFFFF" w:themeColor="background1"/>
                              </w:rPr>
                            </w:pPr>
                            <w:r w:rsidRPr="00CA6992">
                              <w:rPr>
                                <w:rFonts w:ascii="標楷體" w:eastAsia="標楷體" w:hAnsi="標楷體" w:hint="eastAsia"/>
                                <w:b/>
                                <w:color w:val="FFFFFF" w:themeColor="background1"/>
                              </w:rPr>
                              <w:t>7</w:t>
                            </w:r>
                            <w:r w:rsidRPr="00CA6992">
                              <w:rPr>
                                <w:rFonts w:ascii="標楷體" w:eastAsia="標楷體" w:hAnsi="標楷體"/>
                                <w:b/>
                                <w:color w:val="FFFFFF" w:themeColor="background1"/>
                              </w:rPr>
                              <w:t>xx</w:t>
                            </w:r>
                            <w:r w:rsidRPr="00CA6992">
                              <w:rPr>
                                <w:rFonts w:ascii="標楷體" w:eastAsia="標楷體" w:hAnsi="標楷體" w:hint="eastAsia"/>
                                <w:b/>
                                <w:color w:val="FFFFFF" w:themeColor="background1"/>
                              </w:rPr>
                              <w:t>，70x，701</w:t>
                            </w:r>
                          </w:p>
                          <w:p w:rsidR="00310FC6" w:rsidRPr="00CA6992" w:rsidRDefault="00310FC6" w:rsidP="00AC5EB8">
                            <w:pPr>
                              <w:rPr>
                                <w:rFonts w:ascii="標楷體" w:eastAsia="標楷體" w:hAnsi="標楷體"/>
                                <w:b/>
                                <w:color w:val="FFFFFF" w:themeColor="background1"/>
                              </w:rPr>
                            </w:pPr>
                            <w:r w:rsidRPr="00CA6992">
                              <w:rPr>
                                <w:rFonts w:ascii="標楷體" w:eastAsia="標楷體" w:hAnsi="標楷體" w:hint="eastAsia"/>
                                <w:b/>
                                <w:color w:val="FFFFFF" w:themeColor="background1"/>
                              </w:rPr>
                              <w:t>共三次page fault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63AA2" id="文字方塊 90" o:spid="_x0000_s1044" type="#_x0000_t202" style="position:absolute;left:0;text-align:left;margin-left:84pt;margin-top:12.55pt;width:119.5pt;height:53pt;z-index:25174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textbox>
                  <w:txbxContent>
                    <w:p w:rsidR="00310FC6" w:rsidRPr="00CA6992" w:rsidRDefault="00310FC6" w:rsidP="00AC5EB8">
                      <w:pPr>
                        <w:rPr>
                          <w:rFonts w:ascii="標楷體" w:eastAsia="標楷體" w:hAnsi="標楷體"/>
                          <w:b/>
                          <w:color w:val="FFFFFF" w:themeColor="background1"/>
                        </w:rPr>
                      </w:pPr>
                      <w:r w:rsidRPr="00CA6992">
                        <w:rPr>
                          <w:rFonts w:ascii="標楷體" w:eastAsia="標楷體" w:hAnsi="標楷體" w:hint="eastAsia"/>
                          <w:b/>
                          <w:color w:val="FFFFFF" w:themeColor="background1"/>
                        </w:rPr>
                        <w:t>7</w:t>
                      </w:r>
                      <w:r w:rsidRPr="00CA6992">
                        <w:rPr>
                          <w:rFonts w:ascii="標楷體" w:eastAsia="標楷體" w:hAnsi="標楷體"/>
                          <w:b/>
                          <w:color w:val="FFFFFF" w:themeColor="background1"/>
                        </w:rPr>
                        <w:t>xx</w:t>
                      </w:r>
                      <w:r w:rsidRPr="00CA6992">
                        <w:rPr>
                          <w:rFonts w:ascii="標楷體" w:eastAsia="標楷體" w:hAnsi="標楷體" w:hint="eastAsia"/>
                          <w:b/>
                          <w:color w:val="FFFFFF" w:themeColor="background1"/>
                        </w:rPr>
                        <w:t>，70x，701</w:t>
                      </w:r>
                    </w:p>
                    <w:p w:rsidR="00310FC6" w:rsidRPr="00CA6992" w:rsidRDefault="00310FC6" w:rsidP="00AC5EB8">
                      <w:pPr>
                        <w:rPr>
                          <w:rFonts w:ascii="標楷體" w:eastAsia="標楷體" w:hAnsi="標楷體"/>
                          <w:b/>
                          <w:color w:val="FFFFFF" w:themeColor="background1"/>
                        </w:rPr>
                      </w:pPr>
                      <w:r w:rsidRPr="00CA6992">
                        <w:rPr>
                          <w:rFonts w:ascii="標楷體" w:eastAsia="標楷體" w:hAnsi="標楷體" w:hint="eastAsia"/>
                          <w:b/>
                          <w:color w:val="FFFFFF" w:themeColor="background1"/>
                        </w:rPr>
                        <w:t>共三次page fault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5C18E81" wp14:editId="6D84A754">
                <wp:simplePos x="0" y="0"/>
                <wp:positionH relativeFrom="column">
                  <wp:posOffset>5626100</wp:posOffset>
                </wp:positionH>
                <wp:positionV relativeFrom="paragraph">
                  <wp:posOffset>222885</wp:posOffset>
                </wp:positionV>
                <wp:extent cx="1085850" cy="463550"/>
                <wp:effectExtent l="0" t="0" r="19050" b="12700"/>
                <wp:wrapNone/>
                <wp:docPr id="91" name="文字方塊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4635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FC6" w:rsidRPr="00CA6992" w:rsidRDefault="00310FC6" w:rsidP="00AC5EB8">
                            <w:pPr>
                              <w:rPr>
                                <w:b/>
                              </w:rPr>
                            </w:pPr>
                            <w:r w:rsidRPr="00CA6992">
                              <w:rPr>
                                <w:b/>
                              </w:rPr>
                              <w:t>P</w:t>
                            </w:r>
                            <w:r w:rsidRPr="00CA6992">
                              <w:rPr>
                                <w:rFonts w:hint="eastAsia"/>
                                <w:b/>
                              </w:rPr>
                              <w:t xml:space="preserve">age </w:t>
                            </w:r>
                            <w:r>
                              <w:rPr>
                                <w:b/>
                              </w:rPr>
                              <w:t>fault :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18E81" id="文字方塊 91" o:spid="_x0000_s1045" type="#_x0000_t202" style="position:absolute;left:0;text-align:left;margin-left:443pt;margin-top:17.55pt;width:85.5pt;height:36.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310FC6" w:rsidRPr="00CA6992" w:rsidRDefault="00310FC6" w:rsidP="00AC5EB8">
                      <w:pPr>
                        <w:rPr>
                          <w:b/>
                        </w:rPr>
                      </w:pPr>
                      <w:r w:rsidRPr="00CA6992">
                        <w:rPr>
                          <w:b/>
                        </w:rPr>
                        <w:t>P</w:t>
                      </w:r>
                      <w:r w:rsidRPr="00CA6992">
                        <w:rPr>
                          <w:rFonts w:hint="eastAsia"/>
                          <w:b/>
                        </w:rPr>
                        <w:t xml:space="preserve">age </w:t>
                      </w:r>
                      <w:r>
                        <w:rPr>
                          <w:b/>
                        </w:rPr>
                        <w:t>fault : 7</w:t>
                      </w:r>
                    </w:p>
                  </w:txbxContent>
                </v:textbox>
              </v:shape>
            </w:pict>
          </mc:Fallback>
        </mc:AlternateContent>
      </w:r>
    </w:p>
    <w:p w:rsidR="00AC5EB8" w:rsidRDefault="00AC5EB8" w:rsidP="00AC5EB8">
      <w:pPr>
        <w:pStyle w:val="af9"/>
        <w:numPr>
          <w:ilvl w:val="0"/>
          <w:numId w:val="26"/>
        </w:numPr>
        <w:ind w:firstLineChars="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lastRenderedPageBreak/>
        <w:t>流程簡介  ( 以上述例子為例 )</w:t>
      </w:r>
    </w:p>
    <w:p w:rsidR="00AC5EB8" w:rsidRPr="00310FC6" w:rsidRDefault="00AC5EB8" w:rsidP="00310FC6">
      <w:pPr>
        <w:pStyle w:val="af9"/>
        <w:numPr>
          <w:ilvl w:val="0"/>
          <w:numId w:val="34"/>
        </w:numPr>
        <w:ind w:firstLineChars="0"/>
        <w:rPr>
          <w:rFonts w:ascii="標楷體" w:eastAsia="標楷體" w:hAnsi="標楷體"/>
        </w:rPr>
      </w:pPr>
      <w:r w:rsidRPr="00310FC6">
        <w:rPr>
          <w:rFonts w:ascii="標楷體" w:eastAsia="標楷體" w:hAnsi="標楷體" w:hint="eastAsia"/>
        </w:rPr>
        <w:t>藍框A要判斷2是否再frame中，發現沒有，去找出count最少的，發現</w:t>
      </w:r>
      <w:r w:rsidR="00310FC6" w:rsidRPr="00310FC6">
        <w:rPr>
          <w:rFonts w:ascii="標楷體" w:eastAsia="標楷體" w:hAnsi="標楷體" w:hint="eastAsia"/>
        </w:rPr>
        <w:t>三個數字的count都一樣，因此要再找最早進來的，發現是7，因此7為要替換掉的</w:t>
      </w:r>
      <w:r w:rsidR="00310FC6">
        <w:rPr>
          <w:rFonts w:ascii="標楷體" w:eastAsia="標楷體" w:hAnsi="標楷體" w:hint="eastAsia"/>
        </w:rPr>
        <w:t>，</w:t>
      </w:r>
      <w:r w:rsidRPr="00310FC6">
        <w:rPr>
          <w:rFonts w:ascii="標楷體" w:eastAsia="標楷體" w:hAnsi="標楷體" w:hint="eastAsia"/>
        </w:rPr>
        <w:t xml:space="preserve">可得 </w:t>
      </w:r>
      <w:r w:rsidRPr="00310FC6">
        <w:rPr>
          <w:rFonts w:ascii="標楷體" w:eastAsia="標楷體" w:hAnsi="標楷體"/>
        </w:rPr>
        <w:t>2 0 1</w:t>
      </w:r>
    </w:p>
    <w:p w:rsidR="00310FC6" w:rsidRDefault="00AC5EB8" w:rsidP="00310FC6">
      <w:pPr>
        <w:pStyle w:val="af9"/>
        <w:numPr>
          <w:ilvl w:val="0"/>
          <w:numId w:val="34"/>
        </w:numPr>
        <w:ind w:firstLineChars="0"/>
        <w:rPr>
          <w:rFonts w:ascii="標楷體" w:eastAsia="標楷體" w:hAnsi="標楷體"/>
        </w:rPr>
      </w:pPr>
      <w:r w:rsidRPr="00310FC6">
        <w:rPr>
          <w:rFonts w:ascii="標楷體" w:eastAsia="標楷體" w:hAnsi="標楷體" w:hint="eastAsia"/>
        </w:rPr>
        <w:t>藍框B要判斷0是否再frame中，發現有，</w:t>
      </w:r>
      <w:r w:rsidR="00310FC6">
        <w:rPr>
          <w:rFonts w:ascii="標楷體" w:eastAsia="標楷體" w:hAnsi="標楷體" w:hint="eastAsia"/>
        </w:rPr>
        <w:t>因此將0的count加一再直接印出</w:t>
      </w:r>
    </w:p>
    <w:p w:rsidR="00310FC6" w:rsidRPr="00310FC6" w:rsidRDefault="00310FC6" w:rsidP="00310FC6">
      <w:pPr>
        <w:pStyle w:val="af9"/>
        <w:numPr>
          <w:ilvl w:val="0"/>
          <w:numId w:val="34"/>
        </w:numPr>
        <w:ind w:firstLineChars="0"/>
        <w:rPr>
          <w:rFonts w:ascii="標楷體" w:eastAsia="標楷體" w:hAnsi="標楷體"/>
        </w:rPr>
      </w:pPr>
      <w:r w:rsidRPr="00310FC6">
        <w:rPr>
          <w:rFonts w:ascii="標楷體" w:eastAsia="標楷體" w:hAnsi="標楷體" w:hint="eastAsia"/>
        </w:rPr>
        <w:t>藍框</w:t>
      </w:r>
      <w:r>
        <w:rPr>
          <w:rFonts w:ascii="標楷體" w:eastAsia="標楷體" w:hAnsi="標楷體" w:hint="eastAsia"/>
        </w:rPr>
        <w:t>C</w:t>
      </w:r>
      <w:r w:rsidRPr="00310FC6">
        <w:rPr>
          <w:rFonts w:ascii="標楷體" w:eastAsia="標楷體" w:hAnsi="標楷體" w:hint="eastAsia"/>
        </w:rPr>
        <w:t>要判斷</w:t>
      </w:r>
      <w:r>
        <w:rPr>
          <w:rFonts w:ascii="標楷體" w:eastAsia="標楷體" w:hAnsi="標楷體" w:hint="eastAsia"/>
        </w:rPr>
        <w:t>3</w:t>
      </w:r>
      <w:r w:rsidRPr="00310FC6">
        <w:rPr>
          <w:rFonts w:ascii="標楷體" w:eastAsia="標楷體" w:hAnsi="標楷體" w:hint="eastAsia"/>
        </w:rPr>
        <w:t>是否再frame中，發現</w:t>
      </w:r>
      <w:r>
        <w:rPr>
          <w:rFonts w:ascii="標楷體" w:eastAsia="標楷體" w:hAnsi="標楷體" w:hint="eastAsia"/>
        </w:rPr>
        <w:t>沒</w:t>
      </w:r>
      <w:r w:rsidRPr="00310FC6">
        <w:rPr>
          <w:rFonts w:ascii="標楷體" w:eastAsia="標楷體" w:hAnsi="標楷體" w:hint="eastAsia"/>
        </w:rPr>
        <w:t>有，</w:t>
      </w:r>
      <w:r>
        <w:rPr>
          <w:rFonts w:ascii="標楷體" w:eastAsia="標楷體" w:hAnsi="標楷體" w:hint="eastAsia"/>
        </w:rPr>
        <w:t xml:space="preserve">比對count，發現2 </w:t>
      </w:r>
      <w:r>
        <w:rPr>
          <w:rFonts w:ascii="標楷體" w:eastAsia="標楷體" w:hAnsi="標楷體"/>
        </w:rPr>
        <w:t>1</w:t>
      </w:r>
      <w:r>
        <w:rPr>
          <w:rFonts w:ascii="標楷體" w:eastAsia="標楷體" w:hAnsi="標楷體" w:hint="eastAsia"/>
        </w:rPr>
        <w:t>的次數一樣，因此從兩數當中找最早的，發現是1，替換掉1後為2 0 3</w:t>
      </w:r>
      <w:r w:rsidRPr="00310FC6">
        <w:rPr>
          <w:rFonts w:ascii="標楷體" w:eastAsia="標楷體" w:hAnsi="標楷體"/>
        </w:rPr>
        <w:t xml:space="preserve"> </w:t>
      </w:r>
    </w:p>
    <w:p w:rsidR="00AC5EB8" w:rsidRPr="00CA6992" w:rsidRDefault="00AC5EB8" w:rsidP="00310FC6">
      <w:pPr>
        <w:pStyle w:val="af9"/>
        <w:numPr>
          <w:ilvl w:val="0"/>
          <w:numId w:val="34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其餘的依照上述方法完成</w:t>
      </w:r>
    </w:p>
    <w:p w:rsidR="00310FC6" w:rsidRDefault="00310FC6" w:rsidP="00310FC6">
      <w:pPr>
        <w:pStyle w:val="D-2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Clock</w:t>
      </w:r>
      <w:r w:rsidRPr="003120AA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/>
        </w:rPr>
        <w:t>Algorithm</w:t>
      </w:r>
    </w:p>
    <w:p w:rsidR="00310FC6" w:rsidRDefault="00310FC6" w:rsidP="00310FC6">
      <w:pPr>
        <w:pStyle w:val="D-2"/>
        <w:numPr>
          <w:ilvl w:val="0"/>
          <w:numId w:val="26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變數介紹</w:t>
      </w:r>
    </w:p>
    <w:tbl>
      <w:tblPr>
        <w:tblStyle w:val="af4"/>
        <w:tblW w:w="9468" w:type="dxa"/>
        <w:tblInd w:w="1272" w:type="dxa"/>
        <w:tblLook w:val="04A0" w:firstRow="1" w:lastRow="0" w:firstColumn="1" w:lastColumn="0" w:noHBand="0" w:noVBand="1"/>
      </w:tblPr>
      <w:tblGrid>
        <w:gridCol w:w="3798"/>
        <w:gridCol w:w="5670"/>
      </w:tblGrid>
      <w:tr w:rsidR="00310FC6" w:rsidTr="00310FC6">
        <w:tc>
          <w:tcPr>
            <w:tcW w:w="3798" w:type="dxa"/>
          </w:tcPr>
          <w:p w:rsidR="00310FC6" w:rsidRPr="00310FC6" w:rsidRDefault="00310FC6" w:rsidP="00310FC6">
            <w:pPr>
              <w:shd w:val="clear" w:color="auto" w:fill="FFFFFF"/>
              <w:spacing w:before="0" w:after="0" w:line="240" w:lineRule="auto"/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310FC6">
              <w:rPr>
                <w:rFonts w:ascii="細明體" w:eastAsia="細明體" w:hAnsi="細明體" w:cs="新細明體"/>
                <w:color w:val="000000"/>
                <w:szCs w:val="24"/>
              </w:rPr>
              <w:t xml:space="preserve">vector </w:t>
            </w:r>
            <w:r w:rsidRPr="00310FC6"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  <w:t>&lt;</w:t>
            </w:r>
            <w:r w:rsidRPr="00310FC6">
              <w:rPr>
                <w:rFonts w:ascii="細明體" w:eastAsia="細明體" w:hAnsi="細明體" w:cs="新細明體"/>
                <w:color w:val="8000FF"/>
                <w:szCs w:val="24"/>
              </w:rPr>
              <w:t>int</w:t>
            </w:r>
            <w:r w:rsidRPr="00310FC6"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  <w:t>&gt;</w:t>
            </w:r>
            <w:r w:rsidRPr="00310FC6">
              <w:rPr>
                <w:rFonts w:ascii="細明體" w:eastAsia="細明體" w:hAnsi="細明體" w:cs="新細明體"/>
                <w:color w:val="000000"/>
                <w:szCs w:val="24"/>
              </w:rPr>
              <w:t xml:space="preserve"> frame</w:t>
            </w:r>
            <w:r w:rsidRPr="00310FC6"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  <w:t>;</w:t>
            </w:r>
          </w:p>
          <w:p w:rsidR="00310FC6" w:rsidRPr="00310FC6" w:rsidRDefault="00310FC6" w:rsidP="00310FC6">
            <w:pPr>
              <w:shd w:val="clear" w:color="auto" w:fill="FFFFFF"/>
              <w:spacing w:before="0" w:after="0" w:line="240" w:lineRule="auto"/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310FC6">
              <w:rPr>
                <w:rFonts w:ascii="細明體" w:eastAsia="細明體" w:hAnsi="細明體" w:cs="新細明體"/>
                <w:color w:val="000000"/>
                <w:szCs w:val="24"/>
              </w:rPr>
              <w:t xml:space="preserve">vector </w:t>
            </w:r>
            <w:r w:rsidRPr="00310FC6"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  <w:t>&lt;</w:t>
            </w:r>
            <w:r w:rsidRPr="00310FC6">
              <w:rPr>
                <w:rFonts w:ascii="細明體" w:eastAsia="細明體" w:hAnsi="細明體" w:cs="新細明體"/>
                <w:color w:val="8000FF"/>
                <w:szCs w:val="24"/>
              </w:rPr>
              <w:t>int</w:t>
            </w:r>
            <w:r w:rsidRPr="00310FC6"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  <w:t>&gt;</w:t>
            </w:r>
            <w:r w:rsidRPr="00310FC6">
              <w:rPr>
                <w:rFonts w:ascii="細明體" w:eastAsia="細明體" w:hAnsi="細明體" w:cs="新細明體"/>
                <w:color w:val="000000"/>
                <w:szCs w:val="24"/>
              </w:rPr>
              <w:t xml:space="preserve"> Rbit</w:t>
            </w:r>
            <w:r w:rsidRPr="00310FC6"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  <w:t>(</w:t>
            </w:r>
            <w:r w:rsidRPr="00310FC6">
              <w:rPr>
                <w:rFonts w:ascii="細明體" w:eastAsia="細明體" w:hAnsi="細明體" w:cs="新細明體"/>
                <w:color w:val="000000"/>
                <w:szCs w:val="24"/>
              </w:rPr>
              <w:t>Fsize</w:t>
            </w:r>
            <w:r w:rsidRPr="00310FC6"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  <w:t>,</w:t>
            </w:r>
            <w:r w:rsidRPr="00310FC6">
              <w:rPr>
                <w:rFonts w:ascii="細明體" w:eastAsia="細明體" w:hAnsi="細明體" w:cs="新細明體"/>
                <w:color w:val="000000"/>
                <w:szCs w:val="24"/>
              </w:rPr>
              <w:t xml:space="preserve"> </w:t>
            </w:r>
            <w:r w:rsidRPr="00310FC6">
              <w:rPr>
                <w:rFonts w:ascii="細明體" w:eastAsia="細明體" w:hAnsi="細明體" w:cs="新細明體"/>
                <w:color w:val="FF8000"/>
                <w:szCs w:val="24"/>
              </w:rPr>
              <w:t>1</w:t>
            </w:r>
            <w:r w:rsidRPr="00310FC6"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  <w:t>);</w:t>
            </w:r>
          </w:p>
          <w:p w:rsidR="00310FC6" w:rsidRPr="00310FC6" w:rsidRDefault="00310FC6" w:rsidP="00310FC6">
            <w:pPr>
              <w:shd w:val="clear" w:color="auto" w:fill="FFFFFF"/>
              <w:spacing w:before="0" w:after="0" w:line="240" w:lineRule="auto"/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310FC6">
              <w:rPr>
                <w:rFonts w:ascii="細明體" w:eastAsia="細明體" w:hAnsi="細明體" w:cs="新細明體"/>
                <w:color w:val="8000FF"/>
                <w:szCs w:val="24"/>
              </w:rPr>
              <w:t>int</w:t>
            </w:r>
            <w:r w:rsidRPr="00310FC6">
              <w:rPr>
                <w:rFonts w:ascii="細明體" w:eastAsia="細明體" w:hAnsi="細明體" w:cs="新細明體"/>
                <w:color w:val="000000"/>
                <w:szCs w:val="24"/>
              </w:rPr>
              <w:t xml:space="preserve"> fault </w:t>
            </w:r>
            <w:r w:rsidRPr="00310FC6"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  <w:t>=</w:t>
            </w:r>
            <w:r w:rsidRPr="00310FC6">
              <w:rPr>
                <w:rFonts w:ascii="細明體" w:eastAsia="細明體" w:hAnsi="細明體" w:cs="新細明體"/>
                <w:color w:val="000000"/>
                <w:szCs w:val="24"/>
              </w:rPr>
              <w:t xml:space="preserve"> Fsize</w:t>
            </w:r>
            <w:r w:rsidRPr="00310FC6"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  <w:t>;</w:t>
            </w:r>
          </w:p>
          <w:p w:rsidR="00EB2A23" w:rsidRDefault="00EB2A23" w:rsidP="00EB2A23">
            <w:pPr>
              <w:shd w:val="clear" w:color="auto" w:fill="FFFFFF"/>
              <w:spacing w:before="0" w:after="0" w:line="240" w:lineRule="auto"/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</w:pPr>
            <w:r w:rsidRPr="00970330">
              <w:rPr>
                <w:rFonts w:ascii="細明體" w:eastAsia="細明體" w:hAnsi="細明體" w:cs="新細明體"/>
                <w:color w:val="8000FF"/>
                <w:szCs w:val="24"/>
              </w:rPr>
              <w:t>int</w:t>
            </w:r>
            <w:r w:rsidRPr="00970330">
              <w:rPr>
                <w:rFonts w:ascii="細明體" w:eastAsia="細明體" w:hAnsi="細明體" w:cs="新細明體"/>
                <w:color w:val="000000"/>
                <w:szCs w:val="24"/>
              </w:rPr>
              <w:t xml:space="preserve"> point </w:t>
            </w:r>
            <w:r w:rsidRPr="00970330"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  <w:t>=</w:t>
            </w:r>
            <w:r w:rsidRPr="00970330">
              <w:rPr>
                <w:rFonts w:ascii="細明體" w:eastAsia="細明體" w:hAnsi="細明體" w:cs="新細明體"/>
                <w:color w:val="000000"/>
                <w:szCs w:val="24"/>
              </w:rPr>
              <w:t xml:space="preserve"> </w:t>
            </w:r>
            <w:r w:rsidRPr="00970330">
              <w:rPr>
                <w:rFonts w:ascii="細明體" w:eastAsia="細明體" w:hAnsi="細明體" w:cs="新細明體"/>
                <w:color w:val="FF8000"/>
                <w:szCs w:val="24"/>
              </w:rPr>
              <w:t>0</w:t>
            </w:r>
            <w:r w:rsidRPr="00970330"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  <w:t>,</w:t>
            </w:r>
            <w:r w:rsidRPr="00970330">
              <w:rPr>
                <w:rFonts w:ascii="細明體" w:eastAsia="細明體" w:hAnsi="細明體" w:cs="新細明體"/>
                <w:color w:val="000000"/>
                <w:szCs w:val="24"/>
              </w:rPr>
              <w:t xml:space="preserve"> Fcount </w:t>
            </w:r>
            <w:r w:rsidRPr="00970330"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  <w:t>=</w:t>
            </w:r>
            <w:r w:rsidRPr="00970330">
              <w:rPr>
                <w:rFonts w:ascii="細明體" w:eastAsia="細明體" w:hAnsi="細明體" w:cs="新細明體"/>
                <w:color w:val="000000"/>
                <w:szCs w:val="24"/>
              </w:rPr>
              <w:t xml:space="preserve"> </w:t>
            </w:r>
            <w:r w:rsidRPr="00970330">
              <w:rPr>
                <w:rFonts w:ascii="細明體" w:eastAsia="細明體" w:hAnsi="細明體" w:cs="新細明體"/>
                <w:color w:val="FF8000"/>
                <w:szCs w:val="24"/>
              </w:rPr>
              <w:t>0</w:t>
            </w:r>
            <w:r w:rsidRPr="00970330"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  <w:t>;</w:t>
            </w:r>
          </w:p>
          <w:p w:rsidR="00310FC6" w:rsidRPr="00310FC6" w:rsidRDefault="00310FC6" w:rsidP="00310FC6">
            <w:pPr>
              <w:shd w:val="clear" w:color="auto" w:fill="FFFFFF"/>
              <w:spacing w:before="0" w:after="0" w:line="240" w:lineRule="auto"/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DE4057">
              <w:rPr>
                <w:rFonts w:ascii="細明體" w:eastAsia="細明體" w:hAnsi="細明體" w:cs="新細明體"/>
                <w:color w:val="8000FF"/>
                <w:szCs w:val="24"/>
              </w:rPr>
              <w:t>int</w:t>
            </w:r>
            <w:r w:rsidRPr="00DE4057">
              <w:rPr>
                <w:rFonts w:ascii="細明體" w:eastAsia="細明體" w:hAnsi="細明體" w:cs="新細明體"/>
                <w:color w:val="000000"/>
                <w:szCs w:val="24"/>
              </w:rPr>
              <w:t xml:space="preserve"> fifo </w:t>
            </w:r>
            <w:r w:rsidRPr="00DE4057"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  <w:t>=</w:t>
            </w:r>
            <w:r w:rsidRPr="00DE4057">
              <w:rPr>
                <w:rFonts w:ascii="細明體" w:eastAsia="細明體" w:hAnsi="細明體" w:cs="新細明體"/>
                <w:color w:val="000000"/>
                <w:szCs w:val="24"/>
              </w:rPr>
              <w:t xml:space="preserve"> </w:t>
            </w:r>
            <w:r w:rsidRPr="00DE4057">
              <w:rPr>
                <w:rFonts w:ascii="細明體" w:eastAsia="細明體" w:hAnsi="細明體" w:cs="新細明體"/>
                <w:color w:val="FF8000"/>
                <w:szCs w:val="24"/>
              </w:rPr>
              <w:t>0</w:t>
            </w:r>
            <w:r w:rsidRPr="00DE4057">
              <w:rPr>
                <w:rFonts w:ascii="細明體" w:eastAsia="細明體" w:hAnsi="細明體" w:cs="新細明體"/>
                <w:b/>
                <w:bCs/>
                <w:color w:val="000080"/>
                <w:szCs w:val="24"/>
              </w:rPr>
              <w:t>;</w:t>
            </w:r>
          </w:p>
        </w:tc>
        <w:tc>
          <w:tcPr>
            <w:tcW w:w="5670" w:type="dxa"/>
          </w:tcPr>
          <w:p w:rsidR="00310FC6" w:rsidRPr="00DE4057" w:rsidRDefault="00310FC6" w:rsidP="00310FC6">
            <w:pPr>
              <w:shd w:val="clear" w:color="auto" w:fill="FFFFFF"/>
              <w:spacing w:before="0" w:after="0" w:line="240" w:lineRule="auto"/>
              <w:rPr>
                <w:rFonts w:ascii="細明體" w:eastAsia="細明體" w:hAnsi="細明體" w:cs="新細明體"/>
                <w:color w:val="008000"/>
                <w:szCs w:val="24"/>
              </w:rPr>
            </w:pPr>
            <w:r w:rsidRPr="00DE4057">
              <w:rPr>
                <w:rFonts w:ascii="細明體" w:eastAsia="細明體" w:hAnsi="細明體" w:cs="新細明體"/>
                <w:color w:val="008000"/>
                <w:szCs w:val="24"/>
              </w:rPr>
              <w:t>// Frame 的數量</w:t>
            </w:r>
          </w:p>
          <w:p w:rsidR="00310FC6" w:rsidRPr="00DE4057" w:rsidRDefault="00310FC6" w:rsidP="00310FC6">
            <w:pPr>
              <w:shd w:val="clear" w:color="auto" w:fill="FFFFFF"/>
              <w:spacing w:before="0" w:after="0" w:line="240" w:lineRule="auto"/>
              <w:rPr>
                <w:rFonts w:ascii="細明體" w:eastAsia="細明體" w:hAnsi="細明體" w:cs="新細明體"/>
                <w:color w:val="008000"/>
                <w:szCs w:val="24"/>
              </w:rPr>
            </w:pPr>
            <w:r w:rsidRPr="00DE4057">
              <w:rPr>
                <w:rFonts w:ascii="細明體" w:eastAsia="細明體" w:hAnsi="細明體" w:cs="新細明體"/>
                <w:color w:val="008000"/>
                <w:szCs w:val="24"/>
              </w:rPr>
              <w:t xml:space="preserve">// </w:t>
            </w:r>
            <w:r>
              <w:rPr>
                <w:rFonts w:ascii="細明體" w:eastAsia="細明體" w:hAnsi="細明體" w:cs="新細明體" w:hint="eastAsia"/>
                <w:color w:val="008000"/>
                <w:szCs w:val="24"/>
              </w:rPr>
              <w:t>記錄第二次機會是否還在</w:t>
            </w:r>
          </w:p>
          <w:p w:rsidR="00310FC6" w:rsidRDefault="00310FC6" w:rsidP="00310FC6">
            <w:pPr>
              <w:shd w:val="clear" w:color="auto" w:fill="FFFFFF"/>
              <w:spacing w:before="0" w:after="0" w:line="240" w:lineRule="auto"/>
              <w:rPr>
                <w:rFonts w:ascii="細明體" w:eastAsia="細明體" w:hAnsi="細明體" w:cs="新細明體"/>
                <w:color w:val="008000"/>
                <w:szCs w:val="24"/>
              </w:rPr>
            </w:pPr>
            <w:r w:rsidRPr="00DE4057">
              <w:rPr>
                <w:rFonts w:ascii="細明體" w:eastAsia="細明體" w:hAnsi="細明體" w:cs="新細明體"/>
                <w:color w:val="008000"/>
                <w:szCs w:val="24"/>
              </w:rPr>
              <w:t>// page fault 的數量</w:t>
            </w:r>
          </w:p>
          <w:p w:rsidR="00EB2A23" w:rsidRPr="00DE4057" w:rsidRDefault="00EB2A23" w:rsidP="00EB2A23">
            <w:pPr>
              <w:shd w:val="clear" w:color="auto" w:fill="FFFFFF"/>
              <w:spacing w:before="0" w:after="0" w:line="240" w:lineRule="auto"/>
              <w:rPr>
                <w:rFonts w:ascii="細明體" w:eastAsia="細明體" w:hAnsi="細明體" w:cs="新細明體" w:hint="eastAsia"/>
                <w:color w:val="008000"/>
                <w:szCs w:val="24"/>
              </w:rPr>
            </w:pPr>
            <w:r w:rsidRPr="00DE4057">
              <w:rPr>
                <w:rFonts w:ascii="細明體" w:eastAsia="細明體" w:hAnsi="細明體" w:cs="新細明體"/>
                <w:color w:val="008000"/>
                <w:szCs w:val="24"/>
              </w:rPr>
              <w:t>// 目前處理到數字的位置</w:t>
            </w:r>
            <w:r>
              <w:rPr>
                <w:rFonts w:ascii="細明體" w:eastAsia="細明體" w:hAnsi="細明體" w:cs="新細明體" w:hint="eastAsia"/>
                <w:color w:val="008000"/>
                <w:szCs w:val="24"/>
              </w:rPr>
              <w:t>, 目前frame要換的位置</w:t>
            </w:r>
          </w:p>
          <w:p w:rsidR="00310FC6" w:rsidRDefault="00310FC6" w:rsidP="00310FC6">
            <w:pPr>
              <w:shd w:val="clear" w:color="auto" w:fill="FFFFFF"/>
              <w:spacing w:before="0" w:after="0" w:line="240" w:lineRule="auto"/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DE4057">
              <w:rPr>
                <w:rFonts w:ascii="細明體" w:eastAsia="細明體" w:hAnsi="細明體" w:cs="新細明體"/>
                <w:color w:val="008000"/>
                <w:szCs w:val="24"/>
              </w:rPr>
              <w:t>// 目前</w:t>
            </w:r>
            <w:r>
              <w:rPr>
                <w:rFonts w:ascii="細明體" w:eastAsia="細明體" w:hAnsi="細明體" w:cs="新細明體" w:hint="eastAsia"/>
                <w:color w:val="008000"/>
                <w:szCs w:val="24"/>
              </w:rPr>
              <w:t>要替換掉的frame位置</w:t>
            </w:r>
          </w:p>
        </w:tc>
      </w:tr>
    </w:tbl>
    <w:p w:rsidR="00310FC6" w:rsidRDefault="00310FC6" w:rsidP="00310FC6">
      <w:pPr>
        <w:pStyle w:val="af9"/>
        <w:numPr>
          <w:ilvl w:val="0"/>
          <w:numId w:val="26"/>
        </w:numPr>
        <w:ind w:firstLineChars="0"/>
        <w:rPr>
          <w:rFonts w:ascii="標楷體" w:eastAsia="標楷體" w:hAnsi="標楷體"/>
          <w:b/>
        </w:rPr>
      </w:pPr>
      <w:r w:rsidRPr="0006616D">
        <w:rPr>
          <w:rFonts w:ascii="標楷體" w:eastAsia="標楷體" w:hAnsi="標楷體" w:hint="eastAsia"/>
          <w:b/>
        </w:rPr>
        <w:t>實作方法</w:t>
      </w:r>
    </w:p>
    <w:p w:rsidR="00EB2A23" w:rsidRDefault="00EB2A23" w:rsidP="00EB2A23">
      <w:pPr>
        <w:pStyle w:val="af9"/>
        <w:ind w:left="792" w:firstLineChars="0" w:firstLine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一開始等frame 全部先放滿，再來判斷接下來要使用的數字是否已存在frame中。</w:t>
      </w:r>
    </w:p>
    <w:p w:rsidR="00310FC6" w:rsidRDefault="00310FC6" w:rsidP="00310FC6">
      <w:pPr>
        <w:pStyle w:val="af9"/>
        <w:numPr>
          <w:ilvl w:val="0"/>
          <w:numId w:val="35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若frame中無，則利用 </w:t>
      </w:r>
      <w:r>
        <w:rPr>
          <w:rFonts w:ascii="標楷體" w:eastAsia="標楷體" w:hAnsi="標楷體"/>
        </w:rPr>
        <w:t>while</w:t>
      </w:r>
      <w:r>
        <w:rPr>
          <w:rFonts w:ascii="標楷體" w:eastAsia="標楷體" w:hAnsi="標楷體" w:hint="eastAsia"/>
        </w:rPr>
        <w:t>迴圈去檢查第二次機會是否還在，若還有機會就把機會扣掉，若沒有機會了就是要替換掉的</w:t>
      </w:r>
      <w:r w:rsidR="000D3DC1">
        <w:rPr>
          <w:rFonts w:ascii="標楷體" w:eastAsia="標楷體" w:hAnsi="標楷體" w:hint="eastAsia"/>
        </w:rPr>
        <w:t>，利用f</w:t>
      </w:r>
      <w:r w:rsidR="000D3DC1">
        <w:rPr>
          <w:rFonts w:ascii="標楷體" w:eastAsia="標楷體" w:hAnsi="標楷體"/>
        </w:rPr>
        <w:t>ifo</w:t>
      </w:r>
      <w:r w:rsidR="000D3DC1">
        <w:rPr>
          <w:rFonts w:ascii="標楷體" w:eastAsia="標楷體" w:hAnsi="標楷體" w:hint="eastAsia"/>
        </w:rPr>
        <w:t>代表目前要被檢查的frame</w:t>
      </w:r>
    </w:p>
    <w:p w:rsidR="00310FC6" w:rsidRDefault="00310FC6" w:rsidP="00310FC6">
      <w:pPr>
        <w:pStyle w:val="af9"/>
        <w:numPr>
          <w:ilvl w:val="0"/>
          <w:numId w:val="35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若frame中已存在此數字，將frame中此數字的</w:t>
      </w:r>
      <w:r w:rsidR="000D3DC1">
        <w:rPr>
          <w:rFonts w:ascii="標楷體" w:eastAsia="標楷體" w:hAnsi="標楷體" w:hint="eastAsia"/>
        </w:rPr>
        <w:t>Rbit設成</w:t>
      </w:r>
      <w:r>
        <w:rPr>
          <w:rFonts w:ascii="標楷體" w:eastAsia="標楷體" w:hAnsi="標楷體" w:hint="eastAsia"/>
        </w:rPr>
        <w:t>一，再直接印出即可</w:t>
      </w:r>
    </w:p>
    <w:p w:rsidR="00310FC6" w:rsidRDefault="00310FC6" w:rsidP="00310FC6">
      <w:pPr>
        <w:pStyle w:val="af9"/>
        <w:numPr>
          <w:ilvl w:val="0"/>
          <w:numId w:val="26"/>
        </w:numPr>
        <w:ind w:firstLineChars="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  <w:noProof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7D0B6337" wp14:editId="38EA381B">
                <wp:simplePos x="0" y="0"/>
                <wp:positionH relativeFrom="column">
                  <wp:posOffset>1168400</wp:posOffset>
                </wp:positionH>
                <wp:positionV relativeFrom="paragraph">
                  <wp:posOffset>525780</wp:posOffset>
                </wp:positionV>
                <wp:extent cx="266700" cy="412750"/>
                <wp:effectExtent l="76200" t="57150" r="76200" b="120650"/>
                <wp:wrapNone/>
                <wp:docPr id="94" name="文字方塊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41275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 w="6350"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:rsidR="00310FC6" w:rsidRPr="006A4777" w:rsidRDefault="00310FC6" w:rsidP="00310FC6">
                            <w:pPr>
                              <w:rPr>
                                <w:rFonts w:ascii="標楷體" w:eastAsia="標楷體" w:hAnsi="標楷體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B6337" id="文字方塊 94" o:spid="_x0000_s1046" type="#_x0000_t202" style="position:absolute;left:0;text-align:left;margin-left:92pt;margin-top:41.4pt;width:21pt;height:32.5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" fillcolor="blue" stroked="f" strokeweight=".5pt">
                <v:shadow on="t" color="black" opacity="20971f" offset="0,2.2pt"/>
                <v:textbox>
                  <w:txbxContent>
                    <w:p w:rsidR="00310FC6" w:rsidRPr="006A4777" w:rsidRDefault="00310FC6" w:rsidP="00310FC6">
                      <w:pPr>
                        <w:rPr>
                          <w:rFonts w:ascii="標楷體" w:eastAsia="標楷體" w:hAnsi="標楷體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06616D">
        <w:rPr>
          <w:rFonts w:ascii="標楷體" w:eastAsia="標楷體" w:hAnsi="標楷體" w:hint="eastAsia"/>
          <w:b/>
        </w:rPr>
        <w:t>簡單示意圖</w:t>
      </w:r>
    </w:p>
    <w:tbl>
      <w:tblPr>
        <w:tblStyle w:val="af4"/>
        <w:tblW w:w="0" w:type="auto"/>
        <w:tblInd w:w="2029" w:type="dxa"/>
        <w:tblLook w:val="04A0" w:firstRow="1" w:lastRow="0" w:firstColumn="1" w:lastColumn="0" w:noHBand="0" w:noVBand="1"/>
      </w:tblPr>
      <w:tblGrid>
        <w:gridCol w:w="1460"/>
        <w:gridCol w:w="1461"/>
        <w:gridCol w:w="1461"/>
        <w:gridCol w:w="1461"/>
        <w:gridCol w:w="1461"/>
        <w:gridCol w:w="1461"/>
      </w:tblGrid>
      <w:tr w:rsidR="00310FC6" w:rsidTr="00310FC6">
        <w:tc>
          <w:tcPr>
            <w:tcW w:w="1460" w:type="dxa"/>
          </w:tcPr>
          <w:p w:rsidR="00310FC6" w:rsidRDefault="00310FC6" w:rsidP="00310FC6">
            <w:pPr>
              <w:pStyle w:val="af9"/>
              <w:ind w:firstLineChars="0" w:firstLine="0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</w:t>
            </w:r>
          </w:p>
        </w:tc>
        <w:tc>
          <w:tcPr>
            <w:tcW w:w="1461" w:type="dxa"/>
          </w:tcPr>
          <w:p w:rsidR="00310FC6" w:rsidRDefault="00310FC6" w:rsidP="00310FC6">
            <w:pPr>
              <w:pStyle w:val="af9"/>
              <w:ind w:firstLineChars="0" w:firstLine="0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296" behindDoc="0" locked="0" layoutInCell="1" allowOverlap="1" wp14:anchorId="0C7738DB" wp14:editId="54CCE341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221615</wp:posOffset>
                      </wp:positionV>
                      <wp:extent cx="266700" cy="412750"/>
                      <wp:effectExtent l="76200" t="57150" r="76200" b="120650"/>
                      <wp:wrapNone/>
                      <wp:docPr id="100" name="文字方塊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700" cy="412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FF"/>
                              </a:solidFill>
                              <a:ln w="6350">
                                <a:noFill/>
                              </a:ln>
                              <a:effectLst>
                                <a:outerShdw blurRad="44450" dist="27940" dir="5400000" algn="ctr">
                                  <a:srgbClr val="000000">
                                    <a:alpha val="32000"/>
                                  </a:srgb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balanced" dir="t">
                                  <a:rot lat="0" lon="0" rev="8700000"/>
                                </a:lightRig>
                              </a:scene3d>
                              <a:sp3d>
                                <a:bevelT w="190500" h="38100"/>
                              </a:sp3d>
                            </wps:spPr>
                            <wps:txbx>
                              <w:txbxContent>
                                <w:p w:rsidR="00310FC6" w:rsidRPr="006A4777" w:rsidRDefault="00310FC6" w:rsidP="00310FC6">
                                  <w:pPr>
                                    <w:rPr>
                                      <w:rFonts w:ascii="標楷體" w:eastAsia="標楷體" w:hAnsi="標楷體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7738DB" id="文字方塊 100" o:spid="_x0000_s1047" type="#_x0000_t202" style="position:absolute;left:0;text-align:left;margin-left:-.95pt;margin-top:17.45pt;width:21pt;height:32.5pt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" fillcolor="blue" stroked="f" strokeweight=".5pt">
                      <v:shadow on="t" color="black" opacity="20971f" offset="0,2.2pt"/>
                      <v:textbox>
                        <w:txbxContent>
                          <w:p w:rsidR="00310FC6" w:rsidRPr="006A4777" w:rsidRDefault="00310FC6" w:rsidP="00310FC6">
                            <w:pPr>
                              <w:rPr>
                                <w:rFonts w:ascii="標楷體" w:eastAsia="標楷體" w:hAnsi="標楷體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標楷體" w:eastAsia="標楷體" w:hAnsi="標楷體" w:hint="eastAsia"/>
                <w:b/>
              </w:rPr>
              <w:t>0</w:t>
            </w:r>
          </w:p>
        </w:tc>
        <w:tc>
          <w:tcPr>
            <w:tcW w:w="1461" w:type="dxa"/>
          </w:tcPr>
          <w:p w:rsidR="00310FC6" w:rsidRDefault="00310FC6" w:rsidP="00310FC6">
            <w:pPr>
              <w:pStyle w:val="af9"/>
              <w:ind w:firstLineChars="0" w:firstLine="0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344" behindDoc="0" locked="0" layoutInCell="1" allowOverlap="1" wp14:anchorId="53370935" wp14:editId="016912DF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227965</wp:posOffset>
                      </wp:positionV>
                      <wp:extent cx="266700" cy="412750"/>
                      <wp:effectExtent l="76200" t="57150" r="76200" b="120650"/>
                      <wp:wrapNone/>
                      <wp:docPr id="101" name="文字方塊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700" cy="412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FF"/>
                              </a:solidFill>
                              <a:ln w="6350">
                                <a:noFill/>
                              </a:ln>
                              <a:effectLst>
                                <a:outerShdw blurRad="44450" dist="27940" dir="5400000" algn="ctr">
                                  <a:srgbClr val="000000">
                                    <a:alpha val="32000"/>
                                  </a:srgb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balanced" dir="t">
                                  <a:rot lat="0" lon="0" rev="8700000"/>
                                </a:lightRig>
                              </a:scene3d>
                              <a:sp3d>
                                <a:bevelT w="190500" h="38100"/>
                              </a:sp3d>
                            </wps:spPr>
                            <wps:txbx>
                              <w:txbxContent>
                                <w:p w:rsidR="00310FC6" w:rsidRPr="006A4777" w:rsidRDefault="00310FC6" w:rsidP="00310FC6">
                                  <w:pPr>
                                    <w:rPr>
                                      <w:rFonts w:ascii="標楷體" w:eastAsia="標楷體" w:hAnsi="標楷體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標楷體" w:eastAsia="標楷體" w:hAnsi="標楷體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370935" id="文字方塊 101" o:spid="_x0000_s1048" type="#_x0000_t202" style="position:absolute;left:0;text-align:left;margin-left:-1.5pt;margin-top:17.95pt;width:21pt;height:32.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" fillcolor="blue" stroked="f" strokeweight=".5pt">
                      <v:shadow on="t" color="black" opacity="20971f" offset="0,2.2pt"/>
                      <v:textbox>
                        <w:txbxContent>
                          <w:p w:rsidR="00310FC6" w:rsidRPr="006A4777" w:rsidRDefault="00310FC6" w:rsidP="00310FC6">
                            <w:pPr>
                              <w:rPr>
                                <w:rFonts w:ascii="標楷體" w:eastAsia="標楷體" w:hAnsi="標楷體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標楷體" w:eastAsia="標楷體" w:hAnsi="標楷體"/>
                <w:b/>
              </w:rPr>
              <w:t>3</w:t>
            </w:r>
          </w:p>
        </w:tc>
        <w:tc>
          <w:tcPr>
            <w:tcW w:w="1461" w:type="dxa"/>
          </w:tcPr>
          <w:p w:rsidR="00310FC6" w:rsidRDefault="00310FC6" w:rsidP="00310FC6">
            <w:pPr>
              <w:pStyle w:val="af9"/>
              <w:ind w:firstLineChars="0" w:firstLine="0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0</w:t>
            </w:r>
          </w:p>
        </w:tc>
        <w:tc>
          <w:tcPr>
            <w:tcW w:w="1461" w:type="dxa"/>
          </w:tcPr>
          <w:p w:rsidR="00310FC6" w:rsidRDefault="00310FC6" w:rsidP="00310FC6">
            <w:pPr>
              <w:pStyle w:val="af9"/>
              <w:ind w:firstLineChars="0" w:firstLine="0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4</w:t>
            </w:r>
          </w:p>
        </w:tc>
        <w:tc>
          <w:tcPr>
            <w:tcW w:w="1461" w:type="dxa"/>
          </w:tcPr>
          <w:p w:rsidR="00310FC6" w:rsidRDefault="00310FC6" w:rsidP="00310FC6">
            <w:pPr>
              <w:pStyle w:val="af9"/>
              <w:ind w:firstLineChars="0" w:firstLine="0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2</w:t>
            </w:r>
          </w:p>
        </w:tc>
      </w:tr>
    </w:tbl>
    <w:p w:rsidR="00310FC6" w:rsidRPr="0006616D" w:rsidRDefault="000D3DC1" w:rsidP="00310FC6">
      <w:pPr>
        <w:pStyle w:val="af9"/>
        <w:ind w:left="792" w:firstLineChars="0" w:firstLine="0"/>
        <w:rPr>
          <w:rFonts w:ascii="標楷體" w:eastAsia="標楷體" w:hAnsi="標楷體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B23D7E" wp14:editId="2BEDD2C8">
                <wp:simplePos x="0" y="0"/>
                <wp:positionH relativeFrom="column">
                  <wp:posOffset>-273050</wp:posOffset>
                </wp:positionH>
                <wp:positionV relativeFrom="paragraph">
                  <wp:posOffset>1536700</wp:posOffset>
                </wp:positionV>
                <wp:extent cx="431800" cy="368300"/>
                <wp:effectExtent l="0" t="0" r="0" b="0"/>
                <wp:wrapNone/>
                <wp:docPr id="103" name="乘號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3683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BA711" id="乘號 103" o:spid="_x0000_s1026" style="position:absolute;margin-left:-21.5pt;margin-top:121pt;width:34pt;height:2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1800,36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" path="m75600,121410l131815,55503r84085,71720l299985,55503r56215,65907l282642,184150r73558,62740l299985,312797,215900,241077r-84085,71720l75600,246890r73558,-62740l75600,121410xe" fillcolor="red" strokecolor="red" strokeweight="1pt">
                <v:stroke joinstyle="miter"/>
                <v:path arrowok="t" o:connecttype="custom" o:connectlocs="75600,121410;131815,55503;215900,127223;299985,55503;356200,121410;282642,184150;356200,246890;299985,312797;215900,241077;131815,312797;75600,246890;149158,184150;75600,121410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0951C1" wp14:editId="349232A7">
                <wp:simplePos x="0" y="0"/>
                <wp:positionH relativeFrom="column">
                  <wp:posOffset>-266700</wp:posOffset>
                </wp:positionH>
                <wp:positionV relativeFrom="paragraph">
                  <wp:posOffset>971550</wp:posOffset>
                </wp:positionV>
                <wp:extent cx="431800" cy="368300"/>
                <wp:effectExtent l="0" t="0" r="0" b="0"/>
                <wp:wrapNone/>
                <wp:docPr id="111" name="乘號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3683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72D9F9" id="乘號 111" o:spid="_x0000_s1026" style="position:absolute;margin-left:-21pt;margin-top:76.5pt;width:34pt;height:2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1800,36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" path="m75600,121410l131815,55503r84085,71720l299985,55503r56215,65907l282642,184150r73558,62740l299985,312797,215900,241077r-84085,71720l75600,246890r73558,-62740l75600,121410xe" fillcolor="red" strokecolor="red" strokeweight="1pt">
                <v:stroke joinstyle="miter"/>
                <v:path arrowok="t" o:connecttype="custom" o:connectlocs="75600,121410;131815,55503;215900,127223;299985,55503;356200,121410;282642,184150;356200,246890;299985,312797;215900,241077;131815,312797;75600,246890;149158,184150;75600,121410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AE0CD4" wp14:editId="1B2F0AE4">
                <wp:simplePos x="0" y="0"/>
                <wp:positionH relativeFrom="column">
                  <wp:posOffset>-266700</wp:posOffset>
                </wp:positionH>
                <wp:positionV relativeFrom="paragraph">
                  <wp:posOffset>361315</wp:posOffset>
                </wp:positionV>
                <wp:extent cx="431800" cy="368300"/>
                <wp:effectExtent l="0" t="0" r="0" b="0"/>
                <wp:wrapNone/>
                <wp:docPr id="256" name="乘號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3683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19A9E" id="乘號 256" o:spid="_x0000_s1026" style="position:absolute;margin-left:-21pt;margin-top:28.45pt;width:34pt;height:2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1800,36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" path="m75600,121410l131815,55503r84085,71720l299985,55503r56215,65907l282642,184150r73558,62740l299985,312797,215900,241077r-84085,71720l75600,246890r73558,-62740l75600,121410xe" fillcolor="red" strokecolor="red" strokeweight="1pt">
                <v:stroke joinstyle="miter"/>
                <v:path arrowok="t" o:connecttype="custom" o:connectlocs="75600,121410;131815,55503;215900,127223;299985,55503;356200,121410;282642,184150;356200,246890;299985,312797;215900,241077;131815,312797;75600,246890;149158,184150;75600,121410" o:connectangles="0,0,0,0,0,0,0,0,0,0,0,0,0"/>
              </v:shape>
            </w:pict>
          </mc:Fallback>
        </mc:AlternateContent>
      </w:r>
      <w:r w:rsidR="00310FC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F1F8FC6" wp14:editId="18DB6211">
                <wp:simplePos x="0" y="0"/>
                <wp:positionH relativeFrom="column">
                  <wp:posOffset>6096000</wp:posOffset>
                </wp:positionH>
                <wp:positionV relativeFrom="paragraph">
                  <wp:posOffset>81280</wp:posOffset>
                </wp:positionV>
                <wp:extent cx="431800" cy="368300"/>
                <wp:effectExtent l="0" t="0" r="0" b="0"/>
                <wp:wrapNone/>
                <wp:docPr id="102" name="乘號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3683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E282E" id="乘號 102" o:spid="_x0000_s1026" style="position:absolute;margin-left:480pt;margin-top:6.4pt;width:34pt;height:2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1800,36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" path="m75600,121410l131815,55503r84085,71720l299985,55503r56215,65907l282642,184150r73558,62740l299985,312797,215900,241077r-84085,71720l75600,246890r73558,-62740l75600,121410xe" fillcolor="red" strokecolor="red" strokeweight="1pt">
                <v:stroke joinstyle="miter"/>
                <v:path arrowok="t" o:connecttype="custom" o:connectlocs="75600,121410;131815,55503;215900,127223;299985,55503;356200,121410;282642,184150;356200,246890;299985,312797;215900,241077;131815,312797;75600,246890;149158,184150;75600,121410" o:connectangles="0,0,0,0,0,0,0,0,0,0,0,0,0"/>
              </v:shape>
            </w:pict>
          </mc:Fallback>
        </mc:AlternateContent>
      </w:r>
      <w:r w:rsidR="00310FC6"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29F95B6E" wp14:editId="5E356373">
                <wp:simplePos x="0" y="0"/>
                <wp:positionH relativeFrom="column">
                  <wp:posOffset>5200650</wp:posOffset>
                </wp:positionH>
                <wp:positionV relativeFrom="paragraph">
                  <wp:posOffset>81915</wp:posOffset>
                </wp:positionV>
                <wp:extent cx="431800" cy="368300"/>
                <wp:effectExtent l="0" t="0" r="0" b="0"/>
                <wp:wrapNone/>
                <wp:docPr id="257" name="乘號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3683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D3EAAE" id="乘號 257" o:spid="_x0000_s1026" style="position:absolute;margin-left:409.5pt;margin-top:6.45pt;width:34pt;height:29pt;z-index:25175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1800,36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" path="m75600,121410l131815,55503r84085,71720l299985,55503r56215,65907l282642,184150r73558,62740l299985,312797,215900,241077r-84085,71720l75600,246890r73558,-62740l75600,121410xe" fillcolor="red" strokecolor="red" strokeweight="1pt">
                <v:stroke joinstyle="miter"/>
                <v:path arrowok="t" o:connecttype="custom" o:connectlocs="75600,121410;131815,55503;215900,127223;299985,55503;356200,121410;282642,184150;356200,246890;299985,312797;215900,241077;131815,312797;75600,246890;149158,184150;75600,121410" o:connectangles="0,0,0,0,0,0,0,0,0,0,0,0,0"/>
              </v:shape>
            </w:pict>
          </mc:Fallback>
        </mc:AlternateContent>
      </w:r>
      <w:r w:rsidR="00310FC6"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41352079" wp14:editId="2E2B98CD">
                <wp:simplePos x="0" y="0"/>
                <wp:positionH relativeFrom="column">
                  <wp:posOffset>3333750</wp:posOffset>
                </wp:positionH>
                <wp:positionV relativeFrom="paragraph">
                  <wp:posOffset>82550</wp:posOffset>
                </wp:positionV>
                <wp:extent cx="431800" cy="368300"/>
                <wp:effectExtent l="0" t="0" r="0" b="0"/>
                <wp:wrapNone/>
                <wp:docPr id="258" name="乘號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3683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D5B35" id="乘號 258" o:spid="_x0000_s1026" style="position:absolute;margin-left:262.5pt;margin-top:6.5pt;width:34pt;height:29pt;z-index:25175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1800,36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" path="m75600,121410l131815,55503r84085,71720l299985,55503r56215,65907l282642,184150r73558,62740l299985,312797,215900,241077r-84085,71720l75600,246890r73558,-62740l75600,121410xe" fillcolor="red" strokecolor="red" strokeweight="1pt">
                <v:stroke joinstyle="miter"/>
                <v:path arrowok="t" o:connecttype="custom" o:connectlocs="75600,121410;131815,55503;215900,127223;299985,55503;356200,121410;282642,184150;356200,246890;299985,312797;215900,241077;131815,312797;75600,246890;149158,184150;75600,121410" o:connectangles="0,0,0,0,0,0,0,0,0,0,0,0,0"/>
              </v:shape>
            </w:pict>
          </mc:Fallback>
        </mc:AlternateContent>
      </w:r>
      <w:r w:rsidR="00310FC6"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5991B7F4" wp14:editId="464AF06B">
                <wp:simplePos x="0" y="0"/>
                <wp:positionH relativeFrom="column">
                  <wp:posOffset>1492250</wp:posOffset>
                </wp:positionH>
                <wp:positionV relativeFrom="paragraph">
                  <wp:posOffset>82550</wp:posOffset>
                </wp:positionV>
                <wp:extent cx="431800" cy="368300"/>
                <wp:effectExtent l="0" t="0" r="0" b="0"/>
                <wp:wrapNone/>
                <wp:docPr id="259" name="乘號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3683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7C6FDB" id="乘號 259" o:spid="_x0000_s1026" style="position:absolute;margin-left:117.5pt;margin-top:6.5pt;width:34pt;height:29pt;z-index:25175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1800,36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" path="m75600,121410l131815,55503r84085,71720l299985,55503r56215,65907l282642,184150r73558,62740l299985,312797,215900,241077r-84085,71720l75600,246890r73558,-62740l75600,121410xe" fillcolor="red" strokecolor="red" strokeweight="1pt">
                <v:stroke joinstyle="miter"/>
                <v:path arrowok="t" o:connecttype="custom" o:connectlocs="75600,121410;131815,55503;215900,127223;299985,55503;356200,121410;282642,184150;356200,246890;299985,312797;215900,241077;131815,312797;75600,246890;149158,184150;75600,121410" o:connectangles="0,0,0,0,0,0,0,0,0,0,0,0,0"/>
              </v:shape>
            </w:pict>
          </mc:Fallback>
        </mc:AlternateContent>
      </w:r>
    </w:p>
    <w:tbl>
      <w:tblPr>
        <w:tblStyle w:val="af4"/>
        <w:tblW w:w="0" w:type="auto"/>
        <w:tblInd w:w="392" w:type="dxa"/>
        <w:tblLook w:val="04A0" w:firstRow="1" w:lastRow="0" w:firstColumn="1" w:lastColumn="0" w:noHBand="0" w:noVBand="1"/>
      </w:tblPr>
      <w:tblGrid>
        <w:gridCol w:w="850"/>
        <w:gridCol w:w="851"/>
        <w:gridCol w:w="708"/>
        <w:gridCol w:w="709"/>
        <w:gridCol w:w="709"/>
        <w:gridCol w:w="709"/>
        <w:gridCol w:w="708"/>
        <w:gridCol w:w="709"/>
        <w:gridCol w:w="715"/>
        <w:gridCol w:w="715"/>
        <w:gridCol w:w="773"/>
        <w:gridCol w:w="774"/>
        <w:gridCol w:w="709"/>
        <w:gridCol w:w="709"/>
      </w:tblGrid>
      <w:tr w:rsidR="000D3DC1" w:rsidTr="000D3DC1">
        <w:tc>
          <w:tcPr>
            <w:tcW w:w="850" w:type="dxa"/>
          </w:tcPr>
          <w:p w:rsidR="000D3DC1" w:rsidRDefault="000D3DC1" w:rsidP="00310FC6">
            <w:pPr>
              <w:pStyle w:val="A-"/>
              <w:numPr>
                <w:ilvl w:val="0"/>
                <w:numId w:val="0"/>
              </w:numPr>
              <w:jc w:val="center"/>
            </w:pPr>
            <w:r>
              <w:t>7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0D3DC1" w:rsidRDefault="000D3DC1" w:rsidP="00310FC6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</w:tcPr>
          <w:p w:rsidR="000D3DC1" w:rsidRDefault="000D3DC1" w:rsidP="00310FC6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2 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0D3DC1" w:rsidRPr="000D3DC1" w:rsidRDefault="000D3DC1" w:rsidP="00310FC6">
            <w:pPr>
              <w:pStyle w:val="A-"/>
              <w:numPr>
                <w:ilvl w:val="0"/>
                <w:numId w:val="0"/>
              </w:numPr>
              <w:jc w:val="center"/>
            </w:pPr>
            <w:r w:rsidRPr="000D3DC1"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0D3DC1" w:rsidRDefault="000D3DC1" w:rsidP="00310FC6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0D3DC1" w:rsidRDefault="000D3DC1" w:rsidP="00310FC6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</w:tcPr>
          <w:p w:rsidR="000D3DC1" w:rsidRDefault="000D3DC1" w:rsidP="00310FC6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0D3DC1" w:rsidRDefault="000D3DC1" w:rsidP="00310FC6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5" w:type="dxa"/>
          </w:tcPr>
          <w:p w:rsidR="000D3DC1" w:rsidRDefault="000D3DC1" w:rsidP="00310FC6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15" w:type="dxa"/>
            <w:shd w:val="clear" w:color="auto" w:fill="D0CECE" w:themeFill="background2" w:themeFillShade="E6"/>
          </w:tcPr>
          <w:p w:rsidR="000D3DC1" w:rsidRDefault="000D3DC1" w:rsidP="00310FC6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73" w:type="dxa"/>
          </w:tcPr>
          <w:p w:rsidR="000D3DC1" w:rsidRDefault="000D3DC1" w:rsidP="00310FC6">
            <w:pPr>
              <w:pStyle w:val="A-"/>
              <w:numPr>
                <w:ilvl w:val="0"/>
                <w:numId w:val="0"/>
              </w:numPr>
              <w:jc w:val="center"/>
            </w:pPr>
            <w:r>
              <w:t>4</w:t>
            </w:r>
          </w:p>
        </w:tc>
        <w:tc>
          <w:tcPr>
            <w:tcW w:w="774" w:type="dxa"/>
            <w:shd w:val="clear" w:color="auto" w:fill="D0CECE" w:themeFill="background2" w:themeFillShade="E6"/>
          </w:tcPr>
          <w:p w:rsidR="000D3DC1" w:rsidRDefault="000D3DC1" w:rsidP="00310FC6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0D3DC1" w:rsidRDefault="000D3DC1" w:rsidP="00310FC6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0D3DC1" w:rsidRDefault="000D3DC1" w:rsidP="00310FC6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D3DC1" w:rsidTr="000D3DC1">
        <w:tc>
          <w:tcPr>
            <w:tcW w:w="850" w:type="dxa"/>
          </w:tcPr>
          <w:p w:rsidR="000D3DC1" w:rsidRDefault="000D3DC1" w:rsidP="00310FC6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0D3DC1" w:rsidRDefault="000D3DC1" w:rsidP="00310FC6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</w:tcPr>
          <w:p w:rsidR="000D3DC1" w:rsidRDefault="000D3DC1" w:rsidP="00310FC6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0D3DC1" w:rsidRPr="000D3DC1" w:rsidRDefault="000D3DC1" w:rsidP="00310FC6">
            <w:pPr>
              <w:pStyle w:val="A-"/>
              <w:numPr>
                <w:ilvl w:val="0"/>
                <w:numId w:val="0"/>
              </w:numPr>
              <w:jc w:val="center"/>
            </w:pPr>
            <w:r w:rsidRPr="000D3DC1"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0D3DC1" w:rsidRDefault="000D3DC1" w:rsidP="00310FC6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0D3DC1" w:rsidRDefault="000D3DC1" w:rsidP="00310FC6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</w:tcPr>
          <w:p w:rsidR="000D3DC1" w:rsidRDefault="000D3DC1" w:rsidP="00310FC6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0D3DC1" w:rsidRDefault="004666E6" w:rsidP="00310FC6">
            <w:pPr>
              <w:pStyle w:val="A-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715" w:type="dxa"/>
          </w:tcPr>
          <w:p w:rsidR="000D3DC1" w:rsidRDefault="000D3DC1" w:rsidP="00310FC6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15" w:type="dxa"/>
            <w:shd w:val="clear" w:color="auto" w:fill="D0CECE" w:themeFill="background2" w:themeFillShade="E6"/>
          </w:tcPr>
          <w:p w:rsidR="000D3DC1" w:rsidRDefault="000D3DC1" w:rsidP="00310FC6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73" w:type="dxa"/>
          </w:tcPr>
          <w:p w:rsidR="000D3DC1" w:rsidRDefault="000D3DC1" w:rsidP="00310FC6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74" w:type="dxa"/>
            <w:shd w:val="clear" w:color="auto" w:fill="D0CECE" w:themeFill="background2" w:themeFillShade="E6"/>
          </w:tcPr>
          <w:p w:rsidR="000D3DC1" w:rsidRDefault="000D3DC1" w:rsidP="00310FC6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0D3DC1" w:rsidRDefault="000D3DC1" w:rsidP="00310FC6">
            <w:pPr>
              <w:pStyle w:val="A-"/>
              <w:numPr>
                <w:ilvl w:val="0"/>
                <w:numId w:val="0"/>
              </w:numPr>
              <w:jc w:val="center"/>
            </w:pPr>
            <w:r>
              <w:t>2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0D3DC1" w:rsidRDefault="000D3DC1" w:rsidP="00310FC6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D3DC1" w:rsidTr="000D3DC1">
        <w:tc>
          <w:tcPr>
            <w:tcW w:w="850" w:type="dxa"/>
          </w:tcPr>
          <w:p w:rsidR="000D3DC1" w:rsidRDefault="000D3DC1" w:rsidP="00310FC6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0D3DC1" w:rsidRDefault="000D3DC1" w:rsidP="00310FC6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</w:tcPr>
          <w:p w:rsidR="000D3DC1" w:rsidRDefault="000D3DC1" w:rsidP="00310FC6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0D3DC1" w:rsidRPr="000D3DC1" w:rsidRDefault="000D3DC1" w:rsidP="00310FC6">
            <w:pPr>
              <w:pStyle w:val="A-"/>
              <w:numPr>
                <w:ilvl w:val="0"/>
                <w:numId w:val="0"/>
              </w:numPr>
              <w:jc w:val="center"/>
            </w:pPr>
            <w:r w:rsidRPr="000D3DC1"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0D3DC1" w:rsidRDefault="000D3DC1" w:rsidP="00310FC6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0D3DC1" w:rsidRDefault="000D3DC1" w:rsidP="00310FC6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:rsidR="000D3DC1" w:rsidRDefault="000D3DC1" w:rsidP="00310FC6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0D3DC1" w:rsidRDefault="000D3DC1" w:rsidP="00310FC6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5" w:type="dxa"/>
          </w:tcPr>
          <w:p w:rsidR="000D3DC1" w:rsidRDefault="000D3DC1" w:rsidP="00310FC6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15" w:type="dxa"/>
            <w:shd w:val="clear" w:color="auto" w:fill="D0CECE" w:themeFill="background2" w:themeFillShade="E6"/>
          </w:tcPr>
          <w:p w:rsidR="000D3DC1" w:rsidRDefault="000D3DC1" w:rsidP="00310FC6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73" w:type="dxa"/>
          </w:tcPr>
          <w:p w:rsidR="000D3DC1" w:rsidRDefault="000D3DC1" w:rsidP="00310FC6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74" w:type="dxa"/>
            <w:shd w:val="clear" w:color="auto" w:fill="D0CECE" w:themeFill="background2" w:themeFillShade="E6"/>
          </w:tcPr>
          <w:p w:rsidR="000D3DC1" w:rsidRDefault="000D3DC1" w:rsidP="00310FC6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0D3DC1" w:rsidRDefault="000D3DC1" w:rsidP="00310FC6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0D3DC1" w:rsidRDefault="000D3DC1" w:rsidP="00310FC6">
            <w:pPr>
              <w:pStyle w:val="A-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310FC6" w:rsidRPr="003120AA" w:rsidRDefault="00BB6E7E" w:rsidP="00310FC6">
      <w:pPr>
        <w:pStyle w:val="A-"/>
        <w:numPr>
          <w:ilvl w:val="0"/>
          <w:numId w:val="0"/>
        </w:numPr>
        <w:ind w:left="36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239395</wp:posOffset>
                </wp:positionV>
                <wp:extent cx="1003300" cy="438150"/>
                <wp:effectExtent l="0" t="0" r="25400" b="19050"/>
                <wp:wrapNone/>
                <wp:docPr id="263" name="文字方塊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438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BB6E7E" w:rsidRDefault="00BB6E7E">
                            <w:r>
                              <w:rPr>
                                <w:rFonts w:hint="eastAsia"/>
                              </w:rPr>
                              <w:t>灰底為Rbit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63" o:spid="_x0000_s1049" type="#_x0000_t202" style="position:absolute;left:0;text-align:left;margin-left:331.5pt;margin-top:18.85pt;width:79pt;height:34.5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" fillcolor="#d8d8d8 [2732]" strokecolor="#7f7f7f [1612]" strokeweight=".5pt">
                <v:textbox>
                  <w:txbxContent>
                    <w:p w:rsidR="00BB6E7E" w:rsidRDefault="00BB6E7E">
                      <w:r>
                        <w:rPr>
                          <w:rFonts w:hint="eastAsia"/>
                        </w:rPr>
                        <w:t>灰底為Rbit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43F61E79" wp14:editId="53FBED7C">
                <wp:simplePos x="0" y="0"/>
                <wp:positionH relativeFrom="column">
                  <wp:posOffset>336550</wp:posOffset>
                </wp:positionH>
                <wp:positionV relativeFrom="paragraph">
                  <wp:posOffset>51435</wp:posOffset>
                </wp:positionV>
                <wp:extent cx="215900" cy="431800"/>
                <wp:effectExtent l="19050" t="19050" r="12700" b="25400"/>
                <wp:wrapNone/>
                <wp:docPr id="260" name="上彎箭號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5900" cy="431800"/>
                        </a:xfrm>
                        <a:prstGeom prst="bentUpArrow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92B3D" id="上彎箭號 260" o:spid="_x0000_s1026" style="position:absolute;margin-left:26.5pt;margin-top:4.05pt;width:17pt;height:34pt;flip:x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900,43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" path="m,377825r134938,l134938,53975r-26988,l161925,r53975,53975l188913,53975r,377825l,431800,,377825xe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stroke joinstyle="miter"/>
                <v:path arrowok="t" o:connecttype="custom" o:connectlocs="0,377825;134938,377825;134938,53975;107950,53975;161925,0;215900,53975;188913,53975;188913,431800;0,431800;0,377825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02D28C9C" wp14:editId="6268F8FD">
                <wp:simplePos x="0" y="0"/>
                <wp:positionH relativeFrom="column">
                  <wp:posOffset>635000</wp:posOffset>
                </wp:positionH>
                <wp:positionV relativeFrom="paragraph">
                  <wp:posOffset>172085</wp:posOffset>
                </wp:positionV>
                <wp:extent cx="1517650" cy="673100"/>
                <wp:effectExtent l="0" t="0" r="25400" b="12700"/>
                <wp:wrapNone/>
                <wp:docPr id="261" name="文字方塊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673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FC6" w:rsidRPr="00CA6992" w:rsidRDefault="00310FC6" w:rsidP="00310FC6">
                            <w:pPr>
                              <w:rPr>
                                <w:rFonts w:ascii="標楷體" w:eastAsia="標楷體" w:hAnsi="標楷體"/>
                                <w:b/>
                                <w:color w:val="FFFFFF" w:themeColor="background1"/>
                              </w:rPr>
                            </w:pPr>
                            <w:r w:rsidRPr="00CA6992">
                              <w:rPr>
                                <w:rFonts w:ascii="標楷體" w:eastAsia="標楷體" w:hAnsi="標楷體" w:hint="eastAsia"/>
                                <w:b/>
                                <w:color w:val="FFFFFF" w:themeColor="background1"/>
                              </w:rPr>
                              <w:t>7</w:t>
                            </w:r>
                            <w:r w:rsidRPr="00CA6992">
                              <w:rPr>
                                <w:rFonts w:ascii="標楷體" w:eastAsia="標楷體" w:hAnsi="標楷體"/>
                                <w:b/>
                                <w:color w:val="FFFFFF" w:themeColor="background1"/>
                              </w:rPr>
                              <w:t>xx</w:t>
                            </w:r>
                            <w:r w:rsidRPr="00CA6992">
                              <w:rPr>
                                <w:rFonts w:ascii="標楷體" w:eastAsia="標楷體" w:hAnsi="標楷體" w:hint="eastAsia"/>
                                <w:b/>
                                <w:color w:val="FFFFFF" w:themeColor="background1"/>
                              </w:rPr>
                              <w:t>，70x，701</w:t>
                            </w:r>
                          </w:p>
                          <w:p w:rsidR="00310FC6" w:rsidRPr="00CA6992" w:rsidRDefault="00310FC6" w:rsidP="00310FC6">
                            <w:pPr>
                              <w:rPr>
                                <w:rFonts w:ascii="標楷體" w:eastAsia="標楷體" w:hAnsi="標楷體"/>
                                <w:b/>
                                <w:color w:val="FFFFFF" w:themeColor="background1"/>
                              </w:rPr>
                            </w:pPr>
                            <w:r w:rsidRPr="00CA6992">
                              <w:rPr>
                                <w:rFonts w:ascii="標楷體" w:eastAsia="標楷體" w:hAnsi="標楷體" w:hint="eastAsia"/>
                                <w:b/>
                                <w:color w:val="FFFFFF" w:themeColor="background1"/>
                              </w:rPr>
                              <w:t>共三次page fault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28C9C" id="文字方塊 261" o:spid="_x0000_s1050" type="#_x0000_t202" style="position:absolute;left:0;text-align:left;margin-left:50pt;margin-top:13.55pt;width:119.5pt;height:53pt;z-index:25176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textbox>
                  <w:txbxContent>
                    <w:p w:rsidR="00310FC6" w:rsidRPr="00CA6992" w:rsidRDefault="00310FC6" w:rsidP="00310FC6">
                      <w:pPr>
                        <w:rPr>
                          <w:rFonts w:ascii="標楷體" w:eastAsia="標楷體" w:hAnsi="標楷體"/>
                          <w:b/>
                          <w:color w:val="FFFFFF" w:themeColor="background1"/>
                        </w:rPr>
                      </w:pPr>
                      <w:r w:rsidRPr="00CA6992">
                        <w:rPr>
                          <w:rFonts w:ascii="標楷體" w:eastAsia="標楷體" w:hAnsi="標楷體" w:hint="eastAsia"/>
                          <w:b/>
                          <w:color w:val="FFFFFF" w:themeColor="background1"/>
                        </w:rPr>
                        <w:t>7</w:t>
                      </w:r>
                      <w:r w:rsidRPr="00CA6992">
                        <w:rPr>
                          <w:rFonts w:ascii="標楷體" w:eastAsia="標楷體" w:hAnsi="標楷體"/>
                          <w:b/>
                          <w:color w:val="FFFFFF" w:themeColor="background1"/>
                        </w:rPr>
                        <w:t>xx</w:t>
                      </w:r>
                      <w:r w:rsidRPr="00CA6992">
                        <w:rPr>
                          <w:rFonts w:ascii="標楷體" w:eastAsia="標楷體" w:hAnsi="標楷體" w:hint="eastAsia"/>
                          <w:b/>
                          <w:color w:val="FFFFFF" w:themeColor="background1"/>
                        </w:rPr>
                        <w:t>，70x，701</w:t>
                      </w:r>
                    </w:p>
                    <w:p w:rsidR="00310FC6" w:rsidRPr="00CA6992" w:rsidRDefault="00310FC6" w:rsidP="00310FC6">
                      <w:pPr>
                        <w:rPr>
                          <w:rFonts w:ascii="標楷體" w:eastAsia="標楷體" w:hAnsi="標楷體"/>
                          <w:b/>
                          <w:color w:val="FFFFFF" w:themeColor="background1"/>
                        </w:rPr>
                      </w:pPr>
                      <w:r w:rsidRPr="00CA6992">
                        <w:rPr>
                          <w:rFonts w:ascii="標楷體" w:eastAsia="標楷體" w:hAnsi="標楷體" w:hint="eastAsia"/>
                          <w:b/>
                          <w:color w:val="FFFFFF" w:themeColor="background1"/>
                        </w:rPr>
                        <w:t>共三次page fault</w:t>
                      </w:r>
                    </w:p>
                  </w:txbxContent>
                </v:textbox>
              </v:shape>
            </w:pict>
          </mc:Fallback>
        </mc:AlternateContent>
      </w:r>
      <w:r w:rsidR="00310FC6"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7024E437" wp14:editId="52540ECF">
                <wp:simplePos x="0" y="0"/>
                <wp:positionH relativeFrom="column">
                  <wp:posOffset>5626100</wp:posOffset>
                </wp:positionH>
                <wp:positionV relativeFrom="paragraph">
                  <wp:posOffset>222885</wp:posOffset>
                </wp:positionV>
                <wp:extent cx="1085850" cy="463550"/>
                <wp:effectExtent l="0" t="0" r="19050" b="12700"/>
                <wp:wrapNone/>
                <wp:docPr id="262" name="文字方塊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4635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FC6" w:rsidRPr="00CA6992" w:rsidRDefault="00310FC6" w:rsidP="00310FC6">
                            <w:pPr>
                              <w:rPr>
                                <w:b/>
                              </w:rPr>
                            </w:pPr>
                            <w:r w:rsidRPr="00CA6992">
                              <w:rPr>
                                <w:b/>
                              </w:rPr>
                              <w:t>P</w:t>
                            </w:r>
                            <w:r w:rsidRPr="00CA6992">
                              <w:rPr>
                                <w:rFonts w:hint="eastAsia"/>
                                <w:b/>
                              </w:rPr>
                              <w:t xml:space="preserve">age </w:t>
                            </w:r>
                            <w:r>
                              <w:rPr>
                                <w:b/>
                              </w:rPr>
                              <w:t>fault :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4E437" id="文字方塊 262" o:spid="_x0000_s1051" type="#_x0000_t202" style="position:absolute;left:0;text-align:left;margin-left:443pt;margin-top:17.55pt;width:85.5pt;height:36.5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310FC6" w:rsidRPr="00CA6992" w:rsidRDefault="00310FC6" w:rsidP="00310FC6">
                      <w:pPr>
                        <w:rPr>
                          <w:b/>
                        </w:rPr>
                      </w:pPr>
                      <w:r w:rsidRPr="00CA6992">
                        <w:rPr>
                          <w:b/>
                        </w:rPr>
                        <w:t>P</w:t>
                      </w:r>
                      <w:r w:rsidRPr="00CA6992">
                        <w:rPr>
                          <w:rFonts w:hint="eastAsia"/>
                          <w:b/>
                        </w:rPr>
                        <w:t xml:space="preserve">age </w:t>
                      </w:r>
                      <w:r>
                        <w:rPr>
                          <w:b/>
                        </w:rPr>
                        <w:t>fault : 7</w:t>
                      </w:r>
                    </w:p>
                  </w:txbxContent>
                </v:textbox>
              </v:shape>
            </w:pict>
          </mc:Fallback>
        </mc:AlternateContent>
      </w:r>
    </w:p>
    <w:p w:rsidR="00310FC6" w:rsidRDefault="00310FC6" w:rsidP="00310FC6">
      <w:pPr>
        <w:pStyle w:val="af9"/>
        <w:numPr>
          <w:ilvl w:val="0"/>
          <w:numId w:val="26"/>
        </w:numPr>
        <w:ind w:firstLineChars="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lastRenderedPageBreak/>
        <w:t>流程簡介  ( 以上述例子為例 )</w:t>
      </w:r>
    </w:p>
    <w:p w:rsidR="00310FC6" w:rsidRPr="00310FC6" w:rsidRDefault="00310FC6" w:rsidP="000D3DC1">
      <w:pPr>
        <w:pStyle w:val="af9"/>
        <w:numPr>
          <w:ilvl w:val="0"/>
          <w:numId w:val="36"/>
        </w:numPr>
        <w:ind w:firstLineChars="0"/>
        <w:rPr>
          <w:rFonts w:ascii="標楷體" w:eastAsia="標楷體" w:hAnsi="標楷體"/>
        </w:rPr>
      </w:pPr>
      <w:r w:rsidRPr="00310FC6">
        <w:rPr>
          <w:rFonts w:ascii="標楷體" w:eastAsia="標楷體" w:hAnsi="標楷體" w:hint="eastAsia"/>
        </w:rPr>
        <w:t>藍框A要判斷2是否再frame中，發現沒有，</w:t>
      </w:r>
      <w:r w:rsidR="00BB6E7E">
        <w:rPr>
          <w:rFonts w:ascii="標楷體" w:eastAsia="標楷體" w:hAnsi="標楷體" w:hint="eastAsia"/>
        </w:rPr>
        <w:t>fifo</w:t>
      </w:r>
      <w:r w:rsidR="000D3DC1">
        <w:rPr>
          <w:rFonts w:ascii="標楷體" w:eastAsia="標楷體" w:hAnsi="標楷體" w:hint="eastAsia"/>
        </w:rPr>
        <w:t>依序檢查7 0 1發現他們都有一次機會，因次扣掉他們的機會再次回到7</w:t>
      </w:r>
    </w:p>
    <w:p w:rsidR="00310FC6" w:rsidRDefault="000D3DC1" w:rsidP="000D3DC1">
      <w:pPr>
        <w:pStyle w:val="af9"/>
        <w:numPr>
          <w:ilvl w:val="0"/>
          <w:numId w:val="36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發現他沒有機會了，所以將7替換掉，而替換進來的2有一次機會</w:t>
      </w:r>
      <w:r w:rsidR="00BB6E7E">
        <w:rPr>
          <w:rFonts w:ascii="標楷體" w:eastAsia="標楷體" w:hAnsi="標楷體" w:hint="eastAsia"/>
        </w:rPr>
        <w:t>，此時fifo到0那格</w:t>
      </w:r>
    </w:p>
    <w:p w:rsidR="00310FC6" w:rsidRDefault="00310FC6" w:rsidP="000D3DC1">
      <w:pPr>
        <w:pStyle w:val="af9"/>
        <w:numPr>
          <w:ilvl w:val="0"/>
          <w:numId w:val="36"/>
        </w:numPr>
        <w:ind w:firstLineChars="0"/>
        <w:rPr>
          <w:rFonts w:ascii="標楷體" w:eastAsia="標楷體" w:hAnsi="標楷體"/>
        </w:rPr>
      </w:pPr>
      <w:r w:rsidRPr="00310FC6">
        <w:rPr>
          <w:rFonts w:ascii="標楷體" w:eastAsia="標楷體" w:hAnsi="標楷體" w:hint="eastAsia"/>
        </w:rPr>
        <w:t>藍框</w:t>
      </w:r>
      <w:r w:rsidR="000D3DC1">
        <w:rPr>
          <w:rFonts w:ascii="標楷體" w:eastAsia="標楷體" w:hAnsi="標楷體" w:hint="eastAsia"/>
        </w:rPr>
        <w:t>B</w:t>
      </w:r>
      <w:r w:rsidRPr="00310FC6">
        <w:rPr>
          <w:rFonts w:ascii="標楷體" w:eastAsia="標楷體" w:hAnsi="標楷體" w:hint="eastAsia"/>
        </w:rPr>
        <w:t>要判斷</w:t>
      </w:r>
      <w:r w:rsidR="000D3DC1">
        <w:rPr>
          <w:rFonts w:ascii="標楷體" w:eastAsia="標楷體" w:hAnsi="標楷體" w:hint="eastAsia"/>
        </w:rPr>
        <w:t>0</w:t>
      </w:r>
      <w:r w:rsidRPr="00310FC6">
        <w:rPr>
          <w:rFonts w:ascii="標楷體" w:eastAsia="標楷體" w:hAnsi="標楷體" w:hint="eastAsia"/>
        </w:rPr>
        <w:t>是否再frame中，發現有，</w:t>
      </w:r>
      <w:r w:rsidR="000D3DC1">
        <w:rPr>
          <w:rFonts w:ascii="標楷體" w:eastAsia="標楷體" w:hAnsi="標楷體" w:hint="eastAsia"/>
        </w:rPr>
        <w:t>因此將0的R</w:t>
      </w:r>
      <w:r w:rsidR="000D3DC1">
        <w:rPr>
          <w:rFonts w:ascii="標楷體" w:eastAsia="標楷體" w:hAnsi="標楷體"/>
        </w:rPr>
        <w:t>b</w:t>
      </w:r>
      <w:r w:rsidR="000D3DC1">
        <w:rPr>
          <w:rFonts w:ascii="標楷體" w:eastAsia="標楷體" w:hAnsi="標楷體" w:hint="eastAsia"/>
        </w:rPr>
        <w:t>i</w:t>
      </w:r>
      <w:r w:rsidR="000D3DC1">
        <w:rPr>
          <w:rFonts w:ascii="標楷體" w:eastAsia="標楷體" w:hAnsi="標楷體"/>
        </w:rPr>
        <w:t>t</w:t>
      </w:r>
      <w:r w:rsidR="000D3DC1">
        <w:rPr>
          <w:rFonts w:ascii="標楷體" w:eastAsia="標楷體" w:hAnsi="標楷體" w:hint="eastAsia"/>
        </w:rPr>
        <w:t>設成1，代表他現在有了一次機會</w:t>
      </w:r>
    </w:p>
    <w:p w:rsidR="000D3DC1" w:rsidRPr="00310FC6" w:rsidRDefault="000D3DC1" w:rsidP="000D3DC1">
      <w:pPr>
        <w:pStyle w:val="af9"/>
        <w:numPr>
          <w:ilvl w:val="0"/>
          <w:numId w:val="36"/>
        </w:numPr>
        <w:ind w:firstLineChars="0"/>
        <w:rPr>
          <w:rFonts w:ascii="標楷體" w:eastAsia="標楷體" w:hAnsi="標楷體"/>
        </w:rPr>
      </w:pPr>
      <w:r w:rsidRPr="00310FC6">
        <w:rPr>
          <w:rFonts w:ascii="標楷體" w:eastAsia="標楷體" w:hAnsi="標楷體" w:hint="eastAsia"/>
        </w:rPr>
        <w:t>藍框</w:t>
      </w:r>
      <w:r>
        <w:rPr>
          <w:rFonts w:ascii="標楷體" w:eastAsia="標楷體" w:hAnsi="標楷體" w:hint="eastAsia"/>
        </w:rPr>
        <w:t>C</w:t>
      </w:r>
      <w:r w:rsidRPr="00310FC6">
        <w:rPr>
          <w:rFonts w:ascii="標楷體" w:eastAsia="標楷體" w:hAnsi="標楷體" w:hint="eastAsia"/>
        </w:rPr>
        <w:t>要判斷</w:t>
      </w:r>
      <w:r>
        <w:rPr>
          <w:rFonts w:ascii="標楷體" w:eastAsia="標楷體" w:hAnsi="標楷體"/>
        </w:rPr>
        <w:t>3</w:t>
      </w:r>
      <w:r w:rsidRPr="00310FC6">
        <w:rPr>
          <w:rFonts w:ascii="標楷體" w:eastAsia="標楷體" w:hAnsi="標楷體" w:hint="eastAsia"/>
        </w:rPr>
        <w:t>是否再frame中，發現</w:t>
      </w:r>
      <w:r>
        <w:rPr>
          <w:rFonts w:ascii="標楷體" w:eastAsia="標楷體" w:hAnsi="標楷體" w:hint="eastAsia"/>
        </w:rPr>
        <w:t>沒</w:t>
      </w:r>
      <w:r w:rsidRPr="00310FC6">
        <w:rPr>
          <w:rFonts w:ascii="標楷體" w:eastAsia="標楷體" w:hAnsi="標楷體" w:hint="eastAsia"/>
        </w:rPr>
        <w:t>有，</w:t>
      </w:r>
      <w:r w:rsidR="00BB6E7E">
        <w:rPr>
          <w:rFonts w:ascii="標楷體" w:eastAsia="標楷體" w:hAnsi="標楷體" w:hint="eastAsia"/>
        </w:rPr>
        <w:t xml:space="preserve">因此從fifo所在那格 ( </w:t>
      </w:r>
      <w:r w:rsidR="004666E6">
        <w:rPr>
          <w:rFonts w:ascii="標楷體" w:eastAsia="標楷體" w:hAnsi="標楷體"/>
        </w:rPr>
        <w:t>0</w:t>
      </w:r>
      <w:r w:rsidR="00BB6E7E">
        <w:rPr>
          <w:rFonts w:ascii="標楷體" w:eastAsia="標楷體" w:hAnsi="標楷體"/>
        </w:rPr>
        <w:t xml:space="preserve"> ) </w:t>
      </w:r>
      <w:r w:rsidR="00BB6E7E">
        <w:rPr>
          <w:rFonts w:ascii="標楷體" w:eastAsia="標楷體" w:hAnsi="標楷體" w:hint="eastAsia"/>
        </w:rPr>
        <w:t>開始檢查機會，</w:t>
      </w:r>
      <w:r w:rsidR="004666E6">
        <w:rPr>
          <w:rFonts w:ascii="標楷體" w:eastAsia="標楷體" w:hAnsi="標楷體" w:hint="eastAsia"/>
        </w:rPr>
        <w:t>0有一次機會，所以扣掉，再往下</w:t>
      </w:r>
      <w:r w:rsidR="00BB6E7E">
        <w:rPr>
          <w:rFonts w:ascii="標楷體" w:eastAsia="標楷體" w:hAnsi="標楷體" w:hint="eastAsia"/>
        </w:rPr>
        <w:t>發現1沒機會了，因此將他替換掉，變成2</w:t>
      </w:r>
      <w:r w:rsidR="00BB6E7E">
        <w:rPr>
          <w:rFonts w:ascii="標楷體" w:eastAsia="標楷體" w:hAnsi="標楷體"/>
        </w:rPr>
        <w:t xml:space="preserve"> 0 3</w:t>
      </w:r>
      <w:r w:rsidR="00BB6E7E">
        <w:rPr>
          <w:rFonts w:ascii="標楷體" w:eastAsia="標楷體" w:hAnsi="標楷體" w:hint="eastAsia"/>
        </w:rPr>
        <w:t>，且3的機會有一次</w:t>
      </w:r>
    </w:p>
    <w:p w:rsidR="00310FC6" w:rsidRPr="00CA6992" w:rsidRDefault="00310FC6" w:rsidP="000D3DC1">
      <w:pPr>
        <w:pStyle w:val="af9"/>
        <w:numPr>
          <w:ilvl w:val="0"/>
          <w:numId w:val="36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其餘的依照上述方法完成</w:t>
      </w:r>
    </w:p>
    <w:p w:rsidR="004E14CB" w:rsidRDefault="004E14CB" w:rsidP="004E14CB">
      <w:pPr>
        <w:pStyle w:val="A-"/>
      </w:pPr>
      <w:bookmarkStart w:id="3" w:name="_Toc484119954"/>
      <w:r w:rsidRPr="0044467B">
        <w:rPr>
          <w:rFonts w:hint="eastAsia"/>
        </w:rPr>
        <w:t>程式如何編譯</w:t>
      </w:r>
      <w:bookmarkEnd w:id="3"/>
    </w:p>
    <w:p w:rsidR="004E14CB" w:rsidRPr="00AB6700" w:rsidRDefault="004E14CB" w:rsidP="004E14CB">
      <w:pPr>
        <w:pStyle w:val="af9"/>
        <w:numPr>
          <w:ilvl w:val="0"/>
          <w:numId w:val="15"/>
        </w:numPr>
        <w:ind w:firstLineChars="0"/>
        <w:rPr>
          <w:rFonts w:ascii="標楷體" w:eastAsia="標楷體" w:hAnsi="標楷體"/>
        </w:rPr>
      </w:pPr>
      <w:r w:rsidRPr="00AB6700">
        <w:rPr>
          <w:rFonts w:ascii="標楷體" w:eastAsia="標楷體" w:hAnsi="標楷體" w:hint="eastAsia"/>
        </w:rPr>
        <w:t>有附上Makefile檔提供操作</w:t>
      </w:r>
    </w:p>
    <w:p w:rsidR="004E14CB" w:rsidRPr="00AB6700" w:rsidRDefault="004E14CB" w:rsidP="004E14CB">
      <w:pPr>
        <w:pStyle w:val="af9"/>
        <w:ind w:left="840" w:firstLineChars="0" w:firstLine="0"/>
        <w:rPr>
          <w:rFonts w:eastAsia="標楷體" w:cs="Arial"/>
        </w:rPr>
      </w:pPr>
      <w:r w:rsidRPr="00AB6700">
        <w:rPr>
          <w:rFonts w:eastAsia="標楷體" w:cs="Arial"/>
        </w:rPr>
        <w:t>OR</w:t>
      </w:r>
    </w:p>
    <w:p w:rsidR="004E14CB" w:rsidRPr="00476515" w:rsidRDefault="004E14CB" w:rsidP="00BB6E7E">
      <w:pPr>
        <w:pStyle w:val="af9"/>
        <w:numPr>
          <w:ilvl w:val="0"/>
          <w:numId w:val="15"/>
        </w:numPr>
        <w:ind w:firstLineChars="0"/>
        <w:rPr>
          <w:rFonts w:ascii="標楷體" w:eastAsia="標楷體" w:hAnsi="標楷體"/>
        </w:rPr>
      </w:pPr>
      <w:r w:rsidRPr="00AB6700">
        <w:rPr>
          <w:rFonts w:ascii="標楷體" w:eastAsia="標楷體" w:hAnsi="標楷體" w:hint="eastAsia"/>
        </w:rPr>
        <w:t xml:space="preserve">在命令列輸入 </w:t>
      </w:r>
      <w:r>
        <w:rPr>
          <w:rFonts w:ascii="標楷體" w:eastAsia="標楷體" w:hAnsi="標楷體"/>
        </w:rPr>
        <w:t xml:space="preserve">    </w:t>
      </w:r>
      <w:r w:rsidRPr="00AB6700">
        <w:rPr>
          <w:rFonts w:ascii="標楷體" w:eastAsia="標楷體" w:hAnsi="標楷體" w:hint="eastAsia"/>
        </w:rPr>
        <w:t xml:space="preserve">: </w:t>
      </w:r>
      <w:r w:rsidR="00BB6E7E" w:rsidRPr="00BB6E7E">
        <w:rPr>
          <w:rFonts w:ascii="標楷體" w:eastAsia="標楷體" w:hAnsi="標楷體"/>
        </w:rPr>
        <w:t>g++ 1043335_04.cpp -o 1043335_04</w:t>
      </w:r>
    </w:p>
    <w:p w:rsidR="004E14CB" w:rsidRPr="00AB6700" w:rsidRDefault="004E14CB" w:rsidP="004E14CB">
      <w:pPr>
        <w:pStyle w:val="af9"/>
        <w:numPr>
          <w:ilvl w:val="0"/>
          <w:numId w:val="15"/>
        </w:numPr>
        <w:ind w:firstLineChars="0"/>
        <w:rPr>
          <w:rFonts w:ascii="標楷體" w:eastAsia="標楷體" w:hAnsi="標楷體"/>
        </w:rPr>
      </w:pPr>
      <w:r w:rsidRPr="00AB6700">
        <w:rPr>
          <w:rFonts w:ascii="標楷體" w:eastAsia="標楷體" w:hAnsi="標楷體" w:hint="eastAsia"/>
        </w:rPr>
        <w:t>編譯成功後，輸入</w:t>
      </w:r>
      <w:r>
        <w:rPr>
          <w:rFonts w:ascii="標楷體" w:eastAsia="標楷體" w:hAnsi="標楷體" w:hint="eastAsia"/>
        </w:rPr>
        <w:t xml:space="preserve"> :</w:t>
      </w:r>
      <w:r w:rsidRPr="00AB6700">
        <w:rPr>
          <w:rFonts w:ascii="標楷體" w:eastAsia="標楷體" w:hAnsi="標楷體" w:hint="eastAsia"/>
        </w:rPr>
        <w:t xml:space="preserve"> </w:t>
      </w:r>
      <w:r w:rsidRPr="00AB6700">
        <w:rPr>
          <w:rFonts w:ascii="標楷體" w:eastAsia="標楷體" w:hAnsi="標楷體"/>
        </w:rPr>
        <w:t>./1043335</w:t>
      </w:r>
      <w:r>
        <w:rPr>
          <w:rFonts w:ascii="標楷體" w:eastAsia="標楷體" w:hAnsi="標楷體"/>
        </w:rPr>
        <w:t>_0</w:t>
      </w:r>
      <w:r w:rsidR="00BB6E7E">
        <w:rPr>
          <w:rFonts w:ascii="標楷體" w:eastAsia="標楷體" w:hAnsi="標楷體"/>
        </w:rPr>
        <w:t>4</w:t>
      </w:r>
      <w:r w:rsidRPr="00AB6700">
        <w:rPr>
          <w:rFonts w:ascii="標楷體" w:eastAsia="標楷體" w:hAnsi="標楷體"/>
        </w:rPr>
        <w:t xml:space="preserve"> </w:t>
      </w:r>
      <w:r w:rsidR="00BB6E7E">
        <w:rPr>
          <w:rFonts w:ascii="標楷體" w:eastAsia="標楷體" w:hAnsi="標楷體"/>
        </w:rPr>
        <w:t>replace.cfg</w:t>
      </w:r>
    </w:p>
    <w:p w:rsidR="004E14CB" w:rsidRDefault="004E14CB" w:rsidP="004E14CB">
      <w:pPr>
        <w:pStyle w:val="af9"/>
        <w:ind w:left="480" w:firstLineChars="0" w:firstLine="0"/>
        <w:rPr>
          <w:rFonts w:ascii="標楷體" w:eastAsia="標楷體" w:hAnsi="標楷體"/>
          <w:b/>
          <w:color w:val="FF0000"/>
          <w:u w:val="single"/>
        </w:rPr>
      </w:pPr>
      <w:r w:rsidRPr="0015486D">
        <w:rPr>
          <w:rFonts w:ascii="標楷體" w:eastAsia="標楷體" w:hAnsi="標楷體" w:hint="eastAsia"/>
          <w:b/>
          <w:color w:val="FF0000"/>
          <w:u w:val="single"/>
        </w:rPr>
        <w:t xml:space="preserve">NOTE : </w:t>
      </w:r>
      <w:r w:rsidR="00BB6E7E" w:rsidRPr="00BB6E7E">
        <w:rPr>
          <w:rFonts w:ascii="標楷體" w:eastAsia="標楷體" w:hAnsi="標楷體"/>
          <w:b/>
          <w:color w:val="FF0000"/>
          <w:u w:val="single"/>
        </w:rPr>
        <w:t>replace.cfg</w:t>
      </w:r>
      <w:r w:rsidR="00240FD9">
        <w:rPr>
          <w:rFonts w:ascii="標楷體" w:eastAsia="標楷體" w:hAnsi="標楷體" w:hint="eastAsia"/>
          <w:b/>
          <w:color w:val="FF0000"/>
          <w:u w:val="single"/>
        </w:rPr>
        <w:t>可改成</w:t>
      </w:r>
      <w:r w:rsidR="00BB6E7E">
        <w:rPr>
          <w:rFonts w:ascii="標楷體" w:eastAsia="標楷體" w:hAnsi="標楷體" w:hint="eastAsia"/>
          <w:b/>
          <w:color w:val="FF0000"/>
          <w:u w:val="single"/>
        </w:rPr>
        <w:t>其他檔名，可在命令列改也可以從Makefile中更改</w:t>
      </w:r>
    </w:p>
    <w:p w:rsidR="00AB7CA3" w:rsidRPr="0015486D" w:rsidRDefault="00AB7CA3" w:rsidP="004E14CB">
      <w:pPr>
        <w:pStyle w:val="af9"/>
        <w:ind w:left="480" w:firstLineChars="0" w:firstLine="0"/>
        <w:rPr>
          <w:rFonts w:ascii="標楷體" w:eastAsia="標楷體" w:hAnsi="標楷體"/>
          <w:b/>
          <w:color w:val="FF0000"/>
          <w:u w:val="single"/>
        </w:rPr>
      </w:pPr>
    </w:p>
    <w:p w:rsidR="004E14CB" w:rsidRDefault="004E14CB" w:rsidP="004E14CB">
      <w:pPr>
        <w:pStyle w:val="A-"/>
      </w:pPr>
      <w:bookmarkStart w:id="4" w:name="_Toc484119955"/>
      <w:r w:rsidRPr="0044467B">
        <w:rPr>
          <w:rFonts w:hint="eastAsia"/>
        </w:rPr>
        <w:t>如何操作</w:t>
      </w:r>
      <w:bookmarkEnd w:id="4"/>
    </w:p>
    <w:p w:rsidR="004E14CB" w:rsidRPr="00AB6700" w:rsidRDefault="004E14CB" w:rsidP="004E14CB">
      <w:pPr>
        <w:pStyle w:val="af9"/>
        <w:numPr>
          <w:ilvl w:val="0"/>
          <w:numId w:val="16"/>
        </w:numPr>
        <w:ind w:firstLineChars="0"/>
        <w:rPr>
          <w:rFonts w:ascii="標楷體" w:eastAsia="標楷體" w:hAnsi="標楷體"/>
        </w:rPr>
      </w:pPr>
      <w:r w:rsidRPr="00AB6700">
        <w:rPr>
          <w:rFonts w:ascii="標楷體" w:eastAsia="標楷體" w:hAnsi="標楷體" w:hint="eastAsia"/>
        </w:rPr>
        <w:t xml:space="preserve">將 </w:t>
      </w:r>
      <w:r w:rsidRPr="00AB6700">
        <w:rPr>
          <w:rFonts w:ascii="標楷體" w:eastAsia="標楷體" w:hAnsi="標楷體"/>
        </w:rPr>
        <w:t>Makefile</w:t>
      </w:r>
      <w:r w:rsidRPr="00AB6700">
        <w:rPr>
          <w:rFonts w:ascii="標楷體" w:eastAsia="標楷體" w:hAnsi="標楷體" w:hint="eastAsia"/>
        </w:rPr>
        <w:t xml:space="preserve"> 中 </w:t>
      </w:r>
      <w:r w:rsidR="00BB6E7E">
        <w:rPr>
          <w:rFonts w:ascii="標楷體" w:eastAsia="標楷體" w:hAnsi="標楷體"/>
        </w:rPr>
        <w:t>replace.cfg</w:t>
      </w:r>
      <w:r w:rsidRPr="00AB6700">
        <w:rPr>
          <w:rFonts w:ascii="標楷體" w:eastAsia="標楷體" w:hAnsi="標楷體" w:hint="eastAsia"/>
        </w:rPr>
        <w:t xml:space="preserve"> 改成</w:t>
      </w:r>
      <w:r w:rsidR="00BB6E7E">
        <w:rPr>
          <w:rFonts w:ascii="標楷體" w:eastAsia="標楷體" w:hAnsi="標楷體" w:hint="eastAsia"/>
        </w:rPr>
        <w:t>其他檔名</w:t>
      </w:r>
      <w:r w:rsidR="00D121CE">
        <w:rPr>
          <w:rFonts w:ascii="標楷體" w:eastAsia="標楷體" w:hAnsi="標楷體" w:hint="eastAsia"/>
        </w:rPr>
        <w:t>，可</w:t>
      </w:r>
      <w:r w:rsidR="00BB6E7E">
        <w:rPr>
          <w:rFonts w:ascii="標楷體" w:eastAsia="標楷體" w:hAnsi="標楷體" w:hint="eastAsia"/>
        </w:rPr>
        <w:t>換不同的測資</w:t>
      </w:r>
    </w:p>
    <w:p w:rsidR="004E14CB" w:rsidRPr="00AB6700" w:rsidRDefault="004E14CB" w:rsidP="004E14CB">
      <w:pPr>
        <w:pStyle w:val="af9"/>
        <w:numPr>
          <w:ilvl w:val="0"/>
          <w:numId w:val="16"/>
        </w:numPr>
        <w:ind w:firstLineChars="0"/>
        <w:rPr>
          <w:rFonts w:ascii="標楷體" w:eastAsia="標楷體" w:hAnsi="標楷體"/>
        </w:rPr>
      </w:pPr>
      <w:r w:rsidRPr="0015486D">
        <w:rPr>
          <w:rFonts w:ascii="標楷體" w:eastAsia="標楷體" w:hAnsi="標楷體"/>
        </w:rPr>
        <w:t xml:space="preserve">make main </w:t>
      </w:r>
      <w:r w:rsidRPr="0015486D">
        <w:rPr>
          <w:rFonts w:ascii="標楷體" w:eastAsia="標楷體" w:hAnsi="標楷體" w:hint="eastAsia"/>
        </w:rPr>
        <w:t xml:space="preserve"> =&gt;</w:t>
      </w:r>
      <w:r w:rsidRPr="00AB6700">
        <w:rPr>
          <w:rFonts w:ascii="標楷體" w:eastAsia="標楷體" w:hAnsi="標楷體" w:hint="eastAsia"/>
        </w:rPr>
        <w:t xml:space="preserve"> 編譯</w:t>
      </w:r>
    </w:p>
    <w:p w:rsidR="004E14CB" w:rsidRDefault="004E14CB" w:rsidP="004E14CB">
      <w:pPr>
        <w:pStyle w:val="af9"/>
        <w:numPr>
          <w:ilvl w:val="0"/>
          <w:numId w:val="16"/>
        </w:numPr>
        <w:ind w:firstLineChars="0"/>
        <w:rPr>
          <w:rFonts w:ascii="標楷體" w:eastAsia="標楷體" w:hAnsi="標楷體"/>
        </w:rPr>
      </w:pPr>
      <w:r w:rsidRPr="00AB6700">
        <w:rPr>
          <w:rFonts w:ascii="標楷體" w:eastAsia="標楷體" w:hAnsi="標楷體" w:hint="eastAsia"/>
        </w:rPr>
        <w:t xml:space="preserve">make </w:t>
      </w:r>
      <w:r>
        <w:rPr>
          <w:rFonts w:ascii="標楷體" w:eastAsia="標楷體" w:hAnsi="標楷體" w:hint="eastAsia"/>
        </w:rPr>
        <w:t xml:space="preserve">run  </w:t>
      </w:r>
      <w:r w:rsidRPr="00AB6700">
        <w:rPr>
          <w:rFonts w:ascii="標楷體" w:eastAsia="標楷體" w:hAnsi="標楷體" w:hint="eastAsia"/>
        </w:rPr>
        <w:t xml:space="preserve"> =&gt; 執行</w:t>
      </w:r>
    </w:p>
    <w:p w:rsidR="004E14CB" w:rsidRPr="00AB6700" w:rsidRDefault="004E14CB" w:rsidP="004E14CB">
      <w:pPr>
        <w:pStyle w:val="af9"/>
        <w:numPr>
          <w:ilvl w:val="0"/>
          <w:numId w:val="16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make start =&gt; 編譯 &amp; 執行</w:t>
      </w:r>
    </w:p>
    <w:p w:rsidR="004E14CB" w:rsidRPr="00AB6700" w:rsidRDefault="004E14CB" w:rsidP="004E14CB">
      <w:pPr>
        <w:pStyle w:val="af9"/>
        <w:numPr>
          <w:ilvl w:val="0"/>
          <w:numId w:val="16"/>
        </w:numPr>
        <w:ind w:firstLineChars="0"/>
        <w:rPr>
          <w:rFonts w:ascii="標楷體" w:eastAsia="標楷體" w:hAnsi="標楷體"/>
        </w:rPr>
      </w:pPr>
      <w:r w:rsidRPr="00AB6700">
        <w:rPr>
          <w:rFonts w:ascii="標楷體" w:eastAsia="標楷體" w:hAnsi="標楷體" w:hint="eastAsia"/>
        </w:rPr>
        <w:t>ma</w:t>
      </w:r>
      <w:r w:rsidRPr="00AB6700">
        <w:rPr>
          <w:rFonts w:ascii="標楷體" w:eastAsia="標楷體" w:hAnsi="標楷體"/>
        </w:rPr>
        <w:t xml:space="preserve">ke clean </w:t>
      </w:r>
      <w:r w:rsidRPr="00AB6700">
        <w:rPr>
          <w:rFonts w:ascii="標楷體" w:eastAsia="標楷體" w:hAnsi="標楷體" w:hint="eastAsia"/>
        </w:rPr>
        <w:t>=&gt; 清除編譯</w:t>
      </w:r>
      <w:r>
        <w:rPr>
          <w:rFonts w:ascii="標楷體" w:eastAsia="標楷體" w:hAnsi="標楷體" w:hint="eastAsia"/>
        </w:rPr>
        <w:t>、</w:t>
      </w:r>
      <w:r w:rsidRPr="00AB6700">
        <w:rPr>
          <w:rFonts w:ascii="標楷體" w:eastAsia="標楷體" w:hAnsi="標楷體" w:hint="eastAsia"/>
        </w:rPr>
        <w:t>執行後產生的檔案</w:t>
      </w:r>
    </w:p>
    <w:p w:rsidR="004E14CB" w:rsidRPr="00AB6700" w:rsidRDefault="004E14CB" w:rsidP="004E14CB">
      <w:pPr>
        <w:pStyle w:val="af9"/>
        <w:numPr>
          <w:ilvl w:val="0"/>
          <w:numId w:val="16"/>
        </w:numPr>
        <w:ind w:firstLineChars="0"/>
        <w:rPr>
          <w:rFonts w:ascii="標楷體" w:eastAsia="標楷體" w:hAnsi="標楷體"/>
        </w:rPr>
      </w:pPr>
      <w:r w:rsidRPr="00AB6700">
        <w:rPr>
          <w:rFonts w:ascii="標楷體" w:eastAsia="標楷體" w:hAnsi="標楷體" w:hint="eastAsia"/>
        </w:rPr>
        <w:t xml:space="preserve">make </w:t>
      </w:r>
      <w:r w:rsidRPr="00AB6700">
        <w:rPr>
          <w:rFonts w:ascii="標楷體" w:eastAsia="標楷體" w:hAnsi="標楷體"/>
        </w:rPr>
        <w:t>all</w:t>
      </w:r>
      <w:r w:rsidRPr="00AB6700">
        <w:rPr>
          <w:rFonts w:ascii="標楷體" w:eastAsia="標楷體" w:hAnsi="標楷體" w:hint="eastAsia"/>
        </w:rPr>
        <w:t xml:space="preserve">  </w:t>
      </w:r>
      <w:r w:rsidRPr="00AB6700">
        <w:rPr>
          <w:rFonts w:ascii="標楷體" w:eastAsia="標楷體" w:hAnsi="標楷體"/>
        </w:rPr>
        <w:t xml:space="preserve"> </w:t>
      </w:r>
      <w:r w:rsidRPr="00AB6700">
        <w:rPr>
          <w:rFonts w:ascii="標楷體" w:eastAsia="標楷體" w:hAnsi="標楷體" w:hint="eastAsia"/>
        </w:rPr>
        <w:t>=&gt;</w:t>
      </w:r>
      <w:r>
        <w:rPr>
          <w:rFonts w:ascii="標楷體" w:eastAsia="標楷體" w:hAnsi="標楷體" w:hint="eastAsia"/>
        </w:rPr>
        <w:t xml:space="preserve"> </w:t>
      </w:r>
      <w:r w:rsidRPr="00AB6700">
        <w:rPr>
          <w:rFonts w:ascii="標楷體" w:eastAsia="標楷體" w:hAnsi="標楷體" w:hint="eastAsia"/>
        </w:rPr>
        <w:t>清除</w:t>
      </w:r>
      <w:r>
        <w:rPr>
          <w:rFonts w:ascii="標楷體" w:eastAsia="標楷體" w:hAnsi="標楷體" w:hint="eastAsia"/>
        </w:rPr>
        <w:t>檔案後</w:t>
      </w:r>
      <w:r w:rsidRPr="00AB6700">
        <w:rPr>
          <w:rFonts w:ascii="標楷體" w:eastAsia="標楷體" w:hAnsi="標楷體" w:hint="eastAsia"/>
        </w:rPr>
        <w:t>編譯執行</w:t>
      </w:r>
    </w:p>
    <w:p w:rsidR="004E14CB" w:rsidRPr="00AB6700" w:rsidRDefault="004E14CB" w:rsidP="004E14CB">
      <w:pPr>
        <w:pStyle w:val="af9"/>
        <w:numPr>
          <w:ilvl w:val="0"/>
          <w:numId w:val="16"/>
        </w:numPr>
        <w:ind w:firstLineChars="0"/>
        <w:rPr>
          <w:rFonts w:ascii="標楷體" w:eastAsia="標楷體" w:hAnsi="標楷體"/>
        </w:rPr>
      </w:pPr>
      <w:r w:rsidRPr="00AB6700">
        <w:rPr>
          <w:rFonts w:ascii="標楷體" w:eastAsia="標楷體" w:hAnsi="標楷體" w:hint="eastAsia"/>
        </w:rPr>
        <w:t xml:space="preserve">或是可以直接在命令列輸入 </w:t>
      </w:r>
      <w:r w:rsidR="00071C00" w:rsidRPr="00071C00">
        <w:rPr>
          <w:rFonts w:ascii="標楷體" w:eastAsia="標楷體" w:hAnsi="標楷體" w:hint="eastAsia"/>
          <w:b/>
          <w:u w:val="single"/>
        </w:rPr>
        <w:t>第</w:t>
      </w:r>
      <w:r w:rsidR="00D514E1">
        <w:rPr>
          <w:rFonts w:ascii="標楷體" w:eastAsia="標楷體" w:hAnsi="標楷體" w:hint="eastAsia"/>
          <w:b/>
          <w:u w:val="single"/>
        </w:rPr>
        <w:t>3</w:t>
      </w:r>
      <w:r w:rsidR="00071C00" w:rsidRPr="00071C00">
        <w:rPr>
          <w:rFonts w:ascii="標楷體" w:eastAsia="標楷體" w:hAnsi="標楷體" w:hint="eastAsia"/>
          <w:b/>
          <w:u w:val="single"/>
        </w:rPr>
        <w:t>章</w:t>
      </w:r>
      <w:r w:rsidRPr="00AB6700">
        <w:rPr>
          <w:rFonts w:ascii="標楷體" w:eastAsia="標楷體" w:hAnsi="標楷體" w:hint="eastAsia"/>
        </w:rPr>
        <w:t xml:space="preserve"> 提供的指令</w:t>
      </w:r>
    </w:p>
    <w:p w:rsidR="00EE1951" w:rsidRPr="004E14CB" w:rsidRDefault="00EE1951" w:rsidP="00FC01B5">
      <w:pPr>
        <w:rPr>
          <w:rFonts w:asciiTheme="minorHAnsi" w:hAnsiTheme="minorHAnsi"/>
          <w:b/>
          <w:bCs/>
          <w:caps/>
          <w:sz w:val="20"/>
          <w:szCs w:val="20"/>
        </w:rPr>
      </w:pPr>
    </w:p>
    <w:sectPr w:rsidR="00EE1951" w:rsidRPr="004E14CB" w:rsidSect="0077061C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720" w:right="720" w:bottom="720" w:left="720" w:header="737" w:footer="28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031" w:rsidRDefault="00F71031" w:rsidP="00A2714A">
      <w:r>
        <w:separator/>
      </w:r>
    </w:p>
  </w:endnote>
  <w:endnote w:type="continuationSeparator" w:id="0">
    <w:p w:rsidR="00F71031" w:rsidRDefault="00F71031" w:rsidP="00A27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FC6" w:rsidRDefault="00310FC6">
    <w:pPr>
      <w:pStyle w:val="a5"/>
      <w:jc w:val="center"/>
    </w:pPr>
  </w:p>
  <w:p w:rsidR="00310FC6" w:rsidRDefault="00310FC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hAnsiTheme="majorHAnsi" w:cstheme="majorBidi"/>
      </w:rPr>
      <w:id w:val="-395978507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hAnsiTheme="majorHAnsi" w:cstheme="majorBidi"/>
          </w:rPr>
          <w:id w:val="1806425445"/>
        </w:sdtPr>
        <w:sdtEndPr/>
        <w:sdtContent>
          <w:p w:rsidR="00310FC6" w:rsidRDefault="00310FC6">
            <w:pPr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1" name="橢圓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10FC6" w:rsidRDefault="00310FC6">
                                  <w:pPr>
                                    <w:pStyle w:val="a5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rPr>
                                      <w:color w:val="auto"/>
                                      <w:sz w:val="22"/>
                                    </w:rPr>
                                    <w:fldChar w:fldCharType="separate"/>
                                  </w:r>
                                  <w:r w:rsidR="004666E6" w:rsidRPr="004666E6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  <w:lang w:val="zh-TW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橢圓 1" o:spid="_x0000_s1054" style="position:absolute;margin-left:0;margin-top:0;width:49.35pt;height:49.35pt;z-index:251663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" fillcolor="#40618b" stroked="f">
                      <v:textbox>
                        <w:txbxContent>
                          <w:p w:rsidR="00310FC6" w:rsidRDefault="00310FC6">
                            <w:pPr>
                              <w:pStyle w:val="a5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 w:rsidR="004666E6" w:rsidRPr="004666E6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  <w:lang w:val="zh-TW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310FC6" w:rsidRDefault="00310FC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031" w:rsidRDefault="00F71031" w:rsidP="00A2714A">
      <w:r>
        <w:separator/>
      </w:r>
    </w:p>
  </w:footnote>
  <w:footnote w:type="continuationSeparator" w:id="0">
    <w:p w:rsidR="00F71031" w:rsidRDefault="00F71031" w:rsidP="00A271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FC6" w:rsidRDefault="00F71031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6132782" o:spid="_x0000_s2087" type="#_x0000_t136" style="position:absolute;margin-left:0;margin-top:0;width:652.6pt;height:108.7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新細明體&quot;;font-size:1pt;v-text-reverse: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FC6" w:rsidRPr="00381BCD" w:rsidRDefault="00310FC6">
    <w:pPr>
      <w:pStyle w:val="a3"/>
      <w:rPr>
        <w:rFonts w:ascii="Times New Roman" w:hAnsi="Times New Roman" w:cs="Times New Roman"/>
        <w:i/>
        <w:sz w:val="20"/>
        <w:szCs w:val="20"/>
      </w:rPr>
    </w:pPr>
    <w:r w:rsidRPr="00882F02">
      <w:rPr>
        <w:rFonts w:ascii="Times New Roman" w:hAnsi="Times New Roman" w:cs="Times New Roman"/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003F94F6" wp14:editId="224261A8">
              <wp:simplePos x="0" y="0"/>
              <wp:positionH relativeFrom="column">
                <wp:posOffset>2526</wp:posOffset>
              </wp:positionH>
              <wp:positionV relativeFrom="paragraph">
                <wp:posOffset>-222243</wp:posOffset>
              </wp:positionV>
              <wp:extent cx="6855474" cy="394970"/>
              <wp:effectExtent l="0" t="0" r="0" b="5080"/>
              <wp:wrapNone/>
              <wp:docPr id="5" name="文字方塊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5474" cy="3949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10FC6" w:rsidRPr="00882F02" w:rsidRDefault="00F71031" w:rsidP="00F32839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FILENAME   \* MERGEFORMAT </w:instrText>
                          </w:r>
                          <w:r>
                            <w:fldChar w:fldCharType="separate"/>
                          </w:r>
                          <w:r w:rsidR="004666E6">
                            <w:rPr>
                              <w:noProof/>
                            </w:rPr>
                            <w:t>1043335_04_ReadMe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3F94F6" id="_x0000_t202" coordsize="21600,21600" o:spt="202" path="m,l,21600r21600,l21600,xe">
              <v:stroke joinstyle="miter"/>
              <v:path gradientshapeok="t" o:connecttype="rect"/>
            </v:shapetype>
            <v:shape id="_x0000_s1052" type="#_x0000_t202" style="position:absolute;margin-left:.2pt;margin-top:-17.5pt;width:539.8pt;height:31.1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" filled="f" stroked="f">
              <v:textbox>
                <w:txbxContent>
                  <w:p w:rsidR="00310FC6" w:rsidRPr="00882F02" w:rsidRDefault="00F71031" w:rsidP="00F32839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FILENAME   \* MERGEFORMAT </w:instrText>
                    </w:r>
                    <w:r>
                      <w:fldChar w:fldCharType="separate"/>
                    </w:r>
                    <w:r w:rsidR="004666E6">
                      <w:rPr>
                        <w:noProof/>
                      </w:rPr>
                      <w:t>1043335_04_ReadMe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F71031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6132783" o:spid="_x0000_s2088" type="#_x0000_t136" style="position:absolute;margin-left:0;margin-top:0;width:689.55pt;height:108.75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新細明體&quot;;font-size:1pt;v-text-reverse:t" string="Confident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FC6" w:rsidRDefault="00F71031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6132781" o:spid="_x0000_s2086" type="#_x0000_t136" style="position:absolute;margin-left:0;margin-top:0;width:652.6pt;height:108.75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新細明體&quot;;font-size:1pt;v-text-reverse:t" string="Confidential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FC6" w:rsidRDefault="00F71031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6132785" o:spid="_x0000_s2090" type="#_x0000_t136" style="position:absolute;margin-left:0;margin-top:0;width:652.6pt;height:108.75pt;rotation:315;z-index:-251655680;mso-position-horizontal:center;mso-position-horizontal-relative:margin;mso-position-vertical:center;mso-position-vertical-relative:margin" o:allowincell="f" fillcolor="silver" stroked="f">
          <v:fill opacity=".5"/>
          <v:textpath style="font-family:&quot;新細明體&quot;;font-size:1pt;v-text-reverse:t" string="Confidential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FC6" w:rsidRDefault="00310FC6">
    <w:pPr>
      <w:pStyle w:val="a3"/>
    </w:pPr>
    <w:r w:rsidRPr="00882F02">
      <w:rPr>
        <w:rFonts w:ascii="Times New Roman" w:hAnsi="Times New Roman" w:cs="Times New Roman"/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84F736" wp14:editId="210CBBF8">
              <wp:simplePos x="0" y="0"/>
              <wp:positionH relativeFrom="column">
                <wp:posOffset>2526</wp:posOffset>
              </wp:positionH>
              <wp:positionV relativeFrom="paragraph">
                <wp:posOffset>-240658</wp:posOffset>
              </wp:positionV>
              <wp:extent cx="6860526" cy="394970"/>
              <wp:effectExtent l="0" t="0" r="0" b="5080"/>
              <wp:wrapNone/>
              <wp:docPr id="6" name="文字方塊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60526" cy="3949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10FC6" w:rsidRPr="00882F02" w:rsidRDefault="00F71031" w:rsidP="00BA2E0D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FILENAME   \* MERGEFORMAT </w:instrText>
                          </w:r>
                          <w:r>
                            <w:fldChar w:fldCharType="separate"/>
                          </w:r>
                          <w:r w:rsidR="004666E6">
                            <w:rPr>
                              <w:noProof/>
                            </w:rPr>
                            <w:t>1043335_04_ReadMe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84F736" id="_x0000_t202" coordsize="21600,21600" o:spt="202" path="m,l,21600r21600,l21600,xe">
              <v:stroke joinstyle="miter"/>
              <v:path gradientshapeok="t" o:connecttype="rect"/>
            </v:shapetype>
            <v:shape id="_x0000_s1053" type="#_x0000_t202" style="position:absolute;margin-left:.2pt;margin-top:-18.95pt;width:540.2pt;height:31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" filled="f" stroked="f">
              <v:textbox>
                <w:txbxContent>
                  <w:p w:rsidR="00310FC6" w:rsidRPr="00882F02" w:rsidRDefault="00F71031" w:rsidP="00BA2E0D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FILENAME   \* MERGEFORMAT </w:instrText>
                    </w:r>
                    <w:r>
                      <w:fldChar w:fldCharType="separate"/>
                    </w:r>
                    <w:r w:rsidR="004666E6">
                      <w:rPr>
                        <w:noProof/>
                      </w:rPr>
                      <w:t>1043335_04_ReadMe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F71031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6132786" o:spid="_x0000_s2091" type="#_x0000_t136" style="position:absolute;margin-left:0;margin-top:0;width:689.55pt;height:108.75pt;rotation:315;z-index:-251654656;mso-position-horizontal:center;mso-position-horizontal-relative:margin;mso-position-vertical:center;mso-position-vertical-relative:margin" o:allowincell="f" fillcolor="silver" stroked="f">
          <v:fill opacity=".5"/>
          <v:textpath style="font-family:&quot;新細明體&quot;;font-size:1pt;v-text-reverse:t" string="Confidential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FC6" w:rsidRDefault="00F71031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6132784" o:spid="_x0000_s2089" type="#_x0000_t136" style="position:absolute;margin-left:0;margin-top:0;width:652.6pt;height:108.75pt;rotation:315;z-index:-251656704;mso-position-horizontal:center;mso-position-horizontal-relative:margin;mso-position-vertical:center;mso-position-vertical-relative:margin" o:allowincell="f" fillcolor="silver" stroked="f">
          <v:fill opacity=".5"/>
          <v:textpath style="font-family:&quot;新細明體&quot;;font-size:1pt;v-text-reverse: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76B0"/>
      </v:shape>
    </w:pict>
  </w:numPicBullet>
  <w:abstractNum w:abstractNumId="0" w15:restartNumberingAfterBreak="0">
    <w:nsid w:val="05856F6F"/>
    <w:multiLevelType w:val="hybridMultilevel"/>
    <w:tmpl w:val="AC8C2624"/>
    <w:lvl w:ilvl="0" w:tplc="0409000F">
      <w:start w:val="1"/>
      <w:numFmt w:val="decimal"/>
      <w:lvlText w:val="%1."/>
      <w:lvlJc w:val="left"/>
      <w:pPr>
        <w:ind w:left="12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752" w:hanging="480"/>
      </w:pPr>
    </w:lvl>
    <w:lvl w:ilvl="2" w:tplc="0409001B" w:tentative="1">
      <w:start w:val="1"/>
      <w:numFmt w:val="lowerRoman"/>
      <w:lvlText w:val="%3."/>
      <w:lvlJc w:val="right"/>
      <w:pPr>
        <w:ind w:left="2232" w:hanging="480"/>
      </w:pPr>
    </w:lvl>
    <w:lvl w:ilvl="3" w:tplc="0409000F" w:tentative="1">
      <w:start w:val="1"/>
      <w:numFmt w:val="decimal"/>
      <w:lvlText w:val="%4."/>
      <w:lvlJc w:val="left"/>
      <w:pPr>
        <w:ind w:left="27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92" w:hanging="480"/>
      </w:pPr>
    </w:lvl>
    <w:lvl w:ilvl="5" w:tplc="0409001B" w:tentative="1">
      <w:start w:val="1"/>
      <w:numFmt w:val="lowerRoman"/>
      <w:lvlText w:val="%6."/>
      <w:lvlJc w:val="right"/>
      <w:pPr>
        <w:ind w:left="3672" w:hanging="480"/>
      </w:pPr>
    </w:lvl>
    <w:lvl w:ilvl="6" w:tplc="0409000F" w:tentative="1">
      <w:start w:val="1"/>
      <w:numFmt w:val="decimal"/>
      <w:lvlText w:val="%7."/>
      <w:lvlJc w:val="left"/>
      <w:pPr>
        <w:ind w:left="41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32" w:hanging="480"/>
      </w:pPr>
    </w:lvl>
    <w:lvl w:ilvl="8" w:tplc="0409001B" w:tentative="1">
      <w:start w:val="1"/>
      <w:numFmt w:val="lowerRoman"/>
      <w:lvlText w:val="%9."/>
      <w:lvlJc w:val="right"/>
      <w:pPr>
        <w:ind w:left="5112" w:hanging="480"/>
      </w:pPr>
    </w:lvl>
  </w:abstractNum>
  <w:abstractNum w:abstractNumId="1" w15:restartNumberingAfterBreak="0">
    <w:nsid w:val="06B90E62"/>
    <w:multiLevelType w:val="hybridMultilevel"/>
    <w:tmpl w:val="15246026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755049B"/>
    <w:multiLevelType w:val="multilevel"/>
    <w:tmpl w:val="129A1032"/>
    <w:lvl w:ilvl="0">
      <w:start w:val="1"/>
      <w:numFmt w:val="decimal"/>
      <w:pStyle w:val="A-"/>
      <w:lvlText w:val="第%1章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D-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E-3"/>
      <w:lvlText w:val="%1.%2.%3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 w15:restartNumberingAfterBreak="0">
    <w:nsid w:val="099417F3"/>
    <w:multiLevelType w:val="hybridMultilevel"/>
    <w:tmpl w:val="4A482F90"/>
    <w:lvl w:ilvl="0" w:tplc="04090007">
      <w:start w:val="1"/>
      <w:numFmt w:val="bullet"/>
      <w:lvlText w:val=""/>
      <w:lvlPicBulletId w:val="0"/>
      <w:lvlJc w:val="left"/>
      <w:pPr>
        <w:ind w:left="12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12" w:hanging="480"/>
      </w:pPr>
      <w:rPr>
        <w:rFonts w:ascii="Wingdings" w:hAnsi="Wingdings" w:hint="default"/>
      </w:rPr>
    </w:lvl>
  </w:abstractNum>
  <w:abstractNum w:abstractNumId="4" w15:restartNumberingAfterBreak="0">
    <w:nsid w:val="0A93516F"/>
    <w:multiLevelType w:val="hybridMultilevel"/>
    <w:tmpl w:val="AF5A7E34"/>
    <w:lvl w:ilvl="0" w:tplc="A830D2A6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52" w:hanging="480"/>
      </w:pPr>
    </w:lvl>
    <w:lvl w:ilvl="2" w:tplc="0409001B" w:tentative="1">
      <w:start w:val="1"/>
      <w:numFmt w:val="lowerRoman"/>
      <w:lvlText w:val="%3."/>
      <w:lvlJc w:val="right"/>
      <w:pPr>
        <w:ind w:left="2232" w:hanging="480"/>
      </w:pPr>
    </w:lvl>
    <w:lvl w:ilvl="3" w:tplc="0409000F" w:tentative="1">
      <w:start w:val="1"/>
      <w:numFmt w:val="decimal"/>
      <w:lvlText w:val="%4."/>
      <w:lvlJc w:val="left"/>
      <w:pPr>
        <w:ind w:left="27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92" w:hanging="480"/>
      </w:pPr>
    </w:lvl>
    <w:lvl w:ilvl="5" w:tplc="0409001B" w:tentative="1">
      <w:start w:val="1"/>
      <w:numFmt w:val="lowerRoman"/>
      <w:lvlText w:val="%6."/>
      <w:lvlJc w:val="right"/>
      <w:pPr>
        <w:ind w:left="3672" w:hanging="480"/>
      </w:pPr>
    </w:lvl>
    <w:lvl w:ilvl="6" w:tplc="0409000F" w:tentative="1">
      <w:start w:val="1"/>
      <w:numFmt w:val="decimal"/>
      <w:lvlText w:val="%7."/>
      <w:lvlJc w:val="left"/>
      <w:pPr>
        <w:ind w:left="41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32" w:hanging="480"/>
      </w:pPr>
    </w:lvl>
    <w:lvl w:ilvl="8" w:tplc="0409001B" w:tentative="1">
      <w:start w:val="1"/>
      <w:numFmt w:val="lowerRoman"/>
      <w:lvlText w:val="%9."/>
      <w:lvlJc w:val="right"/>
      <w:pPr>
        <w:ind w:left="5112" w:hanging="480"/>
      </w:pPr>
    </w:lvl>
  </w:abstractNum>
  <w:abstractNum w:abstractNumId="5" w15:restartNumberingAfterBreak="0">
    <w:nsid w:val="0CFC5B7C"/>
    <w:multiLevelType w:val="hybridMultilevel"/>
    <w:tmpl w:val="AF5A7E34"/>
    <w:lvl w:ilvl="0" w:tplc="A830D2A6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52" w:hanging="480"/>
      </w:pPr>
    </w:lvl>
    <w:lvl w:ilvl="2" w:tplc="0409001B" w:tentative="1">
      <w:start w:val="1"/>
      <w:numFmt w:val="lowerRoman"/>
      <w:lvlText w:val="%3."/>
      <w:lvlJc w:val="right"/>
      <w:pPr>
        <w:ind w:left="2232" w:hanging="480"/>
      </w:pPr>
    </w:lvl>
    <w:lvl w:ilvl="3" w:tplc="0409000F" w:tentative="1">
      <w:start w:val="1"/>
      <w:numFmt w:val="decimal"/>
      <w:lvlText w:val="%4."/>
      <w:lvlJc w:val="left"/>
      <w:pPr>
        <w:ind w:left="27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92" w:hanging="480"/>
      </w:pPr>
    </w:lvl>
    <w:lvl w:ilvl="5" w:tplc="0409001B" w:tentative="1">
      <w:start w:val="1"/>
      <w:numFmt w:val="lowerRoman"/>
      <w:lvlText w:val="%6."/>
      <w:lvlJc w:val="right"/>
      <w:pPr>
        <w:ind w:left="3672" w:hanging="480"/>
      </w:pPr>
    </w:lvl>
    <w:lvl w:ilvl="6" w:tplc="0409000F" w:tentative="1">
      <w:start w:val="1"/>
      <w:numFmt w:val="decimal"/>
      <w:lvlText w:val="%7."/>
      <w:lvlJc w:val="left"/>
      <w:pPr>
        <w:ind w:left="41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32" w:hanging="480"/>
      </w:pPr>
    </w:lvl>
    <w:lvl w:ilvl="8" w:tplc="0409001B" w:tentative="1">
      <w:start w:val="1"/>
      <w:numFmt w:val="lowerRoman"/>
      <w:lvlText w:val="%9."/>
      <w:lvlJc w:val="right"/>
      <w:pPr>
        <w:ind w:left="5112" w:hanging="480"/>
      </w:pPr>
    </w:lvl>
  </w:abstractNum>
  <w:abstractNum w:abstractNumId="6" w15:restartNumberingAfterBreak="0">
    <w:nsid w:val="0E241F5B"/>
    <w:multiLevelType w:val="hybridMultilevel"/>
    <w:tmpl w:val="4320AD3E"/>
    <w:lvl w:ilvl="0" w:tplc="CE08BFA4">
      <w:numFmt w:val="decimal"/>
      <w:lvlText w:val="%1"/>
      <w:lvlJc w:val="left"/>
      <w:pPr>
        <w:ind w:left="274" w:hanging="177"/>
      </w:pPr>
      <w:rPr>
        <w:rFonts w:ascii="Franklin Gothic Medium" w:eastAsia="Franklin Gothic Medium" w:hAnsi="Franklin Gothic Medium" w:cs="Franklin Gothic Medium" w:hint="default"/>
        <w:w w:val="100"/>
        <w:sz w:val="21"/>
        <w:szCs w:val="21"/>
      </w:rPr>
    </w:lvl>
    <w:lvl w:ilvl="1" w:tplc="A0D206F4">
      <w:numFmt w:val="bullet"/>
      <w:lvlText w:val="•"/>
      <w:lvlJc w:val="left"/>
      <w:pPr>
        <w:ind w:left="756" w:hanging="177"/>
      </w:pPr>
      <w:rPr>
        <w:rFonts w:hint="default"/>
      </w:rPr>
    </w:lvl>
    <w:lvl w:ilvl="2" w:tplc="20663FBC">
      <w:numFmt w:val="bullet"/>
      <w:lvlText w:val="•"/>
      <w:lvlJc w:val="left"/>
      <w:pPr>
        <w:ind w:left="1233" w:hanging="177"/>
      </w:pPr>
      <w:rPr>
        <w:rFonts w:hint="default"/>
      </w:rPr>
    </w:lvl>
    <w:lvl w:ilvl="3" w:tplc="76BC81CC">
      <w:numFmt w:val="bullet"/>
      <w:lvlText w:val="•"/>
      <w:lvlJc w:val="left"/>
      <w:pPr>
        <w:ind w:left="1709" w:hanging="177"/>
      </w:pPr>
      <w:rPr>
        <w:rFonts w:hint="default"/>
      </w:rPr>
    </w:lvl>
    <w:lvl w:ilvl="4" w:tplc="E6E454D8">
      <w:numFmt w:val="bullet"/>
      <w:lvlText w:val="•"/>
      <w:lvlJc w:val="left"/>
      <w:pPr>
        <w:ind w:left="2186" w:hanging="177"/>
      </w:pPr>
      <w:rPr>
        <w:rFonts w:hint="default"/>
      </w:rPr>
    </w:lvl>
    <w:lvl w:ilvl="5" w:tplc="657CA458">
      <w:numFmt w:val="bullet"/>
      <w:lvlText w:val="•"/>
      <w:lvlJc w:val="left"/>
      <w:pPr>
        <w:ind w:left="2663" w:hanging="177"/>
      </w:pPr>
      <w:rPr>
        <w:rFonts w:hint="default"/>
      </w:rPr>
    </w:lvl>
    <w:lvl w:ilvl="6" w:tplc="497219E2">
      <w:numFmt w:val="bullet"/>
      <w:lvlText w:val="•"/>
      <w:lvlJc w:val="left"/>
      <w:pPr>
        <w:ind w:left="3139" w:hanging="177"/>
      </w:pPr>
      <w:rPr>
        <w:rFonts w:hint="default"/>
      </w:rPr>
    </w:lvl>
    <w:lvl w:ilvl="7" w:tplc="440E1B1A">
      <w:numFmt w:val="bullet"/>
      <w:lvlText w:val="•"/>
      <w:lvlJc w:val="left"/>
      <w:pPr>
        <w:ind w:left="3616" w:hanging="177"/>
      </w:pPr>
      <w:rPr>
        <w:rFonts w:hint="default"/>
      </w:rPr>
    </w:lvl>
    <w:lvl w:ilvl="8" w:tplc="3D52C40E">
      <w:numFmt w:val="bullet"/>
      <w:lvlText w:val="•"/>
      <w:lvlJc w:val="left"/>
      <w:pPr>
        <w:ind w:left="4092" w:hanging="177"/>
      </w:pPr>
      <w:rPr>
        <w:rFonts w:hint="default"/>
      </w:rPr>
    </w:lvl>
  </w:abstractNum>
  <w:abstractNum w:abstractNumId="7" w15:restartNumberingAfterBreak="0">
    <w:nsid w:val="0FA01741"/>
    <w:multiLevelType w:val="hybridMultilevel"/>
    <w:tmpl w:val="B762D178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8" w15:restartNumberingAfterBreak="0">
    <w:nsid w:val="106A54C1"/>
    <w:multiLevelType w:val="hybridMultilevel"/>
    <w:tmpl w:val="AC8C2624"/>
    <w:lvl w:ilvl="0" w:tplc="0409000F">
      <w:start w:val="1"/>
      <w:numFmt w:val="decimal"/>
      <w:lvlText w:val="%1."/>
      <w:lvlJc w:val="left"/>
      <w:pPr>
        <w:ind w:left="12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752" w:hanging="480"/>
      </w:pPr>
    </w:lvl>
    <w:lvl w:ilvl="2" w:tplc="0409001B" w:tentative="1">
      <w:start w:val="1"/>
      <w:numFmt w:val="lowerRoman"/>
      <w:lvlText w:val="%3."/>
      <w:lvlJc w:val="right"/>
      <w:pPr>
        <w:ind w:left="2232" w:hanging="480"/>
      </w:pPr>
    </w:lvl>
    <w:lvl w:ilvl="3" w:tplc="0409000F" w:tentative="1">
      <w:start w:val="1"/>
      <w:numFmt w:val="decimal"/>
      <w:lvlText w:val="%4."/>
      <w:lvlJc w:val="left"/>
      <w:pPr>
        <w:ind w:left="27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92" w:hanging="480"/>
      </w:pPr>
    </w:lvl>
    <w:lvl w:ilvl="5" w:tplc="0409001B" w:tentative="1">
      <w:start w:val="1"/>
      <w:numFmt w:val="lowerRoman"/>
      <w:lvlText w:val="%6."/>
      <w:lvlJc w:val="right"/>
      <w:pPr>
        <w:ind w:left="3672" w:hanging="480"/>
      </w:pPr>
    </w:lvl>
    <w:lvl w:ilvl="6" w:tplc="0409000F" w:tentative="1">
      <w:start w:val="1"/>
      <w:numFmt w:val="decimal"/>
      <w:lvlText w:val="%7."/>
      <w:lvlJc w:val="left"/>
      <w:pPr>
        <w:ind w:left="41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32" w:hanging="480"/>
      </w:pPr>
    </w:lvl>
    <w:lvl w:ilvl="8" w:tplc="0409001B" w:tentative="1">
      <w:start w:val="1"/>
      <w:numFmt w:val="lowerRoman"/>
      <w:lvlText w:val="%9."/>
      <w:lvlJc w:val="right"/>
      <w:pPr>
        <w:ind w:left="5112" w:hanging="480"/>
      </w:pPr>
    </w:lvl>
  </w:abstractNum>
  <w:abstractNum w:abstractNumId="9" w15:restartNumberingAfterBreak="0">
    <w:nsid w:val="11800C3F"/>
    <w:multiLevelType w:val="hybridMultilevel"/>
    <w:tmpl w:val="1FD23100"/>
    <w:lvl w:ilvl="0" w:tplc="BC48B24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15174108"/>
    <w:multiLevelType w:val="hybridMultilevel"/>
    <w:tmpl w:val="D9E01620"/>
    <w:lvl w:ilvl="0" w:tplc="2DBC03B6">
      <w:start w:val="1"/>
      <w:numFmt w:val="decimalEnclosedCircle"/>
      <w:lvlText w:val="%1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5E0703D"/>
    <w:multiLevelType w:val="hybridMultilevel"/>
    <w:tmpl w:val="1AB059BA"/>
    <w:lvl w:ilvl="0" w:tplc="AB66EAB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7D043E9"/>
    <w:multiLevelType w:val="hybridMultilevel"/>
    <w:tmpl w:val="393AD1D6"/>
    <w:lvl w:ilvl="0" w:tplc="7E2CCA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18DB3B6D"/>
    <w:multiLevelType w:val="hybridMultilevel"/>
    <w:tmpl w:val="AF5A7E34"/>
    <w:lvl w:ilvl="0" w:tplc="A830D2A6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52" w:hanging="480"/>
      </w:pPr>
    </w:lvl>
    <w:lvl w:ilvl="2" w:tplc="0409001B" w:tentative="1">
      <w:start w:val="1"/>
      <w:numFmt w:val="lowerRoman"/>
      <w:lvlText w:val="%3."/>
      <w:lvlJc w:val="right"/>
      <w:pPr>
        <w:ind w:left="2232" w:hanging="480"/>
      </w:pPr>
    </w:lvl>
    <w:lvl w:ilvl="3" w:tplc="0409000F" w:tentative="1">
      <w:start w:val="1"/>
      <w:numFmt w:val="decimal"/>
      <w:lvlText w:val="%4."/>
      <w:lvlJc w:val="left"/>
      <w:pPr>
        <w:ind w:left="27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92" w:hanging="480"/>
      </w:pPr>
    </w:lvl>
    <w:lvl w:ilvl="5" w:tplc="0409001B" w:tentative="1">
      <w:start w:val="1"/>
      <w:numFmt w:val="lowerRoman"/>
      <w:lvlText w:val="%6."/>
      <w:lvlJc w:val="right"/>
      <w:pPr>
        <w:ind w:left="3672" w:hanging="480"/>
      </w:pPr>
    </w:lvl>
    <w:lvl w:ilvl="6" w:tplc="0409000F" w:tentative="1">
      <w:start w:val="1"/>
      <w:numFmt w:val="decimal"/>
      <w:lvlText w:val="%7."/>
      <w:lvlJc w:val="left"/>
      <w:pPr>
        <w:ind w:left="41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32" w:hanging="480"/>
      </w:pPr>
    </w:lvl>
    <w:lvl w:ilvl="8" w:tplc="0409001B" w:tentative="1">
      <w:start w:val="1"/>
      <w:numFmt w:val="lowerRoman"/>
      <w:lvlText w:val="%9."/>
      <w:lvlJc w:val="right"/>
      <w:pPr>
        <w:ind w:left="5112" w:hanging="480"/>
      </w:pPr>
    </w:lvl>
  </w:abstractNum>
  <w:abstractNum w:abstractNumId="14" w15:restartNumberingAfterBreak="0">
    <w:nsid w:val="19BC015B"/>
    <w:multiLevelType w:val="hybridMultilevel"/>
    <w:tmpl w:val="D5C68818"/>
    <w:lvl w:ilvl="0" w:tplc="BBB0EFEC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14" w:hanging="480"/>
      </w:pPr>
    </w:lvl>
    <w:lvl w:ilvl="2" w:tplc="0409001B" w:tentative="1">
      <w:start w:val="1"/>
      <w:numFmt w:val="lowerRoman"/>
      <w:lvlText w:val="%3."/>
      <w:lvlJc w:val="right"/>
      <w:pPr>
        <w:ind w:left="1894" w:hanging="480"/>
      </w:pPr>
    </w:lvl>
    <w:lvl w:ilvl="3" w:tplc="0409000F" w:tentative="1">
      <w:start w:val="1"/>
      <w:numFmt w:val="decimal"/>
      <w:lvlText w:val="%4."/>
      <w:lvlJc w:val="left"/>
      <w:pPr>
        <w:ind w:left="237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4" w:hanging="480"/>
      </w:pPr>
    </w:lvl>
    <w:lvl w:ilvl="5" w:tplc="0409001B" w:tentative="1">
      <w:start w:val="1"/>
      <w:numFmt w:val="lowerRoman"/>
      <w:lvlText w:val="%6."/>
      <w:lvlJc w:val="right"/>
      <w:pPr>
        <w:ind w:left="3334" w:hanging="480"/>
      </w:pPr>
    </w:lvl>
    <w:lvl w:ilvl="6" w:tplc="0409000F" w:tentative="1">
      <w:start w:val="1"/>
      <w:numFmt w:val="decimal"/>
      <w:lvlText w:val="%7."/>
      <w:lvlJc w:val="left"/>
      <w:pPr>
        <w:ind w:left="381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4" w:hanging="480"/>
      </w:pPr>
    </w:lvl>
    <w:lvl w:ilvl="8" w:tplc="0409001B" w:tentative="1">
      <w:start w:val="1"/>
      <w:numFmt w:val="lowerRoman"/>
      <w:lvlText w:val="%9."/>
      <w:lvlJc w:val="right"/>
      <w:pPr>
        <w:ind w:left="4774" w:hanging="480"/>
      </w:pPr>
    </w:lvl>
  </w:abstractNum>
  <w:abstractNum w:abstractNumId="15" w15:restartNumberingAfterBreak="0">
    <w:nsid w:val="1A1D071E"/>
    <w:multiLevelType w:val="hybridMultilevel"/>
    <w:tmpl w:val="A3E29C5A"/>
    <w:lvl w:ilvl="0" w:tplc="94A287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1B6C2DF2"/>
    <w:multiLevelType w:val="hybridMultilevel"/>
    <w:tmpl w:val="F61AD1F2"/>
    <w:lvl w:ilvl="0" w:tplc="BF9ECC44">
      <w:start w:val="1"/>
      <w:numFmt w:val="decimalEnclosedCircle"/>
      <w:lvlText w:val="%1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46E4946"/>
    <w:multiLevelType w:val="hybridMultilevel"/>
    <w:tmpl w:val="AC8C2624"/>
    <w:lvl w:ilvl="0" w:tplc="0409000F">
      <w:start w:val="1"/>
      <w:numFmt w:val="decimal"/>
      <w:lvlText w:val="%1."/>
      <w:lvlJc w:val="left"/>
      <w:pPr>
        <w:ind w:left="12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752" w:hanging="480"/>
      </w:pPr>
    </w:lvl>
    <w:lvl w:ilvl="2" w:tplc="0409001B" w:tentative="1">
      <w:start w:val="1"/>
      <w:numFmt w:val="lowerRoman"/>
      <w:lvlText w:val="%3."/>
      <w:lvlJc w:val="right"/>
      <w:pPr>
        <w:ind w:left="2232" w:hanging="480"/>
      </w:pPr>
    </w:lvl>
    <w:lvl w:ilvl="3" w:tplc="0409000F" w:tentative="1">
      <w:start w:val="1"/>
      <w:numFmt w:val="decimal"/>
      <w:lvlText w:val="%4."/>
      <w:lvlJc w:val="left"/>
      <w:pPr>
        <w:ind w:left="27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92" w:hanging="480"/>
      </w:pPr>
    </w:lvl>
    <w:lvl w:ilvl="5" w:tplc="0409001B" w:tentative="1">
      <w:start w:val="1"/>
      <w:numFmt w:val="lowerRoman"/>
      <w:lvlText w:val="%6."/>
      <w:lvlJc w:val="right"/>
      <w:pPr>
        <w:ind w:left="3672" w:hanging="480"/>
      </w:pPr>
    </w:lvl>
    <w:lvl w:ilvl="6" w:tplc="0409000F" w:tentative="1">
      <w:start w:val="1"/>
      <w:numFmt w:val="decimal"/>
      <w:lvlText w:val="%7."/>
      <w:lvlJc w:val="left"/>
      <w:pPr>
        <w:ind w:left="41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32" w:hanging="480"/>
      </w:pPr>
    </w:lvl>
    <w:lvl w:ilvl="8" w:tplc="0409001B" w:tentative="1">
      <w:start w:val="1"/>
      <w:numFmt w:val="lowerRoman"/>
      <w:lvlText w:val="%9."/>
      <w:lvlJc w:val="right"/>
      <w:pPr>
        <w:ind w:left="5112" w:hanging="480"/>
      </w:pPr>
    </w:lvl>
  </w:abstractNum>
  <w:abstractNum w:abstractNumId="18" w15:restartNumberingAfterBreak="0">
    <w:nsid w:val="24700BF9"/>
    <w:multiLevelType w:val="multilevel"/>
    <w:tmpl w:val="0D82A890"/>
    <w:lvl w:ilvl="0">
      <w:start w:val="1"/>
      <w:numFmt w:val="decimal"/>
      <w:lvlText w:val="%1"/>
      <w:lvlJc w:val="left"/>
      <w:pPr>
        <w:ind w:left="360" w:hanging="360"/>
      </w:pPr>
      <w:rPr>
        <w:rFonts w:eastAsiaTheme="majorEastAsia" w:hint="default"/>
        <w:color w:val="0563C1" w:themeColor="hyperlink"/>
        <w:sz w:val="20"/>
        <w:u w:val="single"/>
      </w:rPr>
    </w:lvl>
    <w:lvl w:ilvl="1">
      <w:start w:val="3"/>
      <w:numFmt w:val="decimal"/>
      <w:lvlText w:val="%1.%2"/>
      <w:lvlJc w:val="left"/>
      <w:pPr>
        <w:ind w:left="600" w:hanging="360"/>
      </w:pPr>
      <w:rPr>
        <w:rFonts w:eastAsiaTheme="majorEastAsia" w:hint="default"/>
        <w:color w:val="0563C1" w:themeColor="hyperlink"/>
        <w:sz w:val="20"/>
        <w:u w:val="single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eastAsiaTheme="majorEastAsia" w:hint="default"/>
        <w:color w:val="0563C1" w:themeColor="hyperlink"/>
        <w:sz w:val="20"/>
        <w:u w:val="single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eastAsiaTheme="majorEastAsia" w:hint="default"/>
        <w:color w:val="0563C1" w:themeColor="hyperlink"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eastAsiaTheme="majorEastAsia" w:hint="default"/>
        <w:color w:val="0563C1" w:themeColor="hyperlink"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eastAsiaTheme="majorEastAsia" w:hint="default"/>
        <w:color w:val="0563C1" w:themeColor="hyperlink"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eastAsiaTheme="majorEastAsia" w:hint="default"/>
        <w:color w:val="0563C1" w:themeColor="hyperlink"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eastAsiaTheme="majorEastAsia" w:hint="default"/>
        <w:color w:val="0563C1" w:themeColor="hyperlink"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eastAsiaTheme="majorEastAsia" w:hint="default"/>
        <w:color w:val="0563C1" w:themeColor="hyperlink"/>
        <w:sz w:val="20"/>
        <w:u w:val="single"/>
      </w:rPr>
    </w:lvl>
  </w:abstractNum>
  <w:abstractNum w:abstractNumId="19" w15:restartNumberingAfterBreak="0">
    <w:nsid w:val="32DE3B66"/>
    <w:multiLevelType w:val="hybridMultilevel"/>
    <w:tmpl w:val="AF5A7E34"/>
    <w:lvl w:ilvl="0" w:tplc="A830D2A6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52" w:hanging="480"/>
      </w:pPr>
    </w:lvl>
    <w:lvl w:ilvl="2" w:tplc="0409001B" w:tentative="1">
      <w:start w:val="1"/>
      <w:numFmt w:val="lowerRoman"/>
      <w:lvlText w:val="%3."/>
      <w:lvlJc w:val="right"/>
      <w:pPr>
        <w:ind w:left="2232" w:hanging="480"/>
      </w:pPr>
    </w:lvl>
    <w:lvl w:ilvl="3" w:tplc="0409000F" w:tentative="1">
      <w:start w:val="1"/>
      <w:numFmt w:val="decimal"/>
      <w:lvlText w:val="%4."/>
      <w:lvlJc w:val="left"/>
      <w:pPr>
        <w:ind w:left="27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92" w:hanging="480"/>
      </w:pPr>
    </w:lvl>
    <w:lvl w:ilvl="5" w:tplc="0409001B" w:tentative="1">
      <w:start w:val="1"/>
      <w:numFmt w:val="lowerRoman"/>
      <w:lvlText w:val="%6."/>
      <w:lvlJc w:val="right"/>
      <w:pPr>
        <w:ind w:left="3672" w:hanging="480"/>
      </w:pPr>
    </w:lvl>
    <w:lvl w:ilvl="6" w:tplc="0409000F" w:tentative="1">
      <w:start w:val="1"/>
      <w:numFmt w:val="decimal"/>
      <w:lvlText w:val="%7."/>
      <w:lvlJc w:val="left"/>
      <w:pPr>
        <w:ind w:left="41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32" w:hanging="480"/>
      </w:pPr>
    </w:lvl>
    <w:lvl w:ilvl="8" w:tplc="0409001B" w:tentative="1">
      <w:start w:val="1"/>
      <w:numFmt w:val="lowerRoman"/>
      <w:lvlText w:val="%9."/>
      <w:lvlJc w:val="right"/>
      <w:pPr>
        <w:ind w:left="5112" w:hanging="480"/>
      </w:pPr>
    </w:lvl>
  </w:abstractNum>
  <w:abstractNum w:abstractNumId="20" w15:restartNumberingAfterBreak="0">
    <w:nsid w:val="3BCD7765"/>
    <w:multiLevelType w:val="hybridMultilevel"/>
    <w:tmpl w:val="AC8C2624"/>
    <w:lvl w:ilvl="0" w:tplc="0409000F">
      <w:start w:val="1"/>
      <w:numFmt w:val="decimal"/>
      <w:lvlText w:val="%1."/>
      <w:lvlJc w:val="left"/>
      <w:pPr>
        <w:ind w:left="12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752" w:hanging="480"/>
      </w:pPr>
    </w:lvl>
    <w:lvl w:ilvl="2" w:tplc="0409001B" w:tentative="1">
      <w:start w:val="1"/>
      <w:numFmt w:val="lowerRoman"/>
      <w:lvlText w:val="%3."/>
      <w:lvlJc w:val="right"/>
      <w:pPr>
        <w:ind w:left="2232" w:hanging="480"/>
      </w:pPr>
    </w:lvl>
    <w:lvl w:ilvl="3" w:tplc="0409000F" w:tentative="1">
      <w:start w:val="1"/>
      <w:numFmt w:val="decimal"/>
      <w:lvlText w:val="%4."/>
      <w:lvlJc w:val="left"/>
      <w:pPr>
        <w:ind w:left="27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92" w:hanging="480"/>
      </w:pPr>
    </w:lvl>
    <w:lvl w:ilvl="5" w:tplc="0409001B" w:tentative="1">
      <w:start w:val="1"/>
      <w:numFmt w:val="lowerRoman"/>
      <w:lvlText w:val="%6."/>
      <w:lvlJc w:val="right"/>
      <w:pPr>
        <w:ind w:left="3672" w:hanging="480"/>
      </w:pPr>
    </w:lvl>
    <w:lvl w:ilvl="6" w:tplc="0409000F" w:tentative="1">
      <w:start w:val="1"/>
      <w:numFmt w:val="decimal"/>
      <w:lvlText w:val="%7."/>
      <w:lvlJc w:val="left"/>
      <w:pPr>
        <w:ind w:left="41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32" w:hanging="480"/>
      </w:pPr>
    </w:lvl>
    <w:lvl w:ilvl="8" w:tplc="0409001B" w:tentative="1">
      <w:start w:val="1"/>
      <w:numFmt w:val="lowerRoman"/>
      <w:lvlText w:val="%9."/>
      <w:lvlJc w:val="right"/>
      <w:pPr>
        <w:ind w:left="5112" w:hanging="480"/>
      </w:pPr>
    </w:lvl>
  </w:abstractNum>
  <w:abstractNum w:abstractNumId="21" w15:restartNumberingAfterBreak="0">
    <w:nsid w:val="45DA0800"/>
    <w:multiLevelType w:val="hybridMultilevel"/>
    <w:tmpl w:val="0EC299B0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2" w15:restartNumberingAfterBreak="0">
    <w:nsid w:val="47572A7A"/>
    <w:multiLevelType w:val="hybridMultilevel"/>
    <w:tmpl w:val="15246026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49D77391"/>
    <w:multiLevelType w:val="hybridMultilevel"/>
    <w:tmpl w:val="E26CF5D4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4" w15:restartNumberingAfterBreak="0">
    <w:nsid w:val="49F02EA0"/>
    <w:multiLevelType w:val="hybridMultilevel"/>
    <w:tmpl w:val="B6E27006"/>
    <w:lvl w:ilvl="0" w:tplc="78FE20CC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5ACE5BE2"/>
    <w:multiLevelType w:val="hybridMultilevel"/>
    <w:tmpl w:val="4D4CBCAC"/>
    <w:lvl w:ilvl="0" w:tplc="1102E628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14" w:hanging="480"/>
      </w:pPr>
    </w:lvl>
    <w:lvl w:ilvl="2" w:tplc="0409001B" w:tentative="1">
      <w:start w:val="1"/>
      <w:numFmt w:val="lowerRoman"/>
      <w:lvlText w:val="%3."/>
      <w:lvlJc w:val="right"/>
      <w:pPr>
        <w:ind w:left="1894" w:hanging="480"/>
      </w:pPr>
    </w:lvl>
    <w:lvl w:ilvl="3" w:tplc="0409000F" w:tentative="1">
      <w:start w:val="1"/>
      <w:numFmt w:val="decimal"/>
      <w:lvlText w:val="%4."/>
      <w:lvlJc w:val="left"/>
      <w:pPr>
        <w:ind w:left="237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4" w:hanging="480"/>
      </w:pPr>
    </w:lvl>
    <w:lvl w:ilvl="5" w:tplc="0409001B" w:tentative="1">
      <w:start w:val="1"/>
      <w:numFmt w:val="lowerRoman"/>
      <w:lvlText w:val="%6."/>
      <w:lvlJc w:val="right"/>
      <w:pPr>
        <w:ind w:left="3334" w:hanging="480"/>
      </w:pPr>
    </w:lvl>
    <w:lvl w:ilvl="6" w:tplc="0409000F" w:tentative="1">
      <w:start w:val="1"/>
      <w:numFmt w:val="decimal"/>
      <w:lvlText w:val="%7."/>
      <w:lvlJc w:val="left"/>
      <w:pPr>
        <w:ind w:left="381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4" w:hanging="480"/>
      </w:pPr>
    </w:lvl>
    <w:lvl w:ilvl="8" w:tplc="0409001B" w:tentative="1">
      <w:start w:val="1"/>
      <w:numFmt w:val="lowerRoman"/>
      <w:lvlText w:val="%9."/>
      <w:lvlJc w:val="right"/>
      <w:pPr>
        <w:ind w:left="4774" w:hanging="480"/>
      </w:pPr>
    </w:lvl>
  </w:abstractNum>
  <w:abstractNum w:abstractNumId="26" w15:restartNumberingAfterBreak="0">
    <w:nsid w:val="60A31DEB"/>
    <w:multiLevelType w:val="multilevel"/>
    <w:tmpl w:val="84620524"/>
    <w:lvl w:ilvl="0">
      <w:start w:val="11"/>
      <w:numFmt w:val="decimal"/>
      <w:lvlText w:val="%1"/>
      <w:lvlJc w:val="left"/>
      <w:pPr>
        <w:ind w:left="1220" w:hanging="1024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20" w:hanging="10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0" w:hanging="1024"/>
      </w:pPr>
      <w:rPr>
        <w:rFonts w:ascii="Franklin Gothic Medium" w:eastAsia="Franklin Gothic Medium" w:hAnsi="Franklin Gothic Medium" w:cs="Franklin Gothic Medium" w:hint="default"/>
        <w:color w:val="008080"/>
        <w:w w:val="99"/>
        <w:sz w:val="28"/>
        <w:szCs w:val="28"/>
      </w:rPr>
    </w:lvl>
    <w:lvl w:ilvl="3">
      <w:numFmt w:val="bullet"/>
      <w:lvlText w:val="•"/>
      <w:lvlJc w:val="left"/>
      <w:pPr>
        <w:ind w:left="3530" w:hanging="1024"/>
      </w:pPr>
      <w:rPr>
        <w:rFonts w:hint="default"/>
      </w:rPr>
    </w:lvl>
    <w:lvl w:ilvl="4">
      <w:numFmt w:val="bullet"/>
      <w:lvlText w:val="•"/>
      <w:lvlJc w:val="left"/>
      <w:pPr>
        <w:ind w:left="4300" w:hanging="1024"/>
      </w:pPr>
      <w:rPr>
        <w:rFonts w:hint="default"/>
      </w:rPr>
    </w:lvl>
    <w:lvl w:ilvl="5">
      <w:numFmt w:val="bullet"/>
      <w:lvlText w:val="•"/>
      <w:lvlJc w:val="left"/>
      <w:pPr>
        <w:ind w:left="5070" w:hanging="1024"/>
      </w:pPr>
      <w:rPr>
        <w:rFonts w:hint="default"/>
      </w:rPr>
    </w:lvl>
    <w:lvl w:ilvl="6">
      <w:numFmt w:val="bullet"/>
      <w:lvlText w:val="•"/>
      <w:lvlJc w:val="left"/>
      <w:pPr>
        <w:ind w:left="5840" w:hanging="1024"/>
      </w:pPr>
      <w:rPr>
        <w:rFonts w:hint="default"/>
      </w:rPr>
    </w:lvl>
    <w:lvl w:ilvl="7">
      <w:numFmt w:val="bullet"/>
      <w:lvlText w:val="•"/>
      <w:lvlJc w:val="left"/>
      <w:pPr>
        <w:ind w:left="6610" w:hanging="1024"/>
      </w:pPr>
      <w:rPr>
        <w:rFonts w:hint="default"/>
      </w:rPr>
    </w:lvl>
    <w:lvl w:ilvl="8">
      <w:numFmt w:val="bullet"/>
      <w:lvlText w:val="•"/>
      <w:lvlJc w:val="left"/>
      <w:pPr>
        <w:ind w:left="7380" w:hanging="1024"/>
      </w:pPr>
      <w:rPr>
        <w:rFonts w:hint="default"/>
      </w:rPr>
    </w:lvl>
  </w:abstractNum>
  <w:abstractNum w:abstractNumId="27" w15:restartNumberingAfterBreak="0">
    <w:nsid w:val="67870191"/>
    <w:multiLevelType w:val="hybridMultilevel"/>
    <w:tmpl w:val="AC8C2624"/>
    <w:lvl w:ilvl="0" w:tplc="0409000F">
      <w:start w:val="1"/>
      <w:numFmt w:val="decimal"/>
      <w:lvlText w:val="%1."/>
      <w:lvlJc w:val="left"/>
      <w:pPr>
        <w:ind w:left="12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752" w:hanging="480"/>
      </w:pPr>
    </w:lvl>
    <w:lvl w:ilvl="2" w:tplc="0409001B" w:tentative="1">
      <w:start w:val="1"/>
      <w:numFmt w:val="lowerRoman"/>
      <w:lvlText w:val="%3."/>
      <w:lvlJc w:val="right"/>
      <w:pPr>
        <w:ind w:left="2232" w:hanging="480"/>
      </w:pPr>
    </w:lvl>
    <w:lvl w:ilvl="3" w:tplc="0409000F" w:tentative="1">
      <w:start w:val="1"/>
      <w:numFmt w:val="decimal"/>
      <w:lvlText w:val="%4."/>
      <w:lvlJc w:val="left"/>
      <w:pPr>
        <w:ind w:left="27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92" w:hanging="480"/>
      </w:pPr>
    </w:lvl>
    <w:lvl w:ilvl="5" w:tplc="0409001B" w:tentative="1">
      <w:start w:val="1"/>
      <w:numFmt w:val="lowerRoman"/>
      <w:lvlText w:val="%6."/>
      <w:lvlJc w:val="right"/>
      <w:pPr>
        <w:ind w:left="3672" w:hanging="480"/>
      </w:pPr>
    </w:lvl>
    <w:lvl w:ilvl="6" w:tplc="0409000F" w:tentative="1">
      <w:start w:val="1"/>
      <w:numFmt w:val="decimal"/>
      <w:lvlText w:val="%7."/>
      <w:lvlJc w:val="left"/>
      <w:pPr>
        <w:ind w:left="41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32" w:hanging="480"/>
      </w:pPr>
    </w:lvl>
    <w:lvl w:ilvl="8" w:tplc="0409001B" w:tentative="1">
      <w:start w:val="1"/>
      <w:numFmt w:val="lowerRoman"/>
      <w:lvlText w:val="%9."/>
      <w:lvlJc w:val="right"/>
      <w:pPr>
        <w:ind w:left="5112" w:hanging="480"/>
      </w:pPr>
    </w:lvl>
  </w:abstractNum>
  <w:abstractNum w:abstractNumId="28" w15:restartNumberingAfterBreak="0">
    <w:nsid w:val="690F4192"/>
    <w:multiLevelType w:val="hybridMultilevel"/>
    <w:tmpl w:val="AF5A7E34"/>
    <w:lvl w:ilvl="0" w:tplc="A830D2A6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52" w:hanging="480"/>
      </w:pPr>
    </w:lvl>
    <w:lvl w:ilvl="2" w:tplc="0409001B" w:tentative="1">
      <w:start w:val="1"/>
      <w:numFmt w:val="lowerRoman"/>
      <w:lvlText w:val="%3."/>
      <w:lvlJc w:val="right"/>
      <w:pPr>
        <w:ind w:left="2232" w:hanging="480"/>
      </w:pPr>
    </w:lvl>
    <w:lvl w:ilvl="3" w:tplc="0409000F" w:tentative="1">
      <w:start w:val="1"/>
      <w:numFmt w:val="decimal"/>
      <w:lvlText w:val="%4."/>
      <w:lvlJc w:val="left"/>
      <w:pPr>
        <w:ind w:left="27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92" w:hanging="480"/>
      </w:pPr>
    </w:lvl>
    <w:lvl w:ilvl="5" w:tplc="0409001B" w:tentative="1">
      <w:start w:val="1"/>
      <w:numFmt w:val="lowerRoman"/>
      <w:lvlText w:val="%6."/>
      <w:lvlJc w:val="right"/>
      <w:pPr>
        <w:ind w:left="3672" w:hanging="480"/>
      </w:pPr>
    </w:lvl>
    <w:lvl w:ilvl="6" w:tplc="0409000F" w:tentative="1">
      <w:start w:val="1"/>
      <w:numFmt w:val="decimal"/>
      <w:lvlText w:val="%7."/>
      <w:lvlJc w:val="left"/>
      <w:pPr>
        <w:ind w:left="41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32" w:hanging="480"/>
      </w:pPr>
    </w:lvl>
    <w:lvl w:ilvl="8" w:tplc="0409001B" w:tentative="1">
      <w:start w:val="1"/>
      <w:numFmt w:val="lowerRoman"/>
      <w:lvlText w:val="%9."/>
      <w:lvlJc w:val="right"/>
      <w:pPr>
        <w:ind w:left="5112" w:hanging="480"/>
      </w:pPr>
    </w:lvl>
  </w:abstractNum>
  <w:abstractNum w:abstractNumId="29" w15:restartNumberingAfterBreak="0">
    <w:nsid w:val="7178605D"/>
    <w:multiLevelType w:val="hybridMultilevel"/>
    <w:tmpl w:val="26F63278"/>
    <w:lvl w:ilvl="0" w:tplc="CE8436C8">
      <w:start w:val="7"/>
      <w:numFmt w:val="bullet"/>
      <w:lvlText w:val=""/>
      <w:lvlJc w:val="left"/>
      <w:pPr>
        <w:ind w:left="360" w:hanging="360"/>
      </w:pPr>
      <w:rPr>
        <w:rFonts w:ascii="Wingdings" w:eastAsiaTheme="maj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7BE01697"/>
    <w:multiLevelType w:val="hybridMultilevel"/>
    <w:tmpl w:val="E26CF5D4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2"/>
  </w:num>
  <w:num w:numId="2">
    <w:abstractNumId w:val="25"/>
  </w:num>
  <w:num w:numId="3">
    <w:abstractNumId w:val="26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4"/>
  </w:num>
  <w:num w:numId="8">
    <w:abstractNumId w:val="10"/>
  </w:num>
  <w:num w:numId="9">
    <w:abstractNumId w:val="16"/>
  </w:num>
  <w:num w:numId="10">
    <w:abstractNumId w:val="11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</w:num>
  <w:num w:numId="14">
    <w:abstractNumId w:val="12"/>
  </w:num>
  <w:num w:numId="15">
    <w:abstractNumId w:val="15"/>
  </w:num>
  <w:num w:numId="16">
    <w:abstractNumId w:val="9"/>
  </w:num>
  <w:num w:numId="17">
    <w:abstractNumId w:val="22"/>
  </w:num>
  <w:num w:numId="18">
    <w:abstractNumId w:val="18"/>
  </w:num>
  <w:num w:numId="19">
    <w:abstractNumId w:val="29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7"/>
  </w:num>
  <w:num w:numId="23">
    <w:abstractNumId w:val="8"/>
  </w:num>
  <w:num w:numId="24">
    <w:abstractNumId w:val="23"/>
  </w:num>
  <w:num w:numId="25">
    <w:abstractNumId w:val="21"/>
  </w:num>
  <w:num w:numId="26">
    <w:abstractNumId w:val="3"/>
  </w:num>
  <w:num w:numId="27">
    <w:abstractNumId w:val="5"/>
  </w:num>
  <w:num w:numId="28">
    <w:abstractNumId w:val="17"/>
  </w:num>
  <w:num w:numId="29">
    <w:abstractNumId w:val="13"/>
  </w:num>
  <w:num w:numId="30">
    <w:abstractNumId w:val="20"/>
  </w:num>
  <w:num w:numId="31">
    <w:abstractNumId w:val="30"/>
  </w:num>
  <w:num w:numId="32">
    <w:abstractNumId w:val="19"/>
  </w:num>
  <w:num w:numId="33">
    <w:abstractNumId w:val="0"/>
  </w:num>
  <w:num w:numId="34">
    <w:abstractNumId w:val="4"/>
  </w:num>
  <w:num w:numId="35">
    <w:abstractNumId w:val="27"/>
  </w:num>
  <w:num w:numId="36">
    <w:abstractNumId w:val="2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ttachedTemplate r:id="rId1"/>
  <w:defaultTabStop w:val="480"/>
  <w:displayHorizontalDrawingGridEvery w:val="0"/>
  <w:displayVerticalDrawingGridEvery w:val="2"/>
  <w:characterSpacingControl w:val="compressPunctuation"/>
  <w:hdrShapeDefaults>
    <o:shapedefaults v:ext="edit" spidmax="209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136"/>
    <w:rsid w:val="00006B34"/>
    <w:rsid w:val="000103F7"/>
    <w:rsid w:val="00011193"/>
    <w:rsid w:val="00011496"/>
    <w:rsid w:val="00013424"/>
    <w:rsid w:val="00013BC5"/>
    <w:rsid w:val="000140BC"/>
    <w:rsid w:val="00020E65"/>
    <w:rsid w:val="000219B3"/>
    <w:rsid w:val="00022508"/>
    <w:rsid w:val="00027AF0"/>
    <w:rsid w:val="00031785"/>
    <w:rsid w:val="0003323C"/>
    <w:rsid w:val="00033C19"/>
    <w:rsid w:val="00034AC6"/>
    <w:rsid w:val="000355E1"/>
    <w:rsid w:val="00037C02"/>
    <w:rsid w:val="00042A6A"/>
    <w:rsid w:val="000434E2"/>
    <w:rsid w:val="00054921"/>
    <w:rsid w:val="00060CBD"/>
    <w:rsid w:val="00062118"/>
    <w:rsid w:val="000625F8"/>
    <w:rsid w:val="0006616D"/>
    <w:rsid w:val="00066EA3"/>
    <w:rsid w:val="0007115A"/>
    <w:rsid w:val="00071C00"/>
    <w:rsid w:val="00071C6C"/>
    <w:rsid w:val="000729C5"/>
    <w:rsid w:val="0007492B"/>
    <w:rsid w:val="00074AC5"/>
    <w:rsid w:val="00077A55"/>
    <w:rsid w:val="00077FEC"/>
    <w:rsid w:val="00085324"/>
    <w:rsid w:val="00086681"/>
    <w:rsid w:val="00091FE2"/>
    <w:rsid w:val="0009211A"/>
    <w:rsid w:val="0009264E"/>
    <w:rsid w:val="00094A7D"/>
    <w:rsid w:val="000A1D63"/>
    <w:rsid w:val="000A29D7"/>
    <w:rsid w:val="000A2C54"/>
    <w:rsid w:val="000A5C0A"/>
    <w:rsid w:val="000A5DF4"/>
    <w:rsid w:val="000B000C"/>
    <w:rsid w:val="000B0078"/>
    <w:rsid w:val="000B012E"/>
    <w:rsid w:val="000B310A"/>
    <w:rsid w:val="000B4E5C"/>
    <w:rsid w:val="000B53A1"/>
    <w:rsid w:val="000B73A0"/>
    <w:rsid w:val="000B7E38"/>
    <w:rsid w:val="000C1FBA"/>
    <w:rsid w:val="000C2DD0"/>
    <w:rsid w:val="000C68F6"/>
    <w:rsid w:val="000D0A1D"/>
    <w:rsid w:val="000D3DC1"/>
    <w:rsid w:val="000D50EC"/>
    <w:rsid w:val="000D5C5C"/>
    <w:rsid w:val="000E5BF8"/>
    <w:rsid w:val="000E70D3"/>
    <w:rsid w:val="000E780B"/>
    <w:rsid w:val="000F7A93"/>
    <w:rsid w:val="0010287D"/>
    <w:rsid w:val="00103301"/>
    <w:rsid w:val="00104FE5"/>
    <w:rsid w:val="001063E3"/>
    <w:rsid w:val="00110743"/>
    <w:rsid w:val="00111733"/>
    <w:rsid w:val="00113573"/>
    <w:rsid w:val="001136BF"/>
    <w:rsid w:val="00115525"/>
    <w:rsid w:val="00120C1B"/>
    <w:rsid w:val="00120D9C"/>
    <w:rsid w:val="00121277"/>
    <w:rsid w:val="001246E5"/>
    <w:rsid w:val="00125A8E"/>
    <w:rsid w:val="00126F68"/>
    <w:rsid w:val="001327F9"/>
    <w:rsid w:val="001341C4"/>
    <w:rsid w:val="00136C8E"/>
    <w:rsid w:val="001370F5"/>
    <w:rsid w:val="00137589"/>
    <w:rsid w:val="001435D3"/>
    <w:rsid w:val="00145ABD"/>
    <w:rsid w:val="001532AC"/>
    <w:rsid w:val="0015436C"/>
    <w:rsid w:val="00164D32"/>
    <w:rsid w:val="00165251"/>
    <w:rsid w:val="00165CAD"/>
    <w:rsid w:val="001663C2"/>
    <w:rsid w:val="00170A68"/>
    <w:rsid w:val="001721FA"/>
    <w:rsid w:val="00175E73"/>
    <w:rsid w:val="0017693A"/>
    <w:rsid w:val="00177CC0"/>
    <w:rsid w:val="001808CE"/>
    <w:rsid w:val="001829A8"/>
    <w:rsid w:val="00186916"/>
    <w:rsid w:val="0019189E"/>
    <w:rsid w:val="0019437F"/>
    <w:rsid w:val="001964A4"/>
    <w:rsid w:val="0019699A"/>
    <w:rsid w:val="00196CCA"/>
    <w:rsid w:val="001A58E9"/>
    <w:rsid w:val="001B1099"/>
    <w:rsid w:val="001B39BF"/>
    <w:rsid w:val="001B4CDD"/>
    <w:rsid w:val="001B649F"/>
    <w:rsid w:val="001B679E"/>
    <w:rsid w:val="001B72B0"/>
    <w:rsid w:val="001B74C3"/>
    <w:rsid w:val="001C4C61"/>
    <w:rsid w:val="001C640F"/>
    <w:rsid w:val="001C6A47"/>
    <w:rsid w:val="001C7173"/>
    <w:rsid w:val="001D15E5"/>
    <w:rsid w:val="001D25D1"/>
    <w:rsid w:val="001D3608"/>
    <w:rsid w:val="001D3D4A"/>
    <w:rsid w:val="001D52CD"/>
    <w:rsid w:val="001D783C"/>
    <w:rsid w:val="001E083C"/>
    <w:rsid w:val="001E202C"/>
    <w:rsid w:val="001E751C"/>
    <w:rsid w:val="001E7E31"/>
    <w:rsid w:val="001F0468"/>
    <w:rsid w:val="001F065D"/>
    <w:rsid w:val="001F16BF"/>
    <w:rsid w:val="001F2DC5"/>
    <w:rsid w:val="001F5ED3"/>
    <w:rsid w:val="00200570"/>
    <w:rsid w:val="002011B7"/>
    <w:rsid w:val="00201DB1"/>
    <w:rsid w:val="00203DE8"/>
    <w:rsid w:val="00203E7C"/>
    <w:rsid w:val="0021172B"/>
    <w:rsid w:val="00213B50"/>
    <w:rsid w:val="002157DD"/>
    <w:rsid w:val="00223F6B"/>
    <w:rsid w:val="00226680"/>
    <w:rsid w:val="0022713C"/>
    <w:rsid w:val="00230DEA"/>
    <w:rsid w:val="002333C2"/>
    <w:rsid w:val="00233E31"/>
    <w:rsid w:val="00234678"/>
    <w:rsid w:val="00234C48"/>
    <w:rsid w:val="00235290"/>
    <w:rsid w:val="00236F77"/>
    <w:rsid w:val="00240BDB"/>
    <w:rsid w:val="00240FD9"/>
    <w:rsid w:val="002426FC"/>
    <w:rsid w:val="00242BD8"/>
    <w:rsid w:val="00243EFB"/>
    <w:rsid w:val="0024593E"/>
    <w:rsid w:val="00245E96"/>
    <w:rsid w:val="002466B8"/>
    <w:rsid w:val="00252C76"/>
    <w:rsid w:val="002535FD"/>
    <w:rsid w:val="00264287"/>
    <w:rsid w:val="00266B4C"/>
    <w:rsid w:val="00266B6B"/>
    <w:rsid w:val="00266F33"/>
    <w:rsid w:val="0027194C"/>
    <w:rsid w:val="00272C36"/>
    <w:rsid w:val="002734BA"/>
    <w:rsid w:val="0027714E"/>
    <w:rsid w:val="00277412"/>
    <w:rsid w:val="00277CD4"/>
    <w:rsid w:val="00283FA4"/>
    <w:rsid w:val="00284C15"/>
    <w:rsid w:val="00285CFE"/>
    <w:rsid w:val="002864A3"/>
    <w:rsid w:val="00291012"/>
    <w:rsid w:val="00292A2E"/>
    <w:rsid w:val="00292A73"/>
    <w:rsid w:val="00292A96"/>
    <w:rsid w:val="00294D4D"/>
    <w:rsid w:val="00294F3D"/>
    <w:rsid w:val="0029641D"/>
    <w:rsid w:val="002A6133"/>
    <w:rsid w:val="002B3038"/>
    <w:rsid w:val="002B45D2"/>
    <w:rsid w:val="002C0A24"/>
    <w:rsid w:val="002C1CDF"/>
    <w:rsid w:val="002C284E"/>
    <w:rsid w:val="002C352D"/>
    <w:rsid w:val="002D03FC"/>
    <w:rsid w:val="002D050C"/>
    <w:rsid w:val="002D13AB"/>
    <w:rsid w:val="002D2E74"/>
    <w:rsid w:val="002D3536"/>
    <w:rsid w:val="002D46DF"/>
    <w:rsid w:val="002D5045"/>
    <w:rsid w:val="002E2ECB"/>
    <w:rsid w:val="002E7812"/>
    <w:rsid w:val="002F0D1A"/>
    <w:rsid w:val="002F1EA0"/>
    <w:rsid w:val="002F2E89"/>
    <w:rsid w:val="002F412B"/>
    <w:rsid w:val="002F473E"/>
    <w:rsid w:val="002F52A2"/>
    <w:rsid w:val="002F6766"/>
    <w:rsid w:val="00301B7F"/>
    <w:rsid w:val="00304DE1"/>
    <w:rsid w:val="00306D7A"/>
    <w:rsid w:val="003103E7"/>
    <w:rsid w:val="00310FC6"/>
    <w:rsid w:val="003120AA"/>
    <w:rsid w:val="003120CC"/>
    <w:rsid w:val="00313504"/>
    <w:rsid w:val="00315FB0"/>
    <w:rsid w:val="00321389"/>
    <w:rsid w:val="003261B9"/>
    <w:rsid w:val="0033020F"/>
    <w:rsid w:val="0033047C"/>
    <w:rsid w:val="00332B9E"/>
    <w:rsid w:val="003330F1"/>
    <w:rsid w:val="00336279"/>
    <w:rsid w:val="00337F09"/>
    <w:rsid w:val="00342062"/>
    <w:rsid w:val="00346839"/>
    <w:rsid w:val="003514A0"/>
    <w:rsid w:val="00351B9E"/>
    <w:rsid w:val="00355498"/>
    <w:rsid w:val="00357BF4"/>
    <w:rsid w:val="003607D7"/>
    <w:rsid w:val="003629B9"/>
    <w:rsid w:val="00365E95"/>
    <w:rsid w:val="00372971"/>
    <w:rsid w:val="00372C25"/>
    <w:rsid w:val="003739D6"/>
    <w:rsid w:val="0037497C"/>
    <w:rsid w:val="00374A16"/>
    <w:rsid w:val="00376EA8"/>
    <w:rsid w:val="00381BCD"/>
    <w:rsid w:val="003842E4"/>
    <w:rsid w:val="003845C6"/>
    <w:rsid w:val="003851B6"/>
    <w:rsid w:val="00386424"/>
    <w:rsid w:val="003911CB"/>
    <w:rsid w:val="00391A7C"/>
    <w:rsid w:val="0039285A"/>
    <w:rsid w:val="003936AA"/>
    <w:rsid w:val="003A1F17"/>
    <w:rsid w:val="003A27AF"/>
    <w:rsid w:val="003A291A"/>
    <w:rsid w:val="003A333F"/>
    <w:rsid w:val="003A520A"/>
    <w:rsid w:val="003A54E7"/>
    <w:rsid w:val="003A61B9"/>
    <w:rsid w:val="003B2D9D"/>
    <w:rsid w:val="003B36E3"/>
    <w:rsid w:val="003C000E"/>
    <w:rsid w:val="003C2421"/>
    <w:rsid w:val="003C33DF"/>
    <w:rsid w:val="003C4385"/>
    <w:rsid w:val="003C65F8"/>
    <w:rsid w:val="003D1DB5"/>
    <w:rsid w:val="003D29B8"/>
    <w:rsid w:val="003D4B27"/>
    <w:rsid w:val="003D4E8D"/>
    <w:rsid w:val="003D5CD3"/>
    <w:rsid w:val="003D5FEE"/>
    <w:rsid w:val="003D6A03"/>
    <w:rsid w:val="003E0410"/>
    <w:rsid w:val="003E3AA8"/>
    <w:rsid w:val="003E5B71"/>
    <w:rsid w:val="003F12E2"/>
    <w:rsid w:val="00400674"/>
    <w:rsid w:val="00402C5C"/>
    <w:rsid w:val="0040762D"/>
    <w:rsid w:val="004104F6"/>
    <w:rsid w:val="00412824"/>
    <w:rsid w:val="00416798"/>
    <w:rsid w:val="00417A19"/>
    <w:rsid w:val="0042008B"/>
    <w:rsid w:val="00425D78"/>
    <w:rsid w:val="00425F74"/>
    <w:rsid w:val="00427BE6"/>
    <w:rsid w:val="004335CB"/>
    <w:rsid w:val="00433CAE"/>
    <w:rsid w:val="00435596"/>
    <w:rsid w:val="004356CD"/>
    <w:rsid w:val="00441748"/>
    <w:rsid w:val="00441F2C"/>
    <w:rsid w:val="00443C61"/>
    <w:rsid w:val="0044423E"/>
    <w:rsid w:val="00444F66"/>
    <w:rsid w:val="00452369"/>
    <w:rsid w:val="00453D60"/>
    <w:rsid w:val="00455BFC"/>
    <w:rsid w:val="00456530"/>
    <w:rsid w:val="00457230"/>
    <w:rsid w:val="00461761"/>
    <w:rsid w:val="00461C30"/>
    <w:rsid w:val="00465B10"/>
    <w:rsid w:val="004666E6"/>
    <w:rsid w:val="00467C48"/>
    <w:rsid w:val="00470647"/>
    <w:rsid w:val="004708BF"/>
    <w:rsid w:val="004713A4"/>
    <w:rsid w:val="00474A5D"/>
    <w:rsid w:val="00476FA4"/>
    <w:rsid w:val="00480306"/>
    <w:rsid w:val="00482F70"/>
    <w:rsid w:val="004850E1"/>
    <w:rsid w:val="00486FFD"/>
    <w:rsid w:val="0049334C"/>
    <w:rsid w:val="00495768"/>
    <w:rsid w:val="004961CD"/>
    <w:rsid w:val="00496FD7"/>
    <w:rsid w:val="004A0538"/>
    <w:rsid w:val="004A428D"/>
    <w:rsid w:val="004A42C8"/>
    <w:rsid w:val="004B3FAB"/>
    <w:rsid w:val="004B4076"/>
    <w:rsid w:val="004B4142"/>
    <w:rsid w:val="004C0255"/>
    <w:rsid w:val="004C148F"/>
    <w:rsid w:val="004C1F33"/>
    <w:rsid w:val="004C6ACB"/>
    <w:rsid w:val="004C6BF0"/>
    <w:rsid w:val="004D0564"/>
    <w:rsid w:val="004D4420"/>
    <w:rsid w:val="004D5CBB"/>
    <w:rsid w:val="004D770E"/>
    <w:rsid w:val="004E14CB"/>
    <w:rsid w:val="004E2E00"/>
    <w:rsid w:val="004E4EBE"/>
    <w:rsid w:val="004E5432"/>
    <w:rsid w:val="004E550A"/>
    <w:rsid w:val="004E7437"/>
    <w:rsid w:val="004F02B1"/>
    <w:rsid w:val="004F35CA"/>
    <w:rsid w:val="004F4D13"/>
    <w:rsid w:val="004F5142"/>
    <w:rsid w:val="004F68B3"/>
    <w:rsid w:val="005000A9"/>
    <w:rsid w:val="0050179B"/>
    <w:rsid w:val="005020B1"/>
    <w:rsid w:val="005021DF"/>
    <w:rsid w:val="005021F5"/>
    <w:rsid w:val="0050300A"/>
    <w:rsid w:val="0050387C"/>
    <w:rsid w:val="005043DC"/>
    <w:rsid w:val="0050441F"/>
    <w:rsid w:val="005127BB"/>
    <w:rsid w:val="005270A6"/>
    <w:rsid w:val="00532030"/>
    <w:rsid w:val="005325D1"/>
    <w:rsid w:val="00532D1F"/>
    <w:rsid w:val="005373C5"/>
    <w:rsid w:val="00541B6B"/>
    <w:rsid w:val="0054287B"/>
    <w:rsid w:val="00546D58"/>
    <w:rsid w:val="0055082E"/>
    <w:rsid w:val="00551FD3"/>
    <w:rsid w:val="00556CBC"/>
    <w:rsid w:val="00557F93"/>
    <w:rsid w:val="00560974"/>
    <w:rsid w:val="0056542A"/>
    <w:rsid w:val="00565D03"/>
    <w:rsid w:val="00566ED2"/>
    <w:rsid w:val="0057013D"/>
    <w:rsid w:val="00571B41"/>
    <w:rsid w:val="00573A97"/>
    <w:rsid w:val="00576A79"/>
    <w:rsid w:val="00582AB5"/>
    <w:rsid w:val="00582F1F"/>
    <w:rsid w:val="00591637"/>
    <w:rsid w:val="00596760"/>
    <w:rsid w:val="00597750"/>
    <w:rsid w:val="005A38A2"/>
    <w:rsid w:val="005A3DCF"/>
    <w:rsid w:val="005A463E"/>
    <w:rsid w:val="005A5390"/>
    <w:rsid w:val="005B4955"/>
    <w:rsid w:val="005B5A28"/>
    <w:rsid w:val="005B6A56"/>
    <w:rsid w:val="005C0F11"/>
    <w:rsid w:val="005C109A"/>
    <w:rsid w:val="005C338A"/>
    <w:rsid w:val="005C4A51"/>
    <w:rsid w:val="005C79C6"/>
    <w:rsid w:val="005C7D1B"/>
    <w:rsid w:val="005D1118"/>
    <w:rsid w:val="005D2B96"/>
    <w:rsid w:val="005D6318"/>
    <w:rsid w:val="005D682D"/>
    <w:rsid w:val="005D75C0"/>
    <w:rsid w:val="005E2B65"/>
    <w:rsid w:val="005E6E69"/>
    <w:rsid w:val="005F6B55"/>
    <w:rsid w:val="00603811"/>
    <w:rsid w:val="006065A8"/>
    <w:rsid w:val="00607ADA"/>
    <w:rsid w:val="00612653"/>
    <w:rsid w:val="006139D6"/>
    <w:rsid w:val="00613B04"/>
    <w:rsid w:val="00614464"/>
    <w:rsid w:val="00620461"/>
    <w:rsid w:val="006213DE"/>
    <w:rsid w:val="0062284F"/>
    <w:rsid w:val="00624FD5"/>
    <w:rsid w:val="006257A5"/>
    <w:rsid w:val="006265FB"/>
    <w:rsid w:val="00642522"/>
    <w:rsid w:val="00642817"/>
    <w:rsid w:val="00642A7D"/>
    <w:rsid w:val="00643513"/>
    <w:rsid w:val="00644394"/>
    <w:rsid w:val="00657AD3"/>
    <w:rsid w:val="006615D0"/>
    <w:rsid w:val="00663554"/>
    <w:rsid w:val="006635E8"/>
    <w:rsid w:val="006650B8"/>
    <w:rsid w:val="00665212"/>
    <w:rsid w:val="0067293F"/>
    <w:rsid w:val="00673966"/>
    <w:rsid w:val="00674089"/>
    <w:rsid w:val="00676029"/>
    <w:rsid w:val="006805A1"/>
    <w:rsid w:val="00682362"/>
    <w:rsid w:val="006909F5"/>
    <w:rsid w:val="00691EE3"/>
    <w:rsid w:val="006963CB"/>
    <w:rsid w:val="006A039E"/>
    <w:rsid w:val="006A2E82"/>
    <w:rsid w:val="006A4777"/>
    <w:rsid w:val="006A554C"/>
    <w:rsid w:val="006A6AF2"/>
    <w:rsid w:val="006A7E7D"/>
    <w:rsid w:val="006B022C"/>
    <w:rsid w:val="006B0F62"/>
    <w:rsid w:val="006B1A01"/>
    <w:rsid w:val="006B207E"/>
    <w:rsid w:val="006B53AD"/>
    <w:rsid w:val="006B6F0F"/>
    <w:rsid w:val="006C00F1"/>
    <w:rsid w:val="006C4032"/>
    <w:rsid w:val="006C6BFC"/>
    <w:rsid w:val="006D1967"/>
    <w:rsid w:val="006D205D"/>
    <w:rsid w:val="006D4382"/>
    <w:rsid w:val="006D46B5"/>
    <w:rsid w:val="006D5BEF"/>
    <w:rsid w:val="006E0187"/>
    <w:rsid w:val="006E0337"/>
    <w:rsid w:val="006E2CC2"/>
    <w:rsid w:val="006E33E8"/>
    <w:rsid w:val="006E430D"/>
    <w:rsid w:val="006E4807"/>
    <w:rsid w:val="006E638C"/>
    <w:rsid w:val="006F0B85"/>
    <w:rsid w:val="006F1EDF"/>
    <w:rsid w:val="006F5B38"/>
    <w:rsid w:val="006F6FA6"/>
    <w:rsid w:val="006F78A7"/>
    <w:rsid w:val="00701EA0"/>
    <w:rsid w:val="00703B78"/>
    <w:rsid w:val="007059BB"/>
    <w:rsid w:val="007112D1"/>
    <w:rsid w:val="00712613"/>
    <w:rsid w:val="00712F72"/>
    <w:rsid w:val="00720F95"/>
    <w:rsid w:val="00721F3E"/>
    <w:rsid w:val="007241A6"/>
    <w:rsid w:val="0072433C"/>
    <w:rsid w:val="007255C3"/>
    <w:rsid w:val="00726C4F"/>
    <w:rsid w:val="00732FFB"/>
    <w:rsid w:val="007356FB"/>
    <w:rsid w:val="00740AA7"/>
    <w:rsid w:val="007425BF"/>
    <w:rsid w:val="0074520D"/>
    <w:rsid w:val="007471B8"/>
    <w:rsid w:val="00750A6D"/>
    <w:rsid w:val="0075175C"/>
    <w:rsid w:val="00752E55"/>
    <w:rsid w:val="00755A41"/>
    <w:rsid w:val="00761E36"/>
    <w:rsid w:val="00763B1D"/>
    <w:rsid w:val="007654EB"/>
    <w:rsid w:val="007675BF"/>
    <w:rsid w:val="0077061C"/>
    <w:rsid w:val="007713D2"/>
    <w:rsid w:val="00771EBB"/>
    <w:rsid w:val="00773417"/>
    <w:rsid w:val="007771EB"/>
    <w:rsid w:val="007774E2"/>
    <w:rsid w:val="007778A1"/>
    <w:rsid w:val="0078217A"/>
    <w:rsid w:val="007830FE"/>
    <w:rsid w:val="007A016C"/>
    <w:rsid w:val="007A51CD"/>
    <w:rsid w:val="007A6E5C"/>
    <w:rsid w:val="007A7961"/>
    <w:rsid w:val="007B1B7D"/>
    <w:rsid w:val="007B211B"/>
    <w:rsid w:val="007B2425"/>
    <w:rsid w:val="007B5CC3"/>
    <w:rsid w:val="007B6B08"/>
    <w:rsid w:val="007B7C2B"/>
    <w:rsid w:val="007B7EED"/>
    <w:rsid w:val="007C04F8"/>
    <w:rsid w:val="007C17EC"/>
    <w:rsid w:val="007C24F4"/>
    <w:rsid w:val="007C2E0A"/>
    <w:rsid w:val="007C4260"/>
    <w:rsid w:val="007C4297"/>
    <w:rsid w:val="007C4B50"/>
    <w:rsid w:val="007C6B67"/>
    <w:rsid w:val="007D1075"/>
    <w:rsid w:val="007D266C"/>
    <w:rsid w:val="007D274F"/>
    <w:rsid w:val="007D43A1"/>
    <w:rsid w:val="007D4BA9"/>
    <w:rsid w:val="007D4E23"/>
    <w:rsid w:val="007E743B"/>
    <w:rsid w:val="007F3A01"/>
    <w:rsid w:val="007F3D10"/>
    <w:rsid w:val="0080618F"/>
    <w:rsid w:val="00810A22"/>
    <w:rsid w:val="008113C1"/>
    <w:rsid w:val="00814B4B"/>
    <w:rsid w:val="00815F18"/>
    <w:rsid w:val="00820E22"/>
    <w:rsid w:val="008214FD"/>
    <w:rsid w:val="00825EA3"/>
    <w:rsid w:val="00825ED8"/>
    <w:rsid w:val="008276BA"/>
    <w:rsid w:val="00832118"/>
    <w:rsid w:val="00833EE6"/>
    <w:rsid w:val="00840756"/>
    <w:rsid w:val="008411DF"/>
    <w:rsid w:val="00841FA5"/>
    <w:rsid w:val="00843E01"/>
    <w:rsid w:val="00850F3E"/>
    <w:rsid w:val="0085176C"/>
    <w:rsid w:val="00855ACE"/>
    <w:rsid w:val="0085658B"/>
    <w:rsid w:val="008565DC"/>
    <w:rsid w:val="0085793E"/>
    <w:rsid w:val="00857CB7"/>
    <w:rsid w:val="00861B97"/>
    <w:rsid w:val="00862A83"/>
    <w:rsid w:val="00867C1D"/>
    <w:rsid w:val="008723B9"/>
    <w:rsid w:val="008733A3"/>
    <w:rsid w:val="00873686"/>
    <w:rsid w:val="0087622F"/>
    <w:rsid w:val="00882F02"/>
    <w:rsid w:val="0088398B"/>
    <w:rsid w:val="00883AD4"/>
    <w:rsid w:val="008853DE"/>
    <w:rsid w:val="0088746B"/>
    <w:rsid w:val="0089056B"/>
    <w:rsid w:val="00891573"/>
    <w:rsid w:val="0089280C"/>
    <w:rsid w:val="00892CDD"/>
    <w:rsid w:val="00894C53"/>
    <w:rsid w:val="00894C70"/>
    <w:rsid w:val="00895A88"/>
    <w:rsid w:val="008A0B3A"/>
    <w:rsid w:val="008A7F5B"/>
    <w:rsid w:val="008B1D8F"/>
    <w:rsid w:val="008B2715"/>
    <w:rsid w:val="008B365A"/>
    <w:rsid w:val="008B4A01"/>
    <w:rsid w:val="008C02D1"/>
    <w:rsid w:val="008C2872"/>
    <w:rsid w:val="008C49E4"/>
    <w:rsid w:val="008C52BB"/>
    <w:rsid w:val="008C6C43"/>
    <w:rsid w:val="008D1AF9"/>
    <w:rsid w:val="008D3524"/>
    <w:rsid w:val="008D4720"/>
    <w:rsid w:val="008D53EC"/>
    <w:rsid w:val="008D5DF3"/>
    <w:rsid w:val="008D64BD"/>
    <w:rsid w:val="008E308A"/>
    <w:rsid w:val="008E37FE"/>
    <w:rsid w:val="008E3902"/>
    <w:rsid w:val="008E5654"/>
    <w:rsid w:val="008E7D57"/>
    <w:rsid w:val="008F15CD"/>
    <w:rsid w:val="008F529B"/>
    <w:rsid w:val="008F6A4C"/>
    <w:rsid w:val="008F79DD"/>
    <w:rsid w:val="00905EF6"/>
    <w:rsid w:val="009104C6"/>
    <w:rsid w:val="00910636"/>
    <w:rsid w:val="00916DAD"/>
    <w:rsid w:val="009258A2"/>
    <w:rsid w:val="00927B5E"/>
    <w:rsid w:val="00927F7A"/>
    <w:rsid w:val="00931F7C"/>
    <w:rsid w:val="009322D5"/>
    <w:rsid w:val="00940359"/>
    <w:rsid w:val="00941B00"/>
    <w:rsid w:val="00942911"/>
    <w:rsid w:val="009437DB"/>
    <w:rsid w:val="00944739"/>
    <w:rsid w:val="009459E4"/>
    <w:rsid w:val="00946A35"/>
    <w:rsid w:val="00946C06"/>
    <w:rsid w:val="00947C18"/>
    <w:rsid w:val="00950682"/>
    <w:rsid w:val="00950A09"/>
    <w:rsid w:val="00950A66"/>
    <w:rsid w:val="00950E5F"/>
    <w:rsid w:val="00953603"/>
    <w:rsid w:val="00955785"/>
    <w:rsid w:val="00956D9D"/>
    <w:rsid w:val="00957B1C"/>
    <w:rsid w:val="009670DA"/>
    <w:rsid w:val="00970C87"/>
    <w:rsid w:val="0097130D"/>
    <w:rsid w:val="009722AC"/>
    <w:rsid w:val="00974BD3"/>
    <w:rsid w:val="0097662D"/>
    <w:rsid w:val="009770F2"/>
    <w:rsid w:val="00982C6A"/>
    <w:rsid w:val="00983A0F"/>
    <w:rsid w:val="00983BF3"/>
    <w:rsid w:val="00984695"/>
    <w:rsid w:val="00984B41"/>
    <w:rsid w:val="00987FD9"/>
    <w:rsid w:val="00990821"/>
    <w:rsid w:val="009921E8"/>
    <w:rsid w:val="009922B7"/>
    <w:rsid w:val="0099340E"/>
    <w:rsid w:val="00994DBD"/>
    <w:rsid w:val="0099581A"/>
    <w:rsid w:val="009958C0"/>
    <w:rsid w:val="00995F18"/>
    <w:rsid w:val="00996CE9"/>
    <w:rsid w:val="00997553"/>
    <w:rsid w:val="00997973"/>
    <w:rsid w:val="009A09C2"/>
    <w:rsid w:val="009A1320"/>
    <w:rsid w:val="009A22E6"/>
    <w:rsid w:val="009A4290"/>
    <w:rsid w:val="009A57A5"/>
    <w:rsid w:val="009B0253"/>
    <w:rsid w:val="009B31D9"/>
    <w:rsid w:val="009C0DBE"/>
    <w:rsid w:val="009C6BC0"/>
    <w:rsid w:val="009D0871"/>
    <w:rsid w:val="009D2242"/>
    <w:rsid w:val="009D2BE5"/>
    <w:rsid w:val="009D7AA3"/>
    <w:rsid w:val="009D7F8B"/>
    <w:rsid w:val="009E06F0"/>
    <w:rsid w:val="009E2ECF"/>
    <w:rsid w:val="009E36BA"/>
    <w:rsid w:val="009E436F"/>
    <w:rsid w:val="009E626A"/>
    <w:rsid w:val="009F0423"/>
    <w:rsid w:val="009F06C9"/>
    <w:rsid w:val="009F1556"/>
    <w:rsid w:val="009F1CA7"/>
    <w:rsid w:val="009F29B2"/>
    <w:rsid w:val="00A062F4"/>
    <w:rsid w:val="00A063EF"/>
    <w:rsid w:val="00A06C99"/>
    <w:rsid w:val="00A13299"/>
    <w:rsid w:val="00A16011"/>
    <w:rsid w:val="00A168A2"/>
    <w:rsid w:val="00A208A2"/>
    <w:rsid w:val="00A22532"/>
    <w:rsid w:val="00A2309C"/>
    <w:rsid w:val="00A26B53"/>
    <w:rsid w:val="00A2714A"/>
    <w:rsid w:val="00A3013B"/>
    <w:rsid w:val="00A3066A"/>
    <w:rsid w:val="00A30A8E"/>
    <w:rsid w:val="00A325DF"/>
    <w:rsid w:val="00A32C6F"/>
    <w:rsid w:val="00A347A0"/>
    <w:rsid w:val="00A37844"/>
    <w:rsid w:val="00A3798E"/>
    <w:rsid w:val="00A37B7E"/>
    <w:rsid w:val="00A44502"/>
    <w:rsid w:val="00A4487F"/>
    <w:rsid w:val="00A5035D"/>
    <w:rsid w:val="00A50834"/>
    <w:rsid w:val="00A50F31"/>
    <w:rsid w:val="00A51949"/>
    <w:rsid w:val="00A529FF"/>
    <w:rsid w:val="00A52C53"/>
    <w:rsid w:val="00A53023"/>
    <w:rsid w:val="00A547CB"/>
    <w:rsid w:val="00A55A0E"/>
    <w:rsid w:val="00A56959"/>
    <w:rsid w:val="00A56D08"/>
    <w:rsid w:val="00A57158"/>
    <w:rsid w:val="00A57F66"/>
    <w:rsid w:val="00A671A8"/>
    <w:rsid w:val="00A70310"/>
    <w:rsid w:val="00A70470"/>
    <w:rsid w:val="00A70476"/>
    <w:rsid w:val="00A71E5E"/>
    <w:rsid w:val="00A73427"/>
    <w:rsid w:val="00A73ABD"/>
    <w:rsid w:val="00A7459F"/>
    <w:rsid w:val="00A7557B"/>
    <w:rsid w:val="00A8052E"/>
    <w:rsid w:val="00A80AAA"/>
    <w:rsid w:val="00A80DED"/>
    <w:rsid w:val="00A810CC"/>
    <w:rsid w:val="00A8280A"/>
    <w:rsid w:val="00A86235"/>
    <w:rsid w:val="00A87911"/>
    <w:rsid w:val="00A87B58"/>
    <w:rsid w:val="00A922AC"/>
    <w:rsid w:val="00A940EF"/>
    <w:rsid w:val="00A9414F"/>
    <w:rsid w:val="00A96A1A"/>
    <w:rsid w:val="00AA1993"/>
    <w:rsid w:val="00AA3B8C"/>
    <w:rsid w:val="00AA6311"/>
    <w:rsid w:val="00AB0BB9"/>
    <w:rsid w:val="00AB0C00"/>
    <w:rsid w:val="00AB1BC2"/>
    <w:rsid w:val="00AB74B3"/>
    <w:rsid w:val="00AB7CA3"/>
    <w:rsid w:val="00AC3738"/>
    <w:rsid w:val="00AC3FA3"/>
    <w:rsid w:val="00AC5EB8"/>
    <w:rsid w:val="00AC7BB9"/>
    <w:rsid w:val="00AD11D4"/>
    <w:rsid w:val="00AD12B6"/>
    <w:rsid w:val="00AD2193"/>
    <w:rsid w:val="00AD43A4"/>
    <w:rsid w:val="00AD4C5B"/>
    <w:rsid w:val="00AD5C3A"/>
    <w:rsid w:val="00AD60B4"/>
    <w:rsid w:val="00AE3F2D"/>
    <w:rsid w:val="00AE4E0E"/>
    <w:rsid w:val="00AE51E6"/>
    <w:rsid w:val="00AE58F3"/>
    <w:rsid w:val="00AE7568"/>
    <w:rsid w:val="00AF1DA0"/>
    <w:rsid w:val="00AF2EC6"/>
    <w:rsid w:val="00B033DE"/>
    <w:rsid w:val="00B03A91"/>
    <w:rsid w:val="00B059DF"/>
    <w:rsid w:val="00B143AF"/>
    <w:rsid w:val="00B16CE3"/>
    <w:rsid w:val="00B206AC"/>
    <w:rsid w:val="00B24241"/>
    <w:rsid w:val="00B260A4"/>
    <w:rsid w:val="00B2740E"/>
    <w:rsid w:val="00B279F7"/>
    <w:rsid w:val="00B30CB8"/>
    <w:rsid w:val="00B31529"/>
    <w:rsid w:val="00B34AA3"/>
    <w:rsid w:val="00B3751A"/>
    <w:rsid w:val="00B3764F"/>
    <w:rsid w:val="00B403D1"/>
    <w:rsid w:val="00B41FE7"/>
    <w:rsid w:val="00B427BE"/>
    <w:rsid w:val="00B42F45"/>
    <w:rsid w:val="00B47FB5"/>
    <w:rsid w:val="00B52355"/>
    <w:rsid w:val="00B53126"/>
    <w:rsid w:val="00B54110"/>
    <w:rsid w:val="00B54355"/>
    <w:rsid w:val="00B5462C"/>
    <w:rsid w:val="00B55559"/>
    <w:rsid w:val="00B558C4"/>
    <w:rsid w:val="00B5653D"/>
    <w:rsid w:val="00B57DAB"/>
    <w:rsid w:val="00B62E63"/>
    <w:rsid w:val="00B64493"/>
    <w:rsid w:val="00B6687A"/>
    <w:rsid w:val="00B719EC"/>
    <w:rsid w:val="00B81366"/>
    <w:rsid w:val="00B81CFB"/>
    <w:rsid w:val="00B8293B"/>
    <w:rsid w:val="00B8417E"/>
    <w:rsid w:val="00B844D8"/>
    <w:rsid w:val="00B84B8A"/>
    <w:rsid w:val="00B90A3B"/>
    <w:rsid w:val="00B914B7"/>
    <w:rsid w:val="00B92296"/>
    <w:rsid w:val="00B9579F"/>
    <w:rsid w:val="00B95D38"/>
    <w:rsid w:val="00B96FFB"/>
    <w:rsid w:val="00B97906"/>
    <w:rsid w:val="00B97FF9"/>
    <w:rsid w:val="00BA2E0D"/>
    <w:rsid w:val="00BA3D17"/>
    <w:rsid w:val="00BA469D"/>
    <w:rsid w:val="00BA6742"/>
    <w:rsid w:val="00BA7802"/>
    <w:rsid w:val="00BA7961"/>
    <w:rsid w:val="00BB3B53"/>
    <w:rsid w:val="00BB540A"/>
    <w:rsid w:val="00BB5C16"/>
    <w:rsid w:val="00BB6E7E"/>
    <w:rsid w:val="00BB791B"/>
    <w:rsid w:val="00BB7BD9"/>
    <w:rsid w:val="00BC1F60"/>
    <w:rsid w:val="00BC2191"/>
    <w:rsid w:val="00BC5498"/>
    <w:rsid w:val="00BD029B"/>
    <w:rsid w:val="00BD0405"/>
    <w:rsid w:val="00BD2E87"/>
    <w:rsid w:val="00BD4292"/>
    <w:rsid w:val="00BD503B"/>
    <w:rsid w:val="00BD6004"/>
    <w:rsid w:val="00BE392A"/>
    <w:rsid w:val="00BE44B0"/>
    <w:rsid w:val="00BF1D25"/>
    <w:rsid w:val="00BF37E9"/>
    <w:rsid w:val="00BF4BA6"/>
    <w:rsid w:val="00C002C9"/>
    <w:rsid w:val="00C03841"/>
    <w:rsid w:val="00C03F24"/>
    <w:rsid w:val="00C054EC"/>
    <w:rsid w:val="00C075F0"/>
    <w:rsid w:val="00C10572"/>
    <w:rsid w:val="00C10605"/>
    <w:rsid w:val="00C111C8"/>
    <w:rsid w:val="00C11225"/>
    <w:rsid w:val="00C14436"/>
    <w:rsid w:val="00C14D04"/>
    <w:rsid w:val="00C159A9"/>
    <w:rsid w:val="00C21022"/>
    <w:rsid w:val="00C221DD"/>
    <w:rsid w:val="00C31799"/>
    <w:rsid w:val="00C37703"/>
    <w:rsid w:val="00C42B44"/>
    <w:rsid w:val="00C42D30"/>
    <w:rsid w:val="00C44AE2"/>
    <w:rsid w:val="00C455DF"/>
    <w:rsid w:val="00C47C55"/>
    <w:rsid w:val="00C50D29"/>
    <w:rsid w:val="00C50E5A"/>
    <w:rsid w:val="00C61594"/>
    <w:rsid w:val="00C61C1E"/>
    <w:rsid w:val="00C61FDF"/>
    <w:rsid w:val="00C62ECE"/>
    <w:rsid w:val="00C62EF7"/>
    <w:rsid w:val="00C6681E"/>
    <w:rsid w:val="00C73925"/>
    <w:rsid w:val="00C761B8"/>
    <w:rsid w:val="00C77B42"/>
    <w:rsid w:val="00C81165"/>
    <w:rsid w:val="00C91B33"/>
    <w:rsid w:val="00C94630"/>
    <w:rsid w:val="00C94886"/>
    <w:rsid w:val="00C95422"/>
    <w:rsid w:val="00C962CA"/>
    <w:rsid w:val="00C976C0"/>
    <w:rsid w:val="00CA1AA2"/>
    <w:rsid w:val="00CA569A"/>
    <w:rsid w:val="00CA6992"/>
    <w:rsid w:val="00CA7326"/>
    <w:rsid w:val="00CA7B37"/>
    <w:rsid w:val="00CA7B95"/>
    <w:rsid w:val="00CA7EE4"/>
    <w:rsid w:val="00CB051E"/>
    <w:rsid w:val="00CB0E92"/>
    <w:rsid w:val="00CB163E"/>
    <w:rsid w:val="00CB522A"/>
    <w:rsid w:val="00CB64E2"/>
    <w:rsid w:val="00CB70BC"/>
    <w:rsid w:val="00CB76C1"/>
    <w:rsid w:val="00CC25A6"/>
    <w:rsid w:val="00CC40CC"/>
    <w:rsid w:val="00CC4C1A"/>
    <w:rsid w:val="00CC508A"/>
    <w:rsid w:val="00CD31E8"/>
    <w:rsid w:val="00CD44F6"/>
    <w:rsid w:val="00CD79EC"/>
    <w:rsid w:val="00CE2952"/>
    <w:rsid w:val="00CE51F4"/>
    <w:rsid w:val="00CE54BA"/>
    <w:rsid w:val="00CE57D8"/>
    <w:rsid w:val="00CF29AB"/>
    <w:rsid w:val="00CF38A7"/>
    <w:rsid w:val="00CF4AC8"/>
    <w:rsid w:val="00CF4B71"/>
    <w:rsid w:val="00CF6BD6"/>
    <w:rsid w:val="00D01B2D"/>
    <w:rsid w:val="00D02651"/>
    <w:rsid w:val="00D053B1"/>
    <w:rsid w:val="00D121CE"/>
    <w:rsid w:val="00D12284"/>
    <w:rsid w:val="00D134A3"/>
    <w:rsid w:val="00D13942"/>
    <w:rsid w:val="00D15AE5"/>
    <w:rsid w:val="00D15C83"/>
    <w:rsid w:val="00D2052B"/>
    <w:rsid w:val="00D2348A"/>
    <w:rsid w:val="00D23E28"/>
    <w:rsid w:val="00D257F5"/>
    <w:rsid w:val="00D273EE"/>
    <w:rsid w:val="00D30A94"/>
    <w:rsid w:val="00D337E6"/>
    <w:rsid w:val="00D37D45"/>
    <w:rsid w:val="00D40F38"/>
    <w:rsid w:val="00D417D3"/>
    <w:rsid w:val="00D444FB"/>
    <w:rsid w:val="00D46B39"/>
    <w:rsid w:val="00D47818"/>
    <w:rsid w:val="00D5063B"/>
    <w:rsid w:val="00D514E1"/>
    <w:rsid w:val="00D56A1A"/>
    <w:rsid w:val="00D57026"/>
    <w:rsid w:val="00D5726C"/>
    <w:rsid w:val="00D6399C"/>
    <w:rsid w:val="00D648CF"/>
    <w:rsid w:val="00D6503D"/>
    <w:rsid w:val="00D71C5E"/>
    <w:rsid w:val="00D723F7"/>
    <w:rsid w:val="00D7305C"/>
    <w:rsid w:val="00D742DD"/>
    <w:rsid w:val="00D7487A"/>
    <w:rsid w:val="00D83CB3"/>
    <w:rsid w:val="00D84697"/>
    <w:rsid w:val="00D8764A"/>
    <w:rsid w:val="00D87B06"/>
    <w:rsid w:val="00D939F2"/>
    <w:rsid w:val="00DB123D"/>
    <w:rsid w:val="00DB2102"/>
    <w:rsid w:val="00DB4150"/>
    <w:rsid w:val="00DB6F18"/>
    <w:rsid w:val="00DB75EF"/>
    <w:rsid w:val="00DC2136"/>
    <w:rsid w:val="00DC2841"/>
    <w:rsid w:val="00DC4A3B"/>
    <w:rsid w:val="00DC543A"/>
    <w:rsid w:val="00DC6BC3"/>
    <w:rsid w:val="00DD423C"/>
    <w:rsid w:val="00DD690B"/>
    <w:rsid w:val="00DE130F"/>
    <w:rsid w:val="00DE2551"/>
    <w:rsid w:val="00DE3E38"/>
    <w:rsid w:val="00DE5F0C"/>
    <w:rsid w:val="00DE619F"/>
    <w:rsid w:val="00DF57C4"/>
    <w:rsid w:val="00DF6D76"/>
    <w:rsid w:val="00E00A65"/>
    <w:rsid w:val="00E03A61"/>
    <w:rsid w:val="00E0645E"/>
    <w:rsid w:val="00E105EB"/>
    <w:rsid w:val="00E10A86"/>
    <w:rsid w:val="00E114F9"/>
    <w:rsid w:val="00E12280"/>
    <w:rsid w:val="00E12D68"/>
    <w:rsid w:val="00E136F2"/>
    <w:rsid w:val="00E13796"/>
    <w:rsid w:val="00E17F67"/>
    <w:rsid w:val="00E2090A"/>
    <w:rsid w:val="00E2096F"/>
    <w:rsid w:val="00E23706"/>
    <w:rsid w:val="00E25052"/>
    <w:rsid w:val="00E31531"/>
    <w:rsid w:val="00E3203C"/>
    <w:rsid w:val="00E32283"/>
    <w:rsid w:val="00E32900"/>
    <w:rsid w:val="00E33824"/>
    <w:rsid w:val="00E346AE"/>
    <w:rsid w:val="00E34C3F"/>
    <w:rsid w:val="00E43BCA"/>
    <w:rsid w:val="00E43F21"/>
    <w:rsid w:val="00E4510A"/>
    <w:rsid w:val="00E50808"/>
    <w:rsid w:val="00E50CD2"/>
    <w:rsid w:val="00E517F7"/>
    <w:rsid w:val="00E60582"/>
    <w:rsid w:val="00E6126E"/>
    <w:rsid w:val="00E634C4"/>
    <w:rsid w:val="00E63EBF"/>
    <w:rsid w:val="00E6468C"/>
    <w:rsid w:val="00E66D0E"/>
    <w:rsid w:val="00E67EE9"/>
    <w:rsid w:val="00E7344F"/>
    <w:rsid w:val="00E73993"/>
    <w:rsid w:val="00E7418D"/>
    <w:rsid w:val="00E76354"/>
    <w:rsid w:val="00E7667A"/>
    <w:rsid w:val="00E76C44"/>
    <w:rsid w:val="00E774D0"/>
    <w:rsid w:val="00E8084E"/>
    <w:rsid w:val="00E834EA"/>
    <w:rsid w:val="00E85480"/>
    <w:rsid w:val="00E90C68"/>
    <w:rsid w:val="00E924EE"/>
    <w:rsid w:val="00E94559"/>
    <w:rsid w:val="00E94700"/>
    <w:rsid w:val="00E94B96"/>
    <w:rsid w:val="00E94BF5"/>
    <w:rsid w:val="00E958D4"/>
    <w:rsid w:val="00E95E49"/>
    <w:rsid w:val="00EA02CD"/>
    <w:rsid w:val="00EA0BCC"/>
    <w:rsid w:val="00EA1FB4"/>
    <w:rsid w:val="00EA2354"/>
    <w:rsid w:val="00EA416B"/>
    <w:rsid w:val="00EB0A5F"/>
    <w:rsid w:val="00EB2A23"/>
    <w:rsid w:val="00EB39FE"/>
    <w:rsid w:val="00EB42B1"/>
    <w:rsid w:val="00EB5699"/>
    <w:rsid w:val="00EB60FB"/>
    <w:rsid w:val="00EB6D9F"/>
    <w:rsid w:val="00EB7444"/>
    <w:rsid w:val="00EC117F"/>
    <w:rsid w:val="00EC390E"/>
    <w:rsid w:val="00EC4350"/>
    <w:rsid w:val="00EC7F40"/>
    <w:rsid w:val="00ED15BE"/>
    <w:rsid w:val="00ED3C63"/>
    <w:rsid w:val="00ED55B2"/>
    <w:rsid w:val="00ED5D9B"/>
    <w:rsid w:val="00ED6CAA"/>
    <w:rsid w:val="00EE0E67"/>
    <w:rsid w:val="00EE1951"/>
    <w:rsid w:val="00EE30FE"/>
    <w:rsid w:val="00EE417A"/>
    <w:rsid w:val="00EE4598"/>
    <w:rsid w:val="00EE4A35"/>
    <w:rsid w:val="00EE7E57"/>
    <w:rsid w:val="00EF061F"/>
    <w:rsid w:val="00EF0E54"/>
    <w:rsid w:val="00EF31AD"/>
    <w:rsid w:val="00EF4BBC"/>
    <w:rsid w:val="00EF517B"/>
    <w:rsid w:val="00EF545F"/>
    <w:rsid w:val="00EF79D0"/>
    <w:rsid w:val="00F00100"/>
    <w:rsid w:val="00F0078C"/>
    <w:rsid w:val="00F00E8E"/>
    <w:rsid w:val="00F01393"/>
    <w:rsid w:val="00F02B53"/>
    <w:rsid w:val="00F02F65"/>
    <w:rsid w:val="00F04CD2"/>
    <w:rsid w:val="00F04FF6"/>
    <w:rsid w:val="00F07632"/>
    <w:rsid w:val="00F1201E"/>
    <w:rsid w:val="00F1290F"/>
    <w:rsid w:val="00F139EE"/>
    <w:rsid w:val="00F14C75"/>
    <w:rsid w:val="00F1710F"/>
    <w:rsid w:val="00F202DD"/>
    <w:rsid w:val="00F24B6F"/>
    <w:rsid w:val="00F26623"/>
    <w:rsid w:val="00F32839"/>
    <w:rsid w:val="00F33695"/>
    <w:rsid w:val="00F36572"/>
    <w:rsid w:val="00F37A79"/>
    <w:rsid w:val="00F40FB4"/>
    <w:rsid w:val="00F437E9"/>
    <w:rsid w:val="00F45BEB"/>
    <w:rsid w:val="00F46815"/>
    <w:rsid w:val="00F54F71"/>
    <w:rsid w:val="00F60BFC"/>
    <w:rsid w:val="00F6303B"/>
    <w:rsid w:val="00F634C6"/>
    <w:rsid w:val="00F64AEB"/>
    <w:rsid w:val="00F667B5"/>
    <w:rsid w:val="00F6699C"/>
    <w:rsid w:val="00F70856"/>
    <w:rsid w:val="00F71031"/>
    <w:rsid w:val="00F71346"/>
    <w:rsid w:val="00F82B93"/>
    <w:rsid w:val="00F84A70"/>
    <w:rsid w:val="00F852D0"/>
    <w:rsid w:val="00F86BF9"/>
    <w:rsid w:val="00F90513"/>
    <w:rsid w:val="00FA04C0"/>
    <w:rsid w:val="00FA0F50"/>
    <w:rsid w:val="00FA2296"/>
    <w:rsid w:val="00FA3DA8"/>
    <w:rsid w:val="00FA44B0"/>
    <w:rsid w:val="00FA4CB5"/>
    <w:rsid w:val="00FB1BBE"/>
    <w:rsid w:val="00FB6484"/>
    <w:rsid w:val="00FC01B5"/>
    <w:rsid w:val="00FC0C42"/>
    <w:rsid w:val="00FC1203"/>
    <w:rsid w:val="00FC218A"/>
    <w:rsid w:val="00FC3993"/>
    <w:rsid w:val="00FC3EC1"/>
    <w:rsid w:val="00FC4B51"/>
    <w:rsid w:val="00FC57C7"/>
    <w:rsid w:val="00FC6877"/>
    <w:rsid w:val="00FC76A9"/>
    <w:rsid w:val="00FD0D5D"/>
    <w:rsid w:val="00FD3794"/>
    <w:rsid w:val="00FE344C"/>
    <w:rsid w:val="00FE5354"/>
    <w:rsid w:val="00FE6E41"/>
    <w:rsid w:val="00FE771C"/>
    <w:rsid w:val="00FF0735"/>
    <w:rsid w:val="00FF1003"/>
    <w:rsid w:val="00FF38CD"/>
    <w:rsid w:val="00FF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2"/>
    <o:shapelayout v:ext="edit">
      <o:idmap v:ext="edit" data="1"/>
    </o:shapelayout>
  </w:shapeDefaults>
  <w:decimalSymbol w:val="."/>
  <w:listSeparator w:val=","/>
  <w14:docId w14:val="7DC9CDE3"/>
  <w15:docId w15:val="{FF9F8C6B-C5F7-4340-A95F-0A0A3375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B-內文"/>
    <w:qFormat/>
    <w:rsid w:val="00011496"/>
    <w:pPr>
      <w:widowControl w:val="0"/>
      <w:spacing w:before="120" w:after="120" w:line="320" w:lineRule="atLeast"/>
    </w:pPr>
    <w:rPr>
      <w:rFonts w:asciiTheme="minorEastAsia" w:eastAsiaTheme="majorEastAsia" w:hAnsiTheme="minorEastAsia"/>
      <w:color w:val="000000" w:themeColor="text1"/>
    </w:rPr>
  </w:style>
  <w:style w:type="paragraph" w:styleId="1">
    <w:name w:val="heading 1"/>
    <w:basedOn w:val="a"/>
    <w:next w:val="a"/>
    <w:link w:val="10"/>
    <w:uiPriority w:val="9"/>
    <w:rsid w:val="001C6A47"/>
    <w:pPr>
      <w:keepNext/>
      <w:keepLines/>
      <w:spacing w:before="480"/>
      <w:outlineLvl w:val="0"/>
    </w:pPr>
    <w:rPr>
      <w:rFonts w:asciiTheme="majorHAnsi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rsid w:val="004A42C8"/>
    <w:pPr>
      <w:keepNext/>
      <w:spacing w:line="720" w:lineRule="atLeast"/>
      <w:outlineLvl w:val="1"/>
    </w:pPr>
    <w:rPr>
      <w:rFonts w:asciiTheme="majorHAnsi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002C9"/>
    <w:pPr>
      <w:keepNext/>
      <w:spacing w:line="720" w:lineRule="atLeast"/>
      <w:outlineLvl w:val="2"/>
    </w:pPr>
    <w:rPr>
      <w:rFonts w:asciiTheme="majorHAnsi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714A"/>
    <w:pPr>
      <w:tabs>
        <w:tab w:val="center" w:pos="4320"/>
        <w:tab w:val="right" w:pos="8640"/>
      </w:tabs>
    </w:pPr>
  </w:style>
  <w:style w:type="character" w:customStyle="1" w:styleId="a4">
    <w:name w:val="頁首 字元"/>
    <w:basedOn w:val="a0"/>
    <w:link w:val="a3"/>
    <w:uiPriority w:val="99"/>
    <w:rsid w:val="00A2714A"/>
  </w:style>
  <w:style w:type="paragraph" w:styleId="a5">
    <w:name w:val="footer"/>
    <w:basedOn w:val="a"/>
    <w:link w:val="a6"/>
    <w:uiPriority w:val="99"/>
    <w:unhideWhenUsed/>
    <w:rsid w:val="00A2714A"/>
    <w:pPr>
      <w:tabs>
        <w:tab w:val="center" w:pos="4320"/>
        <w:tab w:val="right" w:pos="8640"/>
      </w:tabs>
    </w:pPr>
  </w:style>
  <w:style w:type="character" w:customStyle="1" w:styleId="a6">
    <w:name w:val="頁尾 字元"/>
    <w:basedOn w:val="a0"/>
    <w:link w:val="a5"/>
    <w:uiPriority w:val="99"/>
    <w:rsid w:val="00A2714A"/>
  </w:style>
  <w:style w:type="paragraph" w:styleId="a7">
    <w:name w:val="List Paragraph"/>
    <w:basedOn w:val="a"/>
    <w:uiPriority w:val="34"/>
    <w:qFormat/>
    <w:rsid w:val="0097130D"/>
    <w:pPr>
      <w:ind w:left="720"/>
      <w:contextualSpacing/>
    </w:pPr>
  </w:style>
  <w:style w:type="paragraph" w:customStyle="1" w:styleId="A-">
    <w:name w:val="A-大標題"/>
    <w:basedOn w:val="a7"/>
    <w:qFormat/>
    <w:rsid w:val="00E50808"/>
    <w:pPr>
      <w:numPr>
        <w:numId w:val="1"/>
      </w:numPr>
      <w:spacing w:before="240" w:after="240"/>
      <w:contextualSpacing w:val="0"/>
      <w:outlineLvl w:val="0"/>
    </w:pPr>
    <w:rPr>
      <w:b/>
    </w:rPr>
  </w:style>
  <w:style w:type="paragraph" w:customStyle="1" w:styleId="D-2">
    <w:name w:val="D-2標題"/>
    <w:basedOn w:val="A-"/>
    <w:qFormat/>
    <w:rsid w:val="001964A4"/>
    <w:pPr>
      <w:numPr>
        <w:ilvl w:val="1"/>
      </w:numPr>
      <w:outlineLvl w:val="1"/>
    </w:pPr>
  </w:style>
  <w:style w:type="paragraph" w:customStyle="1" w:styleId="E-3">
    <w:name w:val="E-3標題"/>
    <w:basedOn w:val="D-2"/>
    <w:qFormat/>
    <w:rsid w:val="001964A4"/>
    <w:pPr>
      <w:numPr>
        <w:ilvl w:val="2"/>
      </w:numPr>
      <w:outlineLvl w:val="2"/>
    </w:pPr>
  </w:style>
  <w:style w:type="paragraph" w:styleId="11">
    <w:name w:val="toc 1"/>
    <w:basedOn w:val="a"/>
    <w:next w:val="a"/>
    <w:autoRedefine/>
    <w:uiPriority w:val="39"/>
    <w:unhideWhenUsed/>
    <w:rsid w:val="00A80AAA"/>
    <w:rPr>
      <w:rFonts w:asciiTheme="minorHAnsi" w:hAnsiTheme="minorHAnsi"/>
      <w:b/>
      <w:bC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9F29B2"/>
    <w:pPr>
      <w:spacing w:before="0" w:after="0"/>
      <w:ind w:left="240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9F29B2"/>
    <w:pPr>
      <w:spacing w:before="0" w:after="0"/>
      <w:ind w:left="480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9F29B2"/>
    <w:pPr>
      <w:spacing w:before="0" w:after="0"/>
      <w:ind w:left="72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9F29B2"/>
    <w:pPr>
      <w:spacing w:before="0" w:after="0"/>
      <w:ind w:left="96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9F29B2"/>
    <w:pPr>
      <w:spacing w:before="0" w:after="0"/>
      <w:ind w:left="12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9F29B2"/>
    <w:pPr>
      <w:spacing w:before="0" w:after="0"/>
      <w:ind w:left="144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9F29B2"/>
    <w:pPr>
      <w:spacing w:before="0" w:after="0"/>
      <w:ind w:left="168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9F29B2"/>
    <w:pPr>
      <w:spacing w:before="0" w:after="0"/>
      <w:ind w:left="1920"/>
    </w:pPr>
    <w:rPr>
      <w:rFonts w:asciiTheme="minorHAnsi" w:hAnsiTheme="minorHAnsi"/>
      <w:sz w:val="18"/>
      <w:szCs w:val="18"/>
    </w:rPr>
  </w:style>
  <w:style w:type="character" w:styleId="a8">
    <w:name w:val="Hyperlink"/>
    <w:basedOn w:val="a0"/>
    <w:uiPriority w:val="99"/>
    <w:unhideWhenUsed/>
    <w:rsid w:val="00272C36"/>
    <w:rPr>
      <w:caps w:val="0"/>
      <w:smallCaps w:val="0"/>
      <w:color w:val="0563C1" w:themeColor="hyperlink"/>
      <w:u w:val="single"/>
    </w:rPr>
  </w:style>
  <w:style w:type="paragraph" w:styleId="a9">
    <w:name w:val="endnote text"/>
    <w:basedOn w:val="a"/>
    <w:link w:val="aa"/>
    <w:uiPriority w:val="99"/>
    <w:semiHidden/>
    <w:unhideWhenUsed/>
    <w:rsid w:val="009F29B2"/>
    <w:rPr>
      <w:sz w:val="20"/>
      <w:szCs w:val="20"/>
    </w:rPr>
  </w:style>
  <w:style w:type="character" w:customStyle="1" w:styleId="aa">
    <w:name w:val="章節附註文字 字元"/>
    <w:basedOn w:val="a0"/>
    <w:link w:val="a9"/>
    <w:uiPriority w:val="99"/>
    <w:semiHidden/>
    <w:rsid w:val="009F29B2"/>
    <w:rPr>
      <w:rFonts w:ascii="Arial" w:eastAsia="標楷體" w:hAnsi="Arial"/>
      <w:color w:val="000000" w:themeColor="text1"/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9F29B2"/>
    <w:rPr>
      <w:vertAlign w:val="superscript"/>
    </w:rPr>
  </w:style>
  <w:style w:type="character" w:styleId="ac">
    <w:name w:val="annotation reference"/>
    <w:basedOn w:val="a0"/>
    <w:uiPriority w:val="99"/>
    <w:semiHidden/>
    <w:unhideWhenUsed/>
    <w:rsid w:val="009F29B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9F29B2"/>
    <w:rPr>
      <w:sz w:val="20"/>
      <w:szCs w:val="20"/>
    </w:rPr>
  </w:style>
  <w:style w:type="character" w:customStyle="1" w:styleId="ae">
    <w:name w:val="註解文字 字元"/>
    <w:basedOn w:val="a0"/>
    <w:link w:val="ad"/>
    <w:uiPriority w:val="99"/>
    <w:semiHidden/>
    <w:rsid w:val="009F29B2"/>
    <w:rPr>
      <w:rFonts w:ascii="Arial" w:eastAsia="標楷體" w:hAnsi="Arial"/>
      <w:color w:val="000000" w:themeColor="text1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F29B2"/>
    <w:rPr>
      <w:b/>
      <w:bCs/>
    </w:rPr>
  </w:style>
  <w:style w:type="character" w:customStyle="1" w:styleId="af0">
    <w:name w:val="註解主旨 字元"/>
    <w:basedOn w:val="ae"/>
    <w:link w:val="af"/>
    <w:uiPriority w:val="99"/>
    <w:semiHidden/>
    <w:rsid w:val="009F29B2"/>
    <w:rPr>
      <w:rFonts w:ascii="Arial" w:eastAsia="標楷體" w:hAnsi="Arial"/>
      <w:b/>
      <w:bCs/>
      <w:color w:val="000000" w:themeColor="text1"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9F29B2"/>
    <w:rPr>
      <w:rFonts w:ascii="新細明體"/>
      <w:sz w:val="18"/>
      <w:szCs w:val="18"/>
    </w:rPr>
  </w:style>
  <w:style w:type="character" w:customStyle="1" w:styleId="af2">
    <w:name w:val="註解方塊文字 字元"/>
    <w:basedOn w:val="a0"/>
    <w:link w:val="af1"/>
    <w:uiPriority w:val="99"/>
    <w:semiHidden/>
    <w:rsid w:val="009F29B2"/>
    <w:rPr>
      <w:rFonts w:ascii="新細明體" w:eastAsia="新細明體" w:hAnsi="Arial"/>
      <w:color w:val="000000" w:themeColor="text1"/>
      <w:sz w:val="18"/>
      <w:szCs w:val="18"/>
    </w:rPr>
  </w:style>
  <w:style w:type="paragraph" w:customStyle="1" w:styleId="C-">
    <w:name w:val="C-縮排內文"/>
    <w:basedOn w:val="a"/>
    <w:qFormat/>
    <w:rsid w:val="00D37D45"/>
    <w:pPr>
      <w:ind w:firstLine="454"/>
    </w:pPr>
  </w:style>
  <w:style w:type="character" w:customStyle="1" w:styleId="10">
    <w:name w:val="標題 1 字元"/>
    <w:basedOn w:val="a0"/>
    <w:link w:val="1"/>
    <w:uiPriority w:val="9"/>
    <w:rsid w:val="001C6A4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3">
    <w:name w:val="TOC Heading"/>
    <w:basedOn w:val="1"/>
    <w:next w:val="a"/>
    <w:uiPriority w:val="39"/>
    <w:semiHidden/>
    <w:unhideWhenUsed/>
    <w:qFormat/>
    <w:rsid w:val="00B5653D"/>
    <w:pPr>
      <w:widowControl/>
      <w:spacing w:after="0" w:line="276" w:lineRule="auto"/>
      <w:outlineLvl w:val="9"/>
    </w:pPr>
    <w:rPr>
      <w:kern w:val="0"/>
      <w:lang w:eastAsia="zh-CN"/>
    </w:rPr>
  </w:style>
  <w:style w:type="table" w:styleId="af4">
    <w:name w:val="Table Grid"/>
    <w:basedOn w:val="a1"/>
    <w:uiPriority w:val="39"/>
    <w:rsid w:val="00FF38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nktitle">
    <w:name w:val="link_title"/>
    <w:basedOn w:val="a0"/>
    <w:rsid w:val="004D770E"/>
  </w:style>
  <w:style w:type="character" w:customStyle="1" w:styleId="meta-prep">
    <w:name w:val="meta-prep"/>
    <w:basedOn w:val="a0"/>
    <w:rsid w:val="00BD4292"/>
  </w:style>
  <w:style w:type="character" w:customStyle="1" w:styleId="entry-date">
    <w:name w:val="entry-date"/>
    <w:basedOn w:val="a0"/>
    <w:rsid w:val="00BD4292"/>
  </w:style>
  <w:style w:type="character" w:customStyle="1" w:styleId="meta-sep">
    <w:name w:val="meta-sep"/>
    <w:basedOn w:val="a0"/>
    <w:rsid w:val="00BD4292"/>
  </w:style>
  <w:style w:type="character" w:customStyle="1" w:styleId="author">
    <w:name w:val="author"/>
    <w:basedOn w:val="a0"/>
    <w:rsid w:val="00BD4292"/>
  </w:style>
  <w:style w:type="character" w:customStyle="1" w:styleId="st1">
    <w:name w:val="st1"/>
    <w:basedOn w:val="a0"/>
    <w:rsid w:val="00E50CD2"/>
  </w:style>
  <w:style w:type="character" w:styleId="af5">
    <w:name w:val="Strong"/>
    <w:basedOn w:val="a0"/>
    <w:uiPriority w:val="22"/>
    <w:qFormat/>
    <w:rsid w:val="0009211A"/>
    <w:rPr>
      <w:b/>
      <w:bCs/>
    </w:rPr>
  </w:style>
  <w:style w:type="character" w:customStyle="1" w:styleId="apple-converted-space">
    <w:name w:val="apple-converted-space"/>
    <w:basedOn w:val="a0"/>
    <w:rsid w:val="002D46DF"/>
  </w:style>
  <w:style w:type="character" w:customStyle="1" w:styleId="30">
    <w:name w:val="標題 3 字元"/>
    <w:basedOn w:val="a0"/>
    <w:link w:val="3"/>
    <w:uiPriority w:val="9"/>
    <w:rsid w:val="00C002C9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20">
    <w:name w:val="標題 2 字元"/>
    <w:basedOn w:val="a0"/>
    <w:link w:val="2"/>
    <w:uiPriority w:val="9"/>
    <w:semiHidden/>
    <w:rsid w:val="004A42C8"/>
    <w:rPr>
      <w:rFonts w:asciiTheme="majorHAnsi" w:eastAsiaTheme="majorEastAsia" w:hAnsiTheme="majorHAnsi" w:cstheme="majorBidi"/>
      <w:b/>
      <w:bCs/>
      <w:color w:val="000000" w:themeColor="text1"/>
      <w:sz w:val="48"/>
      <w:szCs w:val="48"/>
    </w:rPr>
  </w:style>
  <w:style w:type="character" w:customStyle="1" w:styleId="t-title">
    <w:name w:val="t-title"/>
    <w:basedOn w:val="a0"/>
    <w:rsid w:val="00603811"/>
  </w:style>
  <w:style w:type="character" w:customStyle="1" w:styleId="gt">
    <w:name w:val="gt"/>
    <w:basedOn w:val="a0"/>
    <w:rsid w:val="006213DE"/>
  </w:style>
  <w:style w:type="paragraph" w:styleId="Web">
    <w:name w:val="Normal (Web)"/>
    <w:basedOn w:val="a"/>
    <w:uiPriority w:val="99"/>
    <w:semiHidden/>
    <w:unhideWhenUsed/>
    <w:rsid w:val="002B3038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color w:val="auto"/>
      <w:kern w:val="0"/>
      <w:szCs w:val="24"/>
    </w:rPr>
  </w:style>
  <w:style w:type="paragraph" w:styleId="af6">
    <w:name w:val="Body Text"/>
    <w:basedOn w:val="a"/>
    <w:link w:val="af7"/>
    <w:uiPriority w:val="1"/>
    <w:qFormat/>
    <w:rsid w:val="00C42D30"/>
    <w:pPr>
      <w:spacing w:before="0" w:after="0" w:line="240" w:lineRule="auto"/>
    </w:pPr>
    <w:rPr>
      <w:rFonts w:ascii="Franklin Gothic Medium" w:eastAsia="Franklin Gothic Medium" w:hAnsi="Franklin Gothic Medium" w:cs="Franklin Gothic Medium"/>
      <w:color w:val="auto"/>
      <w:kern w:val="0"/>
      <w:sz w:val="21"/>
      <w:szCs w:val="21"/>
      <w:lang w:eastAsia="en-US"/>
    </w:rPr>
  </w:style>
  <w:style w:type="character" w:customStyle="1" w:styleId="af7">
    <w:name w:val="本文 字元"/>
    <w:basedOn w:val="a0"/>
    <w:link w:val="af6"/>
    <w:uiPriority w:val="1"/>
    <w:rsid w:val="00C42D30"/>
    <w:rPr>
      <w:rFonts w:ascii="Franklin Gothic Medium" w:eastAsia="Franklin Gothic Medium" w:hAnsi="Franklin Gothic Medium" w:cs="Franklin Gothic Medium"/>
      <w:kern w:val="0"/>
      <w:sz w:val="21"/>
      <w:szCs w:val="21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D6318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5D6318"/>
    <w:pPr>
      <w:spacing w:before="0" w:after="0" w:line="240" w:lineRule="auto"/>
    </w:pPr>
    <w:rPr>
      <w:rFonts w:ascii="Franklin Gothic Medium" w:eastAsia="Franklin Gothic Medium" w:hAnsi="Franklin Gothic Medium" w:cs="Franklin Gothic Medium"/>
      <w:color w:val="auto"/>
      <w:kern w:val="0"/>
      <w:sz w:val="22"/>
      <w:lang w:eastAsia="en-US"/>
    </w:rPr>
  </w:style>
  <w:style w:type="character" w:styleId="af8">
    <w:name w:val="Placeholder Text"/>
    <w:basedOn w:val="a0"/>
    <w:uiPriority w:val="99"/>
    <w:semiHidden/>
    <w:rsid w:val="00F02B53"/>
    <w:rPr>
      <w:color w:val="808080"/>
    </w:rPr>
  </w:style>
  <w:style w:type="paragraph" w:customStyle="1" w:styleId="F-">
    <w:name w:val="F-表格"/>
    <w:basedOn w:val="a"/>
    <w:qFormat/>
    <w:rsid w:val="00C61C1E"/>
    <w:pPr>
      <w:spacing w:beforeLines="50" w:before="50" w:afterLines="50" w:after="50" w:line="180" w:lineRule="auto"/>
    </w:pPr>
  </w:style>
  <w:style w:type="character" w:customStyle="1" w:styleId="ft">
    <w:name w:val="ft"/>
    <w:basedOn w:val="a0"/>
    <w:rsid w:val="004E14CB"/>
  </w:style>
  <w:style w:type="paragraph" w:customStyle="1" w:styleId="af9">
    <w:name w:val="作品內文"/>
    <w:basedOn w:val="a"/>
    <w:qFormat/>
    <w:rsid w:val="004E14CB"/>
    <w:pPr>
      <w:widowControl/>
      <w:adjustRightInd w:val="0"/>
      <w:snapToGrid w:val="0"/>
      <w:spacing w:line="276" w:lineRule="auto"/>
      <w:ind w:firstLineChars="200" w:firstLine="200"/>
    </w:pPr>
    <w:rPr>
      <w:rFonts w:ascii="Arial" w:eastAsia="新細明體" w:hAnsi="Arial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88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58350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5599">
                      <w:marLeft w:val="300"/>
                      <w:marRight w:val="420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98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0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2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0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9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6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7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1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0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390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79863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17669">
                      <w:marLeft w:val="300"/>
                      <w:marRight w:val="420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5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32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66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3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307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671994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41122">
                      <w:marLeft w:val="300"/>
                      <w:marRight w:val="420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04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47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03908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5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3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0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53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64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747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89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40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44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546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2" w:color="FFFFCC"/>
                                                    <w:left w:val="single" w:sz="12" w:space="2" w:color="FFFFCC"/>
                                                    <w:bottom w:val="single" w:sz="12" w:space="2" w:color="FFFFCC"/>
                                                    <w:right w:val="single" w:sz="12" w:space="0" w:color="FFFFCC"/>
                                                  </w:divBdr>
                                                  <w:divsChild>
                                                    <w:div w:id="402336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6004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219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7177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0634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9201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4974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53542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6751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43347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348218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26310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238823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173970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070581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427468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6554030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264600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27942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776446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806625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6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82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92931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348146">
                      <w:marLeft w:val="300"/>
                      <w:marRight w:val="420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11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07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0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Y\Home\Hitop%20&#35336;&#21123;&#31684;&#26412;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92EAD-1D56-45F6-963C-203F17F14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Hitop 計劃範本</Template>
  <TotalTime>6288</TotalTime>
  <Pages>8</Pages>
  <Words>657</Words>
  <Characters>3750</Characters>
  <Application>Microsoft Office Word</Application>
  <DocSecurity>0</DocSecurity>
  <Lines>31</Lines>
  <Paragraphs>8</Paragraphs>
  <ScaleCrop>false</ScaleCrop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賴頌傑</dc:creator>
  <cp:lastModifiedBy>賴小雨</cp:lastModifiedBy>
  <cp:revision>667</cp:revision>
  <cp:lastPrinted>2017-06-13T15:27:00Z</cp:lastPrinted>
  <dcterms:created xsi:type="dcterms:W3CDTF">2016-03-22T03:15:00Z</dcterms:created>
  <dcterms:modified xsi:type="dcterms:W3CDTF">2017-06-13T15:30:00Z</dcterms:modified>
</cp:coreProperties>
</file>